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53" w:rsidRPr="00E60671" w:rsidRDefault="00DE3053" w:rsidP="00285E23">
      <w:pPr>
        <w:pStyle w:val="a3"/>
        <w:rPr>
          <w:rFonts w:asciiTheme="minorEastAsia" w:hAnsiTheme="minorEastAsia"/>
          <w:sz w:val="20"/>
        </w:rPr>
      </w:pPr>
    </w:p>
    <w:p w:rsidR="00D9145D" w:rsidRPr="00E60671" w:rsidRDefault="00D9145D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E695D" w:rsidRPr="00E60671" w:rsidRDefault="001E695D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E695D" w:rsidRPr="00E60671" w:rsidRDefault="001E695D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FA5745" w:rsidRPr="00E60671" w:rsidRDefault="00EB209B" w:rsidP="00FA5745">
      <w:pPr>
        <w:pStyle w:val="a6"/>
        <w:spacing w:line="352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E60671">
        <w:rPr>
          <w:rFonts w:asciiTheme="minorEastAsia" w:eastAsiaTheme="minorEastAsia" w:hAnsiTheme="minorEastAsia" w:hint="eastAsia"/>
          <w:b/>
          <w:sz w:val="44"/>
          <w:szCs w:val="44"/>
        </w:rPr>
        <w:t>A</w:t>
      </w:r>
      <w:r w:rsidRPr="00E60671">
        <w:rPr>
          <w:rFonts w:asciiTheme="minorEastAsia" w:eastAsiaTheme="minorEastAsia" w:hAnsiTheme="minorEastAsia"/>
          <w:b/>
          <w:sz w:val="44"/>
          <w:szCs w:val="44"/>
        </w:rPr>
        <w:t xml:space="preserve">SP.NET Core 3.0 </w:t>
      </w:r>
      <w:r w:rsidR="003D572D" w:rsidRPr="00E60671">
        <w:rPr>
          <w:rFonts w:asciiTheme="minorEastAsia" w:eastAsiaTheme="minorEastAsia" w:hAnsiTheme="minorEastAsia" w:hint="eastAsia"/>
          <w:b/>
          <w:sz w:val="44"/>
          <w:szCs w:val="44"/>
        </w:rPr>
        <w:t>기반의</w:t>
      </w:r>
    </w:p>
    <w:p w:rsidR="00FA5745" w:rsidRPr="00E60671" w:rsidRDefault="003D572D" w:rsidP="00FA5745">
      <w:pPr>
        <w:pStyle w:val="a6"/>
        <w:spacing w:line="352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E60671">
        <w:rPr>
          <w:rFonts w:asciiTheme="minorEastAsia" w:eastAsiaTheme="minorEastAsia" w:hAnsiTheme="minorEastAsia" w:hint="eastAsia"/>
          <w:b/>
          <w:sz w:val="44"/>
          <w:szCs w:val="44"/>
        </w:rPr>
        <w:t>Web API</w:t>
      </w:r>
      <w:r w:rsidRPr="00E60671">
        <w:rPr>
          <w:rFonts w:asciiTheme="minorEastAsia" w:eastAsiaTheme="minorEastAsia" w:hAnsiTheme="minorEastAsia"/>
          <w:b/>
          <w:sz w:val="44"/>
          <w:szCs w:val="44"/>
        </w:rPr>
        <w:t xml:space="preserve"> </w:t>
      </w:r>
      <w:r w:rsidRPr="00E60671">
        <w:rPr>
          <w:rFonts w:asciiTheme="minorEastAsia" w:eastAsiaTheme="minorEastAsia" w:hAnsiTheme="minorEastAsia" w:hint="eastAsia"/>
          <w:b/>
          <w:sz w:val="44"/>
          <w:szCs w:val="44"/>
        </w:rPr>
        <w:t>개발</w:t>
      </w:r>
      <w:r w:rsidR="00EB209B" w:rsidRPr="00E60671">
        <w:rPr>
          <w:rFonts w:asciiTheme="minorEastAsia" w:eastAsiaTheme="minorEastAsia" w:hAnsiTheme="minorEastAsia" w:hint="eastAsia"/>
          <w:b/>
          <w:sz w:val="44"/>
          <w:szCs w:val="44"/>
        </w:rPr>
        <w:t xml:space="preserve"> 샘플 가이드</w:t>
      </w: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093E16">
      <w:pPr>
        <w:pStyle w:val="a6"/>
        <w:spacing w:line="352" w:lineRule="atLeast"/>
        <w:rPr>
          <w:rFonts w:asciiTheme="minorEastAsia" w:eastAsiaTheme="minorEastAsia" w:hAnsiTheme="minorEastAsia"/>
          <w:b/>
        </w:rPr>
      </w:pPr>
    </w:p>
    <w:tbl>
      <w:tblPr>
        <w:tblStyle w:val="a5"/>
        <w:tblW w:w="0" w:type="auto"/>
        <w:tblInd w:w="601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"/>
        <w:gridCol w:w="2108"/>
      </w:tblGrid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작성자</w:t>
            </w:r>
          </w:p>
        </w:tc>
        <w:tc>
          <w:tcPr>
            <w:tcW w:w="2759" w:type="dxa"/>
            <w:vAlign w:val="center"/>
          </w:tcPr>
          <w:p w:rsidR="00E14A29" w:rsidRPr="00E60671" w:rsidRDefault="003D572D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이우형</w:t>
            </w:r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법인</w:t>
            </w:r>
          </w:p>
        </w:tc>
        <w:tc>
          <w:tcPr>
            <w:tcW w:w="2759" w:type="dxa"/>
            <w:vAlign w:val="center"/>
          </w:tcPr>
          <w:p w:rsidR="00E14A29" w:rsidRPr="00E60671" w:rsidRDefault="00DC0EAE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proofErr w:type="spellStart"/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아이라이브</w:t>
            </w:r>
            <w:proofErr w:type="spellEnd"/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부서</w:t>
            </w:r>
          </w:p>
        </w:tc>
        <w:tc>
          <w:tcPr>
            <w:tcW w:w="2759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작성일</w:t>
            </w:r>
          </w:p>
        </w:tc>
        <w:tc>
          <w:tcPr>
            <w:tcW w:w="2759" w:type="dxa"/>
            <w:vAlign w:val="center"/>
          </w:tcPr>
          <w:p w:rsidR="00E14A29" w:rsidRPr="00E60671" w:rsidRDefault="003D572D" w:rsidP="003D572D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2020.05</w:t>
            </w:r>
            <w:r w:rsidR="00EB209B"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.</w:t>
            </w: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07</w:t>
            </w:r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버전</w:t>
            </w:r>
          </w:p>
        </w:tc>
        <w:tc>
          <w:tcPr>
            <w:tcW w:w="2759" w:type="dxa"/>
            <w:vAlign w:val="center"/>
          </w:tcPr>
          <w:p w:rsidR="00E14A29" w:rsidRPr="00E60671" w:rsidRDefault="00DC0EAE" w:rsidP="00D13D25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1</w:t>
            </w:r>
            <w:r w:rsidR="000201E6"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.0</w:t>
            </w:r>
          </w:p>
        </w:tc>
      </w:tr>
    </w:tbl>
    <w:p w:rsidR="001946DD" w:rsidRPr="00E60671" w:rsidRDefault="001946DD" w:rsidP="00093E16">
      <w:pPr>
        <w:rPr>
          <w:rFonts w:asciiTheme="minorEastAsia" w:hAnsiTheme="minorEastAsia"/>
          <w:b/>
          <w:sz w:val="20"/>
        </w:rPr>
      </w:pPr>
    </w:p>
    <w:p w:rsidR="00002EDA" w:rsidRPr="00E60671" w:rsidRDefault="00002EDA" w:rsidP="00093E16">
      <w:pPr>
        <w:rPr>
          <w:rFonts w:asciiTheme="minorEastAsia" w:hAnsiTheme="minorEastAsia"/>
          <w:b/>
          <w:sz w:val="20"/>
        </w:rPr>
      </w:pPr>
    </w:p>
    <w:p w:rsidR="00093E16" w:rsidRPr="00E60671" w:rsidRDefault="00093E16" w:rsidP="00002EDA">
      <w:pPr>
        <w:rPr>
          <w:rFonts w:asciiTheme="minorEastAsia" w:hAnsiTheme="minorEastAsia"/>
          <w:sz w:val="24"/>
          <w:szCs w:val="24"/>
        </w:rPr>
      </w:pPr>
    </w:p>
    <w:p w:rsidR="002668FC" w:rsidRPr="00E60671" w:rsidRDefault="00D13D25" w:rsidP="00194FC2">
      <w:pPr>
        <w:jc w:val="left"/>
        <w:rPr>
          <w:rFonts w:asciiTheme="minorEastAsia" w:hAnsiTheme="minorEastAsia"/>
          <w:b/>
          <w:sz w:val="28"/>
          <w:szCs w:val="28"/>
        </w:rPr>
      </w:pPr>
      <w:proofErr w:type="spellStart"/>
      <w:r w:rsidRPr="00E60671">
        <w:rPr>
          <w:rFonts w:asciiTheme="minorEastAsia" w:hAnsiTheme="minorEastAsia" w:hint="eastAsia"/>
          <w:b/>
          <w:sz w:val="28"/>
          <w:szCs w:val="28"/>
        </w:rPr>
        <w:t>개정이력</w:t>
      </w:r>
      <w:proofErr w:type="spellEnd"/>
    </w:p>
    <w:p w:rsidR="00CB39D8" w:rsidRPr="00E60671" w:rsidRDefault="00CB39D8" w:rsidP="00194FC2">
      <w:pPr>
        <w:rPr>
          <w:rFonts w:asciiTheme="minorEastAsia" w:hAnsiTheme="minorEastAsia"/>
          <w:sz w:val="20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442"/>
        <w:gridCol w:w="4838"/>
        <w:gridCol w:w="1200"/>
        <w:gridCol w:w="1200"/>
      </w:tblGrid>
      <w:tr w:rsidR="002668FC" w:rsidRPr="00E60671" w:rsidTr="006E0977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버전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작성일</w:t>
            </w:r>
          </w:p>
        </w:tc>
        <w:tc>
          <w:tcPr>
            <w:tcW w:w="483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변경내용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CB39D8">
            <w:pPr>
              <w:pStyle w:val="ac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승인자</w:t>
            </w:r>
            <w:proofErr w:type="spellEnd"/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0201E6" w:rsidP="009362EA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/>
                <w:sz w:val="20"/>
              </w:rPr>
              <w:t>1.0</w:t>
            </w:r>
          </w:p>
        </w:tc>
        <w:tc>
          <w:tcPr>
            <w:tcW w:w="1442" w:type="dxa"/>
            <w:vAlign w:val="center"/>
          </w:tcPr>
          <w:p w:rsidR="002668FC" w:rsidRPr="00E60671" w:rsidRDefault="00EB209B" w:rsidP="009362EA">
            <w:pPr>
              <w:ind w:left="180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/>
                <w:sz w:val="20"/>
              </w:rPr>
              <w:t>2020.0</w:t>
            </w:r>
            <w:r w:rsidR="009362EA" w:rsidRPr="00E60671">
              <w:rPr>
                <w:rFonts w:asciiTheme="minorEastAsia" w:hAnsiTheme="minorEastAsia"/>
                <w:sz w:val="20"/>
              </w:rPr>
              <w:t>5</w:t>
            </w:r>
            <w:r w:rsidRPr="00E60671">
              <w:rPr>
                <w:rFonts w:asciiTheme="minorEastAsia" w:hAnsiTheme="minorEastAsia"/>
                <w:sz w:val="20"/>
              </w:rPr>
              <w:t>.</w:t>
            </w:r>
            <w:r w:rsidR="009362EA" w:rsidRPr="00E60671">
              <w:rPr>
                <w:rFonts w:asciiTheme="minorEastAsia" w:hAnsiTheme="minorEastAsia"/>
                <w:sz w:val="20"/>
              </w:rPr>
              <w:t>07</w:t>
            </w: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초안</w:t>
            </w:r>
            <w:r w:rsidR="00B55618" w:rsidRPr="00E60671">
              <w:rPr>
                <w:rFonts w:asciiTheme="minorEastAsia" w:hAnsiTheme="minorEastAsia" w:hint="eastAsia"/>
                <w:sz w:val="20"/>
              </w:rPr>
              <w:t xml:space="preserve"> 작성</w:t>
            </w:r>
          </w:p>
        </w:tc>
        <w:tc>
          <w:tcPr>
            <w:tcW w:w="1200" w:type="dxa"/>
            <w:vAlign w:val="center"/>
          </w:tcPr>
          <w:p w:rsidR="002668FC" w:rsidRPr="00E60671" w:rsidRDefault="009362EA" w:rsidP="00CB39D8">
            <w:pPr>
              <w:ind w:left="180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이우형</w:t>
            </w: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</w:tbl>
    <w:p w:rsidR="00B04CEA" w:rsidRPr="00E60671" w:rsidRDefault="00B04CEA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0"/>
          <w:lang w:val="ko-KR"/>
        </w:rPr>
        <w:id w:val="1073632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24EA" w:rsidRDefault="000C24EA">
          <w:pPr>
            <w:pStyle w:val="TOC"/>
          </w:pPr>
          <w:r>
            <w:rPr>
              <w:lang w:val="ko-KR"/>
            </w:rPr>
            <w:t>내용</w:t>
          </w:r>
        </w:p>
        <w:p w:rsidR="00F46578" w:rsidRDefault="000C24EA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0388" w:history="1">
            <w:r w:rsidR="00F46578" w:rsidRPr="00033ABB">
              <w:rPr>
                <w:rStyle w:val="ab"/>
                <w:rFonts w:asciiTheme="minorEastAsia" w:hAnsiTheme="minorEastAsia"/>
                <w:b/>
                <w:bCs/>
                <w:noProof/>
              </w:rPr>
              <w:t>1.</w:t>
            </w:r>
            <w:r w:rsidR="00F46578">
              <w:rPr>
                <w:rFonts w:cstheme="minorBidi"/>
                <w:noProof/>
                <w:kern w:val="2"/>
                <w:sz w:val="20"/>
              </w:rPr>
              <w:tab/>
            </w:r>
            <w:r w:rsidR="00F46578" w:rsidRPr="00033ABB">
              <w:rPr>
                <w:rStyle w:val="ab"/>
                <w:rFonts w:asciiTheme="minorEastAsia" w:hAnsiTheme="minorEastAsia"/>
                <w:b/>
                <w:bCs/>
                <w:noProof/>
              </w:rPr>
              <w:t>개요</w:t>
            </w:r>
            <w:r w:rsidR="00F46578">
              <w:rPr>
                <w:noProof/>
                <w:webHidden/>
              </w:rPr>
              <w:tab/>
            </w:r>
            <w:r w:rsidR="00F46578">
              <w:rPr>
                <w:noProof/>
                <w:webHidden/>
              </w:rPr>
              <w:fldChar w:fldCharType="begin"/>
            </w:r>
            <w:r w:rsidR="00F46578">
              <w:rPr>
                <w:noProof/>
                <w:webHidden/>
              </w:rPr>
              <w:instrText xml:space="preserve"> PAGEREF _Toc40370388 \h </w:instrText>
            </w:r>
            <w:r w:rsidR="00F46578">
              <w:rPr>
                <w:noProof/>
                <w:webHidden/>
              </w:rPr>
            </w:r>
            <w:r w:rsidR="00F46578">
              <w:rPr>
                <w:noProof/>
                <w:webHidden/>
              </w:rPr>
              <w:fldChar w:fldCharType="separate"/>
            </w:r>
            <w:r w:rsidR="00F46578">
              <w:rPr>
                <w:noProof/>
                <w:webHidden/>
              </w:rPr>
              <w:t>4</w:t>
            </w:r>
            <w:r w:rsidR="00F46578">
              <w:rPr>
                <w:noProof/>
                <w:webHidden/>
              </w:rPr>
              <w:fldChar w:fldCharType="end"/>
            </w:r>
          </w:hyperlink>
        </w:p>
        <w:p w:rsidR="00F46578" w:rsidRDefault="00F46578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0370389" w:history="1">
            <w:r w:rsidRPr="00033ABB">
              <w:rPr>
                <w:rStyle w:val="ab"/>
                <w:rFonts w:asciiTheme="minorEastAsia" w:hAnsiTheme="minorEastAsia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  <w:noProof/>
              </w:rPr>
              <w:t>웹 프로젝트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578" w:rsidRDefault="00F46578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0370390" w:history="1">
            <w:r w:rsidRPr="00033ABB">
              <w:rPr>
                <w:rStyle w:val="ab"/>
                <w:rFonts w:asciiTheme="minorEastAsia" w:hAnsiTheme="minorEastAsia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  <w:noProof/>
              </w:rPr>
              <w:t>소스설명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1" w:history="1">
            <w:r w:rsidRPr="00033ABB">
              <w:rPr>
                <w:rStyle w:val="ab"/>
                <w:rFonts w:asciiTheme="minorEastAsia" w:hAnsiTheme="minorEastAsia"/>
              </w:rPr>
              <w:t>1.2.1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appsettings.json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2" w:history="1">
            <w:r w:rsidRPr="00033ABB">
              <w:rPr>
                <w:rStyle w:val="ab"/>
                <w:rFonts w:asciiTheme="minorEastAsia" w:hAnsiTheme="minorEastAsia"/>
              </w:rPr>
              <w:t>1.2.2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TbTestApi.cs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3" w:history="1">
            <w:r w:rsidRPr="00033ABB">
              <w:rPr>
                <w:rStyle w:val="ab"/>
                <w:rFonts w:asciiTheme="minorEastAsia" w:hAnsiTheme="minorEastAsia"/>
              </w:rPr>
              <w:t>1.2.3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TbTestApiContext.cs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4" w:history="1">
            <w:r w:rsidRPr="00033ABB">
              <w:rPr>
                <w:rStyle w:val="ab"/>
                <w:rFonts w:asciiTheme="minorEastAsia" w:hAnsiTheme="minorEastAsia"/>
              </w:rPr>
              <w:t>1.2.4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Startup.cs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5" w:history="1">
            <w:r w:rsidRPr="00033ABB">
              <w:rPr>
                <w:rStyle w:val="ab"/>
                <w:rFonts w:asciiTheme="minorEastAsia" w:hAnsiTheme="minorEastAsia"/>
              </w:rPr>
              <w:t>1.2.5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TbTestApisController.cs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6" w:history="1">
            <w:r w:rsidRPr="00033ABB">
              <w:rPr>
                <w:rStyle w:val="ab"/>
                <w:rFonts w:asciiTheme="minorEastAsia" w:hAnsiTheme="minorEastAsia"/>
              </w:rPr>
              <w:t>1.2.6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ITestApiService.cs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7" w:history="1">
            <w:r w:rsidRPr="00033ABB">
              <w:rPr>
                <w:rStyle w:val="ab"/>
                <w:rFonts w:asciiTheme="minorEastAsia" w:hAnsiTheme="minorEastAsia"/>
              </w:rPr>
              <w:t>1.2.7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TestApiService.cs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8" w:history="1">
            <w:r w:rsidRPr="00033ABB">
              <w:rPr>
                <w:rStyle w:val="ab"/>
                <w:rFonts w:asciiTheme="minorEastAsia" w:hAnsiTheme="minorEastAsia"/>
              </w:rPr>
              <w:t>1.2.8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index.html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20"/>
            <w:tabs>
              <w:tab w:val="left" w:pos="850"/>
            </w:tabs>
            <w:rPr>
              <w:rFonts w:cstheme="minorBidi"/>
              <w:kern w:val="2"/>
              <w:sz w:val="20"/>
            </w:rPr>
          </w:pPr>
          <w:hyperlink w:anchor="_Toc40370399" w:history="1">
            <w:r w:rsidRPr="00033ABB">
              <w:rPr>
                <w:rStyle w:val="ab"/>
                <w:rFonts w:asciiTheme="minorEastAsia" w:hAnsiTheme="minorEastAsia"/>
              </w:rPr>
              <w:t>1.2.9</w:t>
            </w:r>
            <w:r>
              <w:rPr>
                <w:rFonts w:cstheme="minorBidi"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</w:rPr>
              <w:t>functions.js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_Toc40370399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46578" w:rsidRDefault="00F46578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0370400" w:history="1">
            <w:r w:rsidRPr="00033ABB">
              <w:rPr>
                <w:rStyle w:val="a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33ABB">
              <w:rPr>
                <w:rStyle w:val="ab"/>
                <w:rFonts w:asciiTheme="minorEastAsia" w:hAnsiTheme="minorEastAsia"/>
                <w:noProof/>
              </w:rPr>
              <w:t>NuGet 설치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EA" w:rsidRDefault="000C24EA">
          <w:r>
            <w:rPr>
              <w:b/>
              <w:bCs/>
              <w:lang w:val="ko-KR"/>
            </w:rPr>
            <w:fldChar w:fldCharType="end"/>
          </w:r>
        </w:p>
      </w:sdtContent>
    </w:sdt>
    <w:p w:rsidR="005A5126" w:rsidRPr="00E60671" w:rsidRDefault="005A5126" w:rsidP="00C375BA">
      <w:pPr>
        <w:pStyle w:val="af"/>
        <w:numPr>
          <w:ilvl w:val="0"/>
          <w:numId w:val="1"/>
        </w:numPr>
        <w:jc w:val="left"/>
        <w:rPr>
          <w:rStyle w:val="af0"/>
          <w:rFonts w:asciiTheme="minorEastAsia" w:eastAsiaTheme="minorEastAsia" w:hAnsiTheme="minorEastAsia"/>
          <w:b/>
          <w:sz w:val="20"/>
          <w:szCs w:val="20"/>
        </w:rPr>
      </w:pPr>
      <w:r w:rsidRPr="00E60671">
        <w:rPr>
          <w:rStyle w:val="af0"/>
          <w:rFonts w:asciiTheme="minorEastAsia" w:eastAsiaTheme="minorEastAsia" w:hAnsiTheme="minorEastAsia"/>
          <w:b/>
          <w:sz w:val="20"/>
          <w:szCs w:val="20"/>
        </w:rPr>
        <w:br w:type="page"/>
      </w:r>
    </w:p>
    <w:p w:rsidR="00BD61E8" w:rsidRPr="00E60671" w:rsidRDefault="003C28F0" w:rsidP="000C217A">
      <w:pPr>
        <w:pStyle w:val="1"/>
        <w:numPr>
          <w:ilvl w:val="0"/>
          <w:numId w:val="25"/>
        </w:numPr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0" w:name="_Toc19709680"/>
      <w:bookmarkStart w:id="1" w:name="_Toc40370388"/>
      <w:r w:rsidRPr="00E60671">
        <w:rPr>
          <w:rStyle w:val="af0"/>
          <w:rFonts w:asciiTheme="minorEastAsia" w:eastAsiaTheme="minorEastAsia" w:hAnsiTheme="minorEastAsia" w:hint="eastAsia"/>
          <w:sz w:val="24"/>
          <w:szCs w:val="24"/>
        </w:rPr>
        <w:lastRenderedPageBreak/>
        <w:t>개요</w:t>
      </w:r>
      <w:bookmarkEnd w:id="0"/>
      <w:bookmarkEnd w:id="1"/>
    </w:p>
    <w:p w:rsidR="00182618" w:rsidRPr="00E60671" w:rsidRDefault="00182618" w:rsidP="00182618">
      <w:pPr>
        <w:jc w:val="left"/>
        <w:rPr>
          <w:rFonts w:asciiTheme="minorEastAsia" w:hAnsiTheme="minorEastAsia" w:cs="Segoe UI"/>
          <w:sz w:val="20"/>
        </w:rPr>
      </w:pPr>
    </w:p>
    <w:p w:rsidR="00BD61E8" w:rsidRPr="00E60671" w:rsidRDefault="00194FC2" w:rsidP="00182618">
      <w:pPr>
        <w:jc w:val="left"/>
        <w:rPr>
          <w:rFonts w:asciiTheme="minorEastAsia" w:hAnsiTheme="minorEastAsia" w:cs="Segoe UI"/>
          <w:sz w:val="20"/>
        </w:rPr>
      </w:pPr>
      <w:r w:rsidRPr="00E60671">
        <w:rPr>
          <w:rFonts w:asciiTheme="minorEastAsia" w:hAnsiTheme="minorEastAsia" w:cs="Segoe UI"/>
          <w:sz w:val="20"/>
        </w:rPr>
        <w:t>ASP.NET Core는</w:t>
      </w:r>
      <w:r w:rsidRPr="00E60671">
        <w:rPr>
          <w:rFonts w:asciiTheme="minorEastAsia" w:hAnsiTheme="minorEastAsia" w:cs="Segoe UI" w:hint="eastAsia"/>
          <w:sz w:val="20"/>
        </w:rPr>
        <w:t xml:space="preserve"> </w:t>
      </w:r>
      <w:r w:rsidRPr="00E60671">
        <w:rPr>
          <w:rFonts w:asciiTheme="minorEastAsia" w:hAnsiTheme="minorEastAsia" w:cs="Segoe UI"/>
          <w:sz w:val="20"/>
        </w:rPr>
        <w:t>C#</w:t>
      </w:r>
      <w:r w:rsidRPr="00E60671">
        <w:rPr>
          <w:rFonts w:asciiTheme="minorEastAsia" w:hAnsiTheme="minorEastAsia" w:cs="Segoe UI" w:hint="eastAsia"/>
          <w:sz w:val="20"/>
        </w:rPr>
        <w:t xml:space="preserve">을 사용하여 </w:t>
      </w:r>
      <w:r w:rsidRPr="00E60671">
        <w:rPr>
          <w:rFonts w:asciiTheme="minorEastAsia" w:hAnsiTheme="minorEastAsia" w:cs="Segoe UI"/>
          <w:sz w:val="20"/>
        </w:rPr>
        <w:t>Web API</w:t>
      </w:r>
      <w:r w:rsidRPr="00E60671">
        <w:rPr>
          <w:rFonts w:asciiTheme="minorEastAsia" w:hAnsiTheme="minorEastAsia" w:cs="Segoe UI" w:hint="eastAsia"/>
          <w:sz w:val="20"/>
        </w:rPr>
        <w:t xml:space="preserve">라고도 하는 </w:t>
      </w:r>
      <w:r w:rsidRPr="00E60671">
        <w:rPr>
          <w:rFonts w:asciiTheme="minorEastAsia" w:hAnsiTheme="minorEastAsia" w:cs="Segoe UI"/>
          <w:sz w:val="20"/>
        </w:rPr>
        <w:t xml:space="preserve">RESTful </w:t>
      </w:r>
      <w:r w:rsidRPr="00E60671">
        <w:rPr>
          <w:rFonts w:asciiTheme="minorEastAsia" w:hAnsiTheme="minorEastAsia" w:cs="Segoe UI" w:hint="eastAsia"/>
          <w:sz w:val="20"/>
        </w:rPr>
        <w:t>서비스 만들기를 지원합니다.</w:t>
      </w:r>
    </w:p>
    <w:p w:rsidR="002C4550" w:rsidRPr="00E60671" w:rsidRDefault="00194FC2" w:rsidP="00182618">
      <w:pPr>
        <w:jc w:val="left"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>요청을 처리하기 위해 Web API는 컨트롤러를 사용합니다.</w:t>
      </w:r>
      <w:r w:rsidRPr="00E60671">
        <w:rPr>
          <w:rFonts w:asciiTheme="minorEastAsia" w:hAnsiTheme="minorEastAsia"/>
          <w:sz w:val="20"/>
        </w:rPr>
        <w:t xml:space="preserve"> (</w:t>
      </w:r>
      <w:proofErr w:type="spellStart"/>
      <w:r w:rsidRPr="00E60671">
        <w:rPr>
          <w:rFonts w:asciiTheme="minorEastAsia" w:hAnsiTheme="minorEastAsia"/>
          <w:sz w:val="20"/>
        </w:rPr>
        <w:t>ControllBase</w:t>
      </w:r>
      <w:proofErr w:type="spellEnd"/>
      <w:r w:rsidRPr="00E60671">
        <w:rPr>
          <w:rFonts w:asciiTheme="minorEastAsia" w:hAnsiTheme="minorEastAsia" w:hint="eastAsia"/>
          <w:sz w:val="20"/>
        </w:rPr>
        <w:t>에서 파생되는 클래스</w:t>
      </w:r>
      <w:r w:rsidRPr="00E60671">
        <w:rPr>
          <w:rFonts w:asciiTheme="minorEastAsia" w:hAnsiTheme="minorEastAsia"/>
          <w:sz w:val="20"/>
        </w:rPr>
        <w:t>)</w:t>
      </w:r>
    </w:p>
    <w:p w:rsidR="00194FC2" w:rsidRDefault="00194FC2" w:rsidP="00182618">
      <w:pPr>
        <w:jc w:val="left"/>
        <w:rPr>
          <w:rFonts w:asciiTheme="minorEastAsia" w:hAnsiTheme="minorEastAsia"/>
          <w:sz w:val="20"/>
        </w:rPr>
      </w:pPr>
    </w:p>
    <w:p w:rsidR="00F46578" w:rsidRPr="00E60671" w:rsidRDefault="00F46578" w:rsidP="00182618">
      <w:pPr>
        <w:jc w:val="left"/>
        <w:rPr>
          <w:rFonts w:asciiTheme="minorEastAsia" w:hAnsiTheme="minorEastAsia" w:hint="eastAsia"/>
          <w:sz w:val="20"/>
        </w:rPr>
      </w:pPr>
    </w:p>
    <w:p w:rsidR="00614B30" w:rsidRDefault="00182618" w:rsidP="00182618">
      <w:pPr>
        <w:jc w:val="left"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 xml:space="preserve">이 문서는 </w:t>
      </w:r>
      <w:r w:rsidRPr="00E60671">
        <w:rPr>
          <w:rFonts w:asciiTheme="minorEastAsia" w:hAnsiTheme="minorEastAsia"/>
          <w:sz w:val="20"/>
        </w:rPr>
        <w:t>ASP.NET Core</w:t>
      </w:r>
      <w:r w:rsidR="00D13A7C" w:rsidRPr="00E60671">
        <w:rPr>
          <w:rFonts w:asciiTheme="minorEastAsia" w:hAnsiTheme="minorEastAsia" w:hint="eastAsia"/>
          <w:sz w:val="20"/>
        </w:rPr>
        <w:t>를 사용하여 요청을 처리하는</w:t>
      </w:r>
      <w:r w:rsidR="008B7E33">
        <w:rPr>
          <w:rFonts w:asciiTheme="minorEastAsia" w:hAnsiTheme="minorEastAsia" w:hint="eastAsia"/>
          <w:sz w:val="20"/>
        </w:rPr>
        <w:t xml:space="preserve"> 서비스와</w:t>
      </w:r>
      <w:r w:rsidR="00D13A7C" w:rsidRPr="00E60671">
        <w:rPr>
          <w:rFonts w:asciiTheme="minorEastAsia" w:hAnsiTheme="minorEastAsia" w:hint="eastAsia"/>
          <w:sz w:val="20"/>
        </w:rPr>
        <w:t xml:space="preserve"> 컨트롤러</w:t>
      </w:r>
      <w:r w:rsidR="008B7E33">
        <w:rPr>
          <w:rFonts w:asciiTheme="minorEastAsia" w:hAnsiTheme="minorEastAsia" w:hint="eastAsia"/>
          <w:sz w:val="20"/>
        </w:rPr>
        <w:t>의</w:t>
      </w:r>
      <w:r w:rsidR="00D13A7C" w:rsidRPr="00E60671">
        <w:rPr>
          <w:rFonts w:asciiTheme="minorEastAsia" w:hAnsiTheme="minorEastAsia" w:hint="eastAsia"/>
          <w:sz w:val="20"/>
        </w:rPr>
        <w:t xml:space="preserve"> 사용방법 및</w:t>
      </w:r>
      <w:r w:rsidRPr="00E60671">
        <w:rPr>
          <w:rFonts w:asciiTheme="minorEastAsia" w:hAnsiTheme="minorEastAsia" w:hint="eastAsia"/>
          <w:sz w:val="20"/>
        </w:rPr>
        <w:t xml:space="preserve"> </w:t>
      </w:r>
      <w:r w:rsidR="00D13A7C" w:rsidRPr="00E60671">
        <w:rPr>
          <w:rFonts w:asciiTheme="minorEastAsia" w:hAnsiTheme="minorEastAsia" w:hint="eastAsia"/>
          <w:sz w:val="20"/>
        </w:rPr>
        <w:t>W</w:t>
      </w:r>
      <w:r w:rsidR="00D13A7C" w:rsidRPr="00E60671">
        <w:rPr>
          <w:rFonts w:asciiTheme="minorEastAsia" w:hAnsiTheme="minorEastAsia"/>
          <w:sz w:val="20"/>
        </w:rPr>
        <w:t>eb</w:t>
      </w:r>
      <w:r w:rsidR="00D13A7C" w:rsidRPr="00E60671">
        <w:rPr>
          <w:rFonts w:asciiTheme="minorEastAsia" w:hAnsiTheme="minorEastAsia" w:hint="eastAsia"/>
          <w:sz w:val="20"/>
        </w:rPr>
        <w:t xml:space="preserve"> </w:t>
      </w:r>
      <w:r w:rsidR="00D13A7C" w:rsidRPr="00E60671">
        <w:rPr>
          <w:rFonts w:asciiTheme="minorEastAsia" w:hAnsiTheme="minorEastAsia"/>
          <w:sz w:val="20"/>
        </w:rPr>
        <w:t xml:space="preserve">API </w:t>
      </w:r>
      <w:r w:rsidRPr="00E60671">
        <w:rPr>
          <w:rFonts w:asciiTheme="minorEastAsia" w:hAnsiTheme="minorEastAsia" w:hint="eastAsia"/>
          <w:sz w:val="20"/>
        </w:rPr>
        <w:t>빌드</w:t>
      </w:r>
      <w:r w:rsidR="00D13A7C" w:rsidRPr="00E60671">
        <w:rPr>
          <w:rFonts w:asciiTheme="minorEastAsia" w:hAnsiTheme="minorEastAsia" w:hint="eastAsia"/>
          <w:sz w:val="20"/>
        </w:rPr>
        <w:t xml:space="preserve"> 작업의</w:t>
      </w:r>
      <w:r w:rsidRPr="00E60671">
        <w:rPr>
          <w:rFonts w:asciiTheme="minorEastAsia" w:hAnsiTheme="minorEastAsia" w:hint="eastAsia"/>
          <w:sz w:val="20"/>
        </w:rPr>
        <w:t xml:space="preserve"> 기본</w:t>
      </w:r>
      <w:r w:rsidR="00D13A7C" w:rsidRPr="00E60671">
        <w:rPr>
          <w:rFonts w:asciiTheme="minorEastAsia" w:hAnsiTheme="minorEastAsia" w:hint="eastAsia"/>
          <w:sz w:val="20"/>
        </w:rPr>
        <w:t>사항,</w:t>
      </w:r>
      <w:r w:rsidR="00194FC2" w:rsidRPr="00E60671">
        <w:rPr>
          <w:rFonts w:asciiTheme="minorEastAsia" w:hAnsiTheme="minorEastAsia" w:hint="eastAsia"/>
          <w:sz w:val="20"/>
        </w:rPr>
        <w:t xml:space="preserve"> </w:t>
      </w:r>
      <w:r w:rsidRPr="00E60671">
        <w:rPr>
          <w:rFonts w:asciiTheme="minorEastAsia" w:hAnsiTheme="minorEastAsia"/>
          <w:sz w:val="20"/>
        </w:rPr>
        <w:t>Entity Framework</w:t>
      </w:r>
      <w:r w:rsidRPr="00E60671">
        <w:rPr>
          <w:rFonts w:asciiTheme="minorEastAsia" w:hAnsiTheme="minorEastAsia" w:hint="eastAsia"/>
          <w:sz w:val="20"/>
        </w:rPr>
        <w:t xml:space="preserve">를 활용한 </w:t>
      </w:r>
      <w:r w:rsidRPr="00E60671">
        <w:rPr>
          <w:rFonts w:asciiTheme="minorEastAsia" w:hAnsiTheme="minorEastAsia"/>
          <w:sz w:val="20"/>
        </w:rPr>
        <w:t xml:space="preserve">CRUD </w:t>
      </w:r>
      <w:r w:rsidRPr="00E60671">
        <w:rPr>
          <w:rFonts w:asciiTheme="minorEastAsia" w:hAnsiTheme="minorEastAsia" w:hint="eastAsia"/>
          <w:sz w:val="20"/>
        </w:rPr>
        <w:t>샘플 가이드를 목적으로 작성</w:t>
      </w:r>
      <w:r w:rsidR="00AD0AC2">
        <w:rPr>
          <w:rFonts w:asciiTheme="minorEastAsia" w:hAnsiTheme="minorEastAsia" w:hint="eastAsia"/>
          <w:sz w:val="20"/>
        </w:rPr>
        <w:t>하였</w:t>
      </w:r>
      <w:r w:rsidRPr="00E60671">
        <w:rPr>
          <w:rFonts w:asciiTheme="minorEastAsia" w:hAnsiTheme="minorEastAsia" w:hint="eastAsia"/>
          <w:sz w:val="20"/>
        </w:rPr>
        <w:t xml:space="preserve">습니다. </w:t>
      </w:r>
    </w:p>
    <w:p w:rsidR="00F46578" w:rsidRPr="00E60671" w:rsidRDefault="00F46578" w:rsidP="00182618">
      <w:pPr>
        <w:jc w:val="left"/>
        <w:rPr>
          <w:rFonts w:asciiTheme="minorEastAsia" w:hAnsiTheme="minorEastAsia"/>
          <w:sz w:val="20"/>
        </w:rPr>
      </w:pPr>
    </w:p>
    <w:p w:rsidR="00614B30" w:rsidRPr="00E60671" w:rsidRDefault="00614B30" w:rsidP="00614B30">
      <w:pPr>
        <w:rPr>
          <w:rFonts w:asciiTheme="minorEastAsia" w:hAnsiTheme="minorEastAsia"/>
          <w:sz w:val="20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586"/>
        <w:gridCol w:w="2589"/>
        <w:gridCol w:w="1304"/>
        <w:gridCol w:w="1537"/>
      </w:tblGrid>
      <w:tr w:rsidR="006301F3" w:rsidRPr="00E60671" w:rsidTr="00630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center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API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API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설명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Description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요청 본문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Request body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응답 본문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Response body</w:t>
            </w:r>
          </w:p>
        </w:tc>
      </w:tr>
      <w:tr w:rsidR="006301F3" w:rsidRPr="00E60671" w:rsidTr="00630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rPr>
                <w:rFonts w:asciiTheme="minorEastAsia" w:hAnsiTheme="minorEastAsia" w:cs="Segoe UI"/>
                <w:b w:val="0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GET 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api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TbTestApis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vanish/>
                <w:kern w:val="0"/>
                <w:sz w:val="20"/>
              </w:rPr>
              <w:t>GET /api/TodoItems</w:t>
            </w:r>
          </w:p>
        </w:tc>
        <w:tc>
          <w:tcPr>
            <w:tcW w:w="0" w:type="auto"/>
            <w:hideMark/>
          </w:tcPr>
          <w:p w:rsidR="006301F3" w:rsidRPr="00E60671" w:rsidRDefault="008135EE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 w:hint="eastAsia"/>
                <w:kern w:val="0"/>
                <w:sz w:val="20"/>
              </w:rPr>
              <w:t>리스트 모두 가져오기</w:t>
            </w:r>
            <w:r w:rsidR="006301F3"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Get all to-do items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없음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None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항목의 배열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Array of to-do items</w:t>
            </w:r>
          </w:p>
        </w:tc>
      </w:tr>
      <w:tr w:rsidR="006301F3" w:rsidRPr="00E60671" w:rsidTr="00630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rPr>
                <w:rFonts w:asciiTheme="minorEastAsia" w:hAnsiTheme="minorEastAsia" w:cs="Segoe UI"/>
                <w:b w:val="0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GET 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api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TbTestApis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/{id}</w:t>
            </w:r>
            <w:r w:rsidRPr="00E60671">
              <w:rPr>
                <w:rFonts w:asciiTheme="minorEastAsia" w:hAnsiTheme="minorEastAsia" w:cs="Segoe UI"/>
                <w:b w:val="0"/>
                <w:vanish/>
                <w:kern w:val="0"/>
                <w:sz w:val="20"/>
              </w:rPr>
              <w:t>GET /api/TodoItems/{id}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ID로 항목 가져오기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Get an item by ID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없음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None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항목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To-do item</w:t>
            </w:r>
          </w:p>
        </w:tc>
      </w:tr>
      <w:tr w:rsidR="006301F3" w:rsidRPr="00E60671" w:rsidTr="00630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rPr>
                <w:rFonts w:asciiTheme="minorEastAsia" w:hAnsiTheme="minorEastAsia" w:cs="Segoe UI"/>
                <w:b w:val="0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POST 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api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TbTestApis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vanish/>
                <w:kern w:val="0"/>
                <w:sz w:val="20"/>
              </w:rPr>
              <w:t>POST /api/TodoItems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새 항목 추가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Add a new item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항목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To-do item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항목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To-do item</w:t>
            </w:r>
          </w:p>
        </w:tc>
      </w:tr>
      <w:tr w:rsidR="006301F3" w:rsidRPr="00E60671" w:rsidTr="00630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rPr>
                <w:rFonts w:asciiTheme="minorEastAsia" w:hAnsiTheme="minorEastAsia" w:cs="Segoe UI"/>
                <w:b w:val="0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PUT 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api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TbTestApis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/{id}</w:t>
            </w:r>
            <w:r w:rsidRPr="00E60671">
              <w:rPr>
                <w:rFonts w:asciiTheme="minorEastAsia" w:hAnsiTheme="minorEastAsia" w:cs="Segoe UI"/>
                <w:b w:val="0"/>
                <w:vanish/>
                <w:kern w:val="0"/>
                <w:sz w:val="20"/>
              </w:rPr>
              <w:t>PUT /api/TodoItems/{id}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 xml:space="preserve">기존 항목 </w:t>
            </w:r>
            <w:proofErr w:type="gramStart"/>
            <w:r w:rsidRPr="00E60671">
              <w:rPr>
                <w:rFonts w:asciiTheme="minorEastAsia" w:hAnsiTheme="minorEastAsia" w:cs="Segoe UI"/>
                <w:kern w:val="0"/>
                <w:sz w:val="20"/>
              </w:rPr>
              <w:t>업데이트  </w:t>
            </w:r>
            <w:proofErr w:type="gramEnd"/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Update an existing item  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항목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To-do item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없음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None</w:t>
            </w:r>
          </w:p>
        </w:tc>
      </w:tr>
      <w:tr w:rsidR="006301F3" w:rsidRPr="00E60671" w:rsidTr="00630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rPr>
                <w:rFonts w:asciiTheme="minorEastAsia" w:hAnsiTheme="minorEastAsia" w:cs="Segoe UI"/>
                <w:b w:val="0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DELETE 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api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</w:t>
            </w:r>
            <w:proofErr w:type="spellStart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TbTestApis</w:t>
            </w:r>
            <w:proofErr w:type="spellEnd"/>
            <w:r w:rsidRPr="00E60671">
              <w:rPr>
                <w:rFonts w:asciiTheme="minorEastAsia" w:hAnsiTheme="minorEastAsia" w:cs="Segoe UI"/>
                <w:b w:val="0"/>
                <w:kern w:val="0"/>
                <w:sz w:val="20"/>
              </w:rPr>
              <w:t>/{id}    </w:t>
            </w:r>
            <w:r w:rsidRPr="00E60671">
              <w:rPr>
                <w:rFonts w:asciiTheme="minorEastAsia" w:hAnsiTheme="minorEastAsia" w:cs="Segoe UI"/>
                <w:b w:val="0"/>
                <w:vanish/>
                <w:kern w:val="0"/>
                <w:sz w:val="20"/>
              </w:rPr>
              <w:t>DELETE /api/TodoItems/{id}    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 xml:space="preserve">항목 </w:t>
            </w:r>
            <w:proofErr w:type="gramStart"/>
            <w:r w:rsidRPr="00E60671">
              <w:rPr>
                <w:rFonts w:asciiTheme="minorEastAsia" w:hAnsiTheme="minorEastAsia" w:cs="Segoe UI"/>
                <w:kern w:val="0"/>
                <w:sz w:val="20"/>
              </w:rPr>
              <w:t>삭제    </w:t>
            </w:r>
            <w:proofErr w:type="gramEnd"/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Delete an item    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없음</w:t>
            </w:r>
            <w:r w:rsidRPr="00E60671">
              <w:rPr>
                <w:rFonts w:asciiTheme="minorEastAsia" w:hAnsiTheme="minorEastAsia" w:cs="Segoe UI"/>
                <w:vanish/>
                <w:kern w:val="0"/>
                <w:sz w:val="20"/>
              </w:rPr>
              <w:t>None</w:t>
            </w:r>
          </w:p>
        </w:tc>
        <w:tc>
          <w:tcPr>
            <w:tcW w:w="0" w:type="auto"/>
            <w:hideMark/>
          </w:tcPr>
          <w:p w:rsidR="006301F3" w:rsidRPr="00E60671" w:rsidRDefault="006301F3" w:rsidP="006301F3">
            <w:pPr>
              <w:widowControl/>
              <w:wordWrap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</w:rPr>
            </w:pPr>
            <w:r w:rsidRPr="00E60671">
              <w:rPr>
                <w:rFonts w:asciiTheme="minorEastAsia" w:hAnsiTheme="minorEastAsia" w:cs="Segoe UI"/>
                <w:kern w:val="0"/>
                <w:sz w:val="20"/>
              </w:rPr>
              <w:t>없음</w:t>
            </w:r>
          </w:p>
        </w:tc>
      </w:tr>
    </w:tbl>
    <w:p w:rsidR="00CB080D" w:rsidRDefault="00CB080D" w:rsidP="00614B30">
      <w:pPr>
        <w:rPr>
          <w:rFonts w:asciiTheme="minorEastAsia" w:hAnsiTheme="minorEastAsia"/>
          <w:sz w:val="20"/>
        </w:rPr>
      </w:pPr>
    </w:p>
    <w:p w:rsidR="00F46578" w:rsidRDefault="00F46578" w:rsidP="00614B30">
      <w:pPr>
        <w:rPr>
          <w:rFonts w:asciiTheme="minorEastAsia" w:hAnsiTheme="minorEastAsia"/>
          <w:sz w:val="20"/>
        </w:rPr>
      </w:pPr>
    </w:p>
    <w:p w:rsidR="00F46578" w:rsidRDefault="00F46578" w:rsidP="00614B30">
      <w:pPr>
        <w:rPr>
          <w:rFonts w:asciiTheme="minorEastAsia" w:hAnsiTheme="minorEastAsia"/>
          <w:sz w:val="20"/>
        </w:rPr>
      </w:pPr>
    </w:p>
    <w:p w:rsidR="00F46578" w:rsidRPr="00E60671" w:rsidRDefault="00F46578" w:rsidP="00614B30">
      <w:pPr>
        <w:rPr>
          <w:rFonts w:asciiTheme="minorEastAsia" w:hAnsiTheme="minorEastAsia" w:hint="eastAsia"/>
          <w:sz w:val="20"/>
        </w:rPr>
      </w:pPr>
    </w:p>
    <w:p w:rsidR="00F46578" w:rsidRPr="00F46578" w:rsidRDefault="00F46578" w:rsidP="00F46578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2" w:name="_Toc40370389"/>
      <w:r w:rsidRPr="00F46578">
        <w:rPr>
          <w:rStyle w:val="af0"/>
          <w:rFonts w:hint="eastAsia"/>
          <w:b/>
          <w:sz w:val="24"/>
          <w:szCs w:val="24"/>
        </w:rPr>
        <w:t>웹 프로젝트 만들기</w:t>
      </w:r>
      <w:bookmarkEnd w:id="2"/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 xml:space="preserve">A. Visual Studio의 파일 메뉴에서 </w:t>
      </w:r>
      <w:proofErr w:type="spellStart"/>
      <w:r w:rsidRPr="00E60671">
        <w:rPr>
          <w:rFonts w:asciiTheme="minorEastAsia" w:hAnsiTheme="minorEastAsia" w:hint="eastAsia"/>
          <w:sz w:val="20"/>
        </w:rPr>
        <w:t>새로만들기</w:t>
      </w:r>
      <w:proofErr w:type="spellEnd"/>
      <w:r w:rsidRPr="00E60671">
        <w:rPr>
          <w:rFonts w:asciiTheme="minorEastAsia" w:hAnsiTheme="minorEastAsia" w:hint="eastAsia"/>
          <w:sz w:val="20"/>
        </w:rPr>
        <w:t xml:space="preserve"> &gt; 프로젝트를 선택 합니다.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>B. "ASP.NET Core 웹 응용프로그램" 템플릿을 선택 합니다.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>C. 프로젝트 명을 지정하고 만들기를 클릭 합니다.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 xml:space="preserve">D. "새 ASP.NET Core 웹 애플리케이션 만들기" 팝업에서 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 xml:space="preserve">   </w:t>
      </w:r>
      <w:proofErr w:type="gramStart"/>
      <w:r w:rsidRPr="00E60671">
        <w:rPr>
          <w:rFonts w:asciiTheme="minorEastAsia" w:hAnsiTheme="minorEastAsia" w:hint="eastAsia"/>
          <w:sz w:val="20"/>
        </w:rPr>
        <w:t>".</w:t>
      </w:r>
      <w:proofErr w:type="spellStart"/>
      <w:r w:rsidRPr="00E60671">
        <w:rPr>
          <w:rFonts w:asciiTheme="minorEastAsia" w:hAnsiTheme="minorEastAsia" w:hint="eastAsia"/>
          <w:sz w:val="20"/>
        </w:rPr>
        <w:t>NET.Core</w:t>
      </w:r>
      <w:proofErr w:type="spellEnd"/>
      <w:proofErr w:type="gramEnd"/>
      <w:r w:rsidRPr="00E60671">
        <w:rPr>
          <w:rFonts w:asciiTheme="minorEastAsia" w:hAnsiTheme="minorEastAsia" w:hint="eastAsia"/>
          <w:sz w:val="20"/>
        </w:rPr>
        <w:t>" 및 "ASP.NET Core 3.0"이 선택되었는지 확인 후 만들기를 클릭 합니다.</w:t>
      </w:r>
    </w:p>
    <w:p w:rsidR="00F46578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 w:hint="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/>
          <w:noProof/>
        </w:rPr>
        <w:lastRenderedPageBreak/>
        <w:drawing>
          <wp:inline distT="0" distB="0" distL="0" distR="0" wp14:anchorId="5BBA4142" wp14:editId="13666CCD">
            <wp:extent cx="4752975" cy="2514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223" cy="25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>"ASP.NET Core 웹 응용프로그램" 템플릿을 선택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/>
          <w:noProof/>
        </w:rPr>
        <w:drawing>
          <wp:inline distT="0" distB="0" distL="0" distR="0" wp14:anchorId="5B68B68F" wp14:editId="5B306DBB">
            <wp:extent cx="4743450" cy="2743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254" cy="27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proofErr w:type="gramStart"/>
      <w:r w:rsidRPr="00E60671">
        <w:rPr>
          <w:rFonts w:asciiTheme="minorEastAsia" w:hAnsiTheme="minorEastAsia" w:hint="eastAsia"/>
          <w:sz w:val="20"/>
        </w:rPr>
        <w:t>".</w:t>
      </w:r>
      <w:proofErr w:type="spellStart"/>
      <w:r w:rsidRPr="00E60671">
        <w:rPr>
          <w:rFonts w:asciiTheme="minorEastAsia" w:hAnsiTheme="minorEastAsia" w:hint="eastAsia"/>
          <w:sz w:val="20"/>
        </w:rPr>
        <w:t>NET.Core</w:t>
      </w:r>
      <w:proofErr w:type="spellEnd"/>
      <w:proofErr w:type="gramEnd"/>
      <w:r w:rsidRPr="00E60671">
        <w:rPr>
          <w:rFonts w:asciiTheme="minorEastAsia" w:hAnsiTheme="minorEastAsia" w:hint="eastAsia"/>
          <w:sz w:val="20"/>
        </w:rPr>
        <w:t>" 및 "ASP.NET Core 3.0"이 선택되었는지 확인.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/>
          <w:noProof/>
          <w:sz w:val="20"/>
        </w:rPr>
        <w:lastRenderedPageBreak/>
        <w:drawing>
          <wp:inline distT="0" distB="0" distL="0" distR="0" wp14:anchorId="6BEE7A58" wp14:editId="36D872E3">
            <wp:extent cx="3515216" cy="3505689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>해당 프로젝트 관련 생성 된 파일 설명</w:t>
      </w:r>
    </w:p>
    <w:tbl>
      <w:tblPr>
        <w:tblStyle w:val="a5"/>
        <w:tblW w:w="8916" w:type="dxa"/>
        <w:tblLook w:val="04A0" w:firstRow="1" w:lastRow="0" w:firstColumn="1" w:lastColumn="0" w:noHBand="0" w:noVBand="1"/>
      </w:tblPr>
      <w:tblGrid>
        <w:gridCol w:w="2395"/>
        <w:gridCol w:w="6521"/>
      </w:tblGrid>
      <w:tr w:rsidR="00F46578" w:rsidRPr="00E60671" w:rsidTr="00CF0E92"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F46578" w:rsidRPr="00E60671" w:rsidRDefault="00F46578" w:rsidP="00CF0E92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프로젝트 구성</w:t>
            </w:r>
          </w:p>
        </w:tc>
        <w:tc>
          <w:tcPr>
            <w:tcW w:w="652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F46578" w:rsidRPr="00E60671" w:rsidRDefault="00F46578" w:rsidP="00CF0E92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설명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Core30.WebApi.Sample</w:t>
            </w: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프로젝트 명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/>
                <w:sz w:val="20"/>
              </w:rPr>
              <w:t>F</w:t>
            </w:r>
            <w:r w:rsidRPr="00E60671">
              <w:rPr>
                <w:rFonts w:asciiTheme="minorEastAsia" w:hAnsiTheme="minorEastAsia" w:hint="eastAsia"/>
                <w:sz w:val="20"/>
              </w:rPr>
              <w:t>unction.</w:t>
            </w:r>
            <w:r w:rsidRPr="00E60671">
              <w:rPr>
                <w:rFonts w:asciiTheme="minorEastAsia" w:hAnsiTheme="minorEastAsia"/>
                <w:sz w:val="20"/>
              </w:rPr>
              <w:t>js</w:t>
            </w: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/>
                <w:sz w:val="20"/>
              </w:rPr>
              <w:t xml:space="preserve">API </w:t>
            </w:r>
            <w:r w:rsidRPr="00E60671">
              <w:rPr>
                <w:rFonts w:asciiTheme="minorEastAsia" w:hAnsiTheme="minorEastAsia" w:hint="eastAsia"/>
                <w:sz w:val="20"/>
              </w:rPr>
              <w:t xml:space="preserve">호출 스크립트 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/>
                <w:sz w:val="20"/>
              </w:rPr>
              <w:t>index.html</w:t>
            </w: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기본 CRUD가</w:t>
            </w:r>
            <w:r w:rsidRPr="00E60671">
              <w:rPr>
                <w:rFonts w:asciiTheme="minorEastAsia" w:hAnsiTheme="minorEastAsia"/>
                <w:sz w:val="20"/>
              </w:rPr>
              <w:t xml:space="preserve"> </w:t>
            </w:r>
            <w:r w:rsidRPr="00E60671">
              <w:rPr>
                <w:rFonts w:asciiTheme="minorEastAsia" w:hAnsiTheme="minorEastAsia" w:hint="eastAsia"/>
                <w:sz w:val="20"/>
              </w:rPr>
              <w:t>적용된</w:t>
            </w:r>
            <w:r w:rsidRPr="00E60671">
              <w:rPr>
                <w:rFonts w:asciiTheme="minorEastAsia" w:hAnsiTheme="minorEastAsia"/>
                <w:sz w:val="20"/>
              </w:rPr>
              <w:t xml:space="preserve"> </w:t>
            </w:r>
            <w:r w:rsidRPr="00E60671">
              <w:rPr>
                <w:rFonts w:asciiTheme="minorEastAsia" w:hAnsiTheme="minorEastAsia" w:hint="eastAsia"/>
                <w:sz w:val="20"/>
              </w:rPr>
              <w:t xml:space="preserve">웹 페이지 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TbTestApisController.</w:t>
            </w:r>
            <w:r w:rsidRPr="00E60671">
              <w:rPr>
                <w:rFonts w:asciiTheme="minorEastAsia" w:hAnsiTheme="minorEastAsia" w:hint="eastAsia"/>
                <w:sz w:val="20"/>
              </w:rPr>
              <w:t>cs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 w:val="20"/>
              </w:rPr>
              <w:t>REST API</w:t>
            </w:r>
            <w:r>
              <w:rPr>
                <w:rFonts w:asciiTheme="minorEastAsia" w:hAnsiTheme="minorEastAsia" w:hint="eastAsia"/>
                <w:sz w:val="20"/>
              </w:rPr>
              <w:t xml:space="preserve">로 </w:t>
            </w:r>
            <w:r w:rsidRPr="00E60671">
              <w:rPr>
                <w:rFonts w:asciiTheme="minorEastAsia" w:hAnsiTheme="minorEastAsia" w:hint="eastAsia"/>
                <w:sz w:val="20"/>
              </w:rPr>
              <w:t>전달받은 요청을 라우팅을 통해 매핑하고 처리하는 클래스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TbTestApi.cs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데이터베이스에 저장된 데이터를 관리하기 위한 클래스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TbTestApiContext.cs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Dbcontext</w:t>
            </w:r>
            <w:proofErr w:type="spellEnd"/>
            <w:r w:rsidRPr="00E60671">
              <w:rPr>
                <w:rFonts w:asciiTheme="minorEastAsia" w:hAnsiTheme="minorEastAsia" w:hint="eastAsia"/>
                <w:sz w:val="20"/>
              </w:rPr>
              <w:t>에서 파생되어 모델에</w:t>
            </w:r>
            <w:r w:rsidRPr="00E60671">
              <w:rPr>
                <w:rFonts w:asciiTheme="minorEastAsia" w:hAnsiTheme="minorEastAsia"/>
                <w:sz w:val="20"/>
              </w:rPr>
              <w:t xml:space="preserve"> </w:t>
            </w:r>
            <w:r w:rsidRPr="00E60671">
              <w:rPr>
                <w:rFonts w:asciiTheme="minorEastAsia" w:hAnsiTheme="minorEastAsia" w:hint="eastAsia"/>
                <w:sz w:val="20"/>
              </w:rPr>
              <w:t>포함할 E</w:t>
            </w:r>
            <w:r w:rsidRPr="00E60671">
              <w:rPr>
                <w:rFonts w:asciiTheme="minorEastAsia" w:hAnsiTheme="minorEastAsia"/>
                <w:sz w:val="20"/>
              </w:rPr>
              <w:t>ntity</w:t>
            </w:r>
            <w:r w:rsidRPr="00E60671">
              <w:rPr>
                <w:rFonts w:asciiTheme="minorEastAsia" w:hAnsiTheme="minorEastAsia" w:hint="eastAsia"/>
                <w:sz w:val="20"/>
              </w:rPr>
              <w:t xml:space="preserve">를 지정하는 클래스 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ITestApiService.cs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(</w:t>
            </w:r>
            <w:r w:rsidRPr="00E60671">
              <w:rPr>
                <w:rFonts w:asciiTheme="minorEastAsia" w:hAnsiTheme="minorEastAsia"/>
                <w:sz w:val="20"/>
              </w:rPr>
              <w:t>DI</w:t>
            </w:r>
            <w:r w:rsidRPr="00E60671">
              <w:rPr>
                <w:rFonts w:asciiTheme="minorEastAsia" w:hAnsiTheme="minorEastAsia" w:hint="eastAsia"/>
                <w:sz w:val="20"/>
              </w:rPr>
              <w:t>)종속성 주입 인스턴스를 생성하는 클래스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TestApiService.cs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인스턴스에 종속되고 서비스를 구현하는 클래스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a</w:t>
            </w:r>
            <w:r w:rsidRPr="00E60671">
              <w:rPr>
                <w:rFonts w:asciiTheme="minorEastAsia" w:hAnsiTheme="minorEastAsia" w:hint="eastAsia"/>
                <w:sz w:val="20"/>
              </w:rPr>
              <w:t>ppsettings.</w:t>
            </w:r>
            <w:r w:rsidRPr="00E60671">
              <w:rPr>
                <w:rFonts w:asciiTheme="minorEastAsia" w:hAnsiTheme="minorEastAsia"/>
                <w:sz w:val="20"/>
              </w:rPr>
              <w:t>json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환경 구성 파일</w:t>
            </w:r>
          </w:p>
        </w:tc>
      </w:tr>
      <w:tr w:rsidR="00F46578" w:rsidRPr="00E60671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 w:hint="eastAsia"/>
                <w:sz w:val="20"/>
              </w:rPr>
              <w:t>Program.cs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호스팅 환경 구성 및 실행</w:t>
            </w:r>
          </w:p>
        </w:tc>
      </w:tr>
      <w:tr w:rsidR="00F46578" w:rsidRPr="005F5552" w:rsidTr="00CF0E92">
        <w:tc>
          <w:tcPr>
            <w:tcW w:w="2395" w:type="dxa"/>
            <w:tcBorders>
              <w:lef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Startup.cs</w:t>
            </w:r>
            <w:proofErr w:type="spellEnd"/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  <w:r w:rsidRPr="00086B34">
              <w:rPr>
                <w:rFonts w:asciiTheme="minorEastAsia" w:hAnsiTheme="minorEastAsia" w:hint="eastAsia"/>
                <w:sz w:val="20"/>
              </w:rPr>
              <w:t xml:space="preserve">호스팅 환경 구성 및 </w:t>
            </w:r>
            <w:r w:rsidRPr="00E60671">
              <w:rPr>
                <w:rFonts w:asciiTheme="minorEastAsia" w:hAnsiTheme="minorEastAsia" w:hint="eastAsia"/>
                <w:sz w:val="20"/>
              </w:rPr>
              <w:t>파이프라인을 정의하는 클래스</w:t>
            </w:r>
          </w:p>
        </w:tc>
      </w:tr>
    </w:tbl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3E3A47" w:rsidRDefault="003E3A47" w:rsidP="003E3A47">
      <w:pPr>
        <w:rPr>
          <w:rFonts w:asciiTheme="minorEastAsia" w:hAnsiTheme="minorEastAsia"/>
          <w:sz w:val="20"/>
        </w:rPr>
      </w:pPr>
    </w:p>
    <w:p w:rsidR="0026437E" w:rsidRPr="00F46578" w:rsidRDefault="0026437E" w:rsidP="0026437E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3" w:name="_Toc40370391"/>
      <w:proofErr w:type="spellStart"/>
      <w:r>
        <w:rPr>
          <w:rStyle w:val="af0"/>
          <w:rFonts w:hint="eastAsia"/>
          <w:b/>
          <w:sz w:val="24"/>
          <w:szCs w:val="24"/>
        </w:rPr>
        <w:lastRenderedPageBreak/>
        <w:t>소스설명</w:t>
      </w:r>
      <w:proofErr w:type="spellEnd"/>
    </w:p>
    <w:p w:rsidR="00F46578" w:rsidRPr="00E60671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proofErr w:type="spellStart"/>
      <w:r w:rsidRPr="00E60671">
        <w:rPr>
          <w:rFonts w:asciiTheme="minorEastAsia" w:hAnsiTheme="minorEastAsia"/>
          <w:sz w:val="20"/>
        </w:rPr>
        <w:t>appsettings</w:t>
      </w:r>
      <w:r w:rsidRPr="00E60671">
        <w:rPr>
          <w:rFonts w:asciiTheme="minorEastAsia" w:hAnsiTheme="minorEastAsia" w:hint="eastAsia"/>
          <w:sz w:val="20"/>
        </w:rPr>
        <w:t>.json</w:t>
      </w:r>
      <w:bookmarkEnd w:id="3"/>
      <w:proofErr w:type="spellEnd"/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996C" wp14:editId="4DEC9B4D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686425" cy="2419350"/>
                <wp:effectExtent l="0" t="0" r="28575" b="19050"/>
                <wp:wrapTopAndBottom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ConnectionStrings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EKP_WORKFLOW_Connection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"Server=10.2.211.70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,3920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;Database=EKP_WORKFLOW;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250" w:firstLine="475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User Id=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app_svc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;Password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=svc3920!;"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},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"Logging"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LogLevel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"Default"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"Information"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"Microsoft"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"Warning"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Microsoft.Hosting.Lifetime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"Information"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},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AllowedHosts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2E75B6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</w:p>
                          <w:p w:rsidR="00F46578" w:rsidRDefault="00F46578" w:rsidP="00F46578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996C" id="_x0000_t202" coordsize="21600,21600" o:spt="202" path="m,l,21600r21600,l21600,xe">
                <v:stroke joinstyle="miter"/>
                <v:path gradientshapeok="t" o:connecttype="rect"/>
              </v:shapetype>
              <v:shape id="Text Box 430" o:spid="_x0000_s1026" type="#_x0000_t202" style="position:absolute;left:0;text-align:left;margin-left:0;margin-top:17.2pt;width:447.75pt;height:19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/0TAIAAKYEAAAOAAAAZHJzL2Uyb0RvYy54bWysVE1vGjEQvVfqf7B8bxYI0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ConnectionStrings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EKP_WORKFLOW_Connection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"Server=10.2.211.70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,3920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;Database=EKP_WORKFLOW;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250" w:firstLine="475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User Id=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app_svc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;Password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=svc3920!;"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},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"Logging"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LogLevel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"Default"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"Information"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"Microsoft"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"Warning"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Microsoft.Hosting.Lifetime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"Information"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},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AllowedHosts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2E75B6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</w:p>
                    <w:p w:rsidR="00F46578" w:rsidRDefault="00F46578" w:rsidP="00F46578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46578" w:rsidRPr="00E60671" w:rsidRDefault="00F46578" w:rsidP="00F46578">
      <w:pPr>
        <w:jc w:val="left"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 xml:space="preserve">프로젝트를 구동하기 위한 환경 설정 값으로 </w:t>
      </w:r>
      <w:r w:rsidRPr="00E60671">
        <w:rPr>
          <w:rFonts w:asciiTheme="minorEastAsia" w:hAnsiTheme="minorEastAsia"/>
          <w:sz w:val="20"/>
        </w:rPr>
        <w:t xml:space="preserve">DB </w:t>
      </w:r>
      <w:r w:rsidRPr="00E60671">
        <w:rPr>
          <w:rFonts w:asciiTheme="minorEastAsia" w:hAnsiTheme="minorEastAsia" w:hint="eastAsia"/>
          <w:sz w:val="20"/>
        </w:rPr>
        <w:t>연결 및 기타 서비스에 대한 환경 설정을 할 수 있습니다.</w:t>
      </w:r>
      <w:r w:rsidRPr="00E60671">
        <w:rPr>
          <w:rFonts w:asciiTheme="minorEastAsia" w:hAnsiTheme="minorEastAsia"/>
          <w:sz w:val="20"/>
        </w:rPr>
        <w:t xml:space="preserve"> </w:t>
      </w:r>
      <w:r w:rsidRPr="00E60671">
        <w:rPr>
          <w:rFonts w:asciiTheme="minorEastAsia" w:hAnsiTheme="minorEastAsia" w:hint="eastAsia"/>
          <w:sz w:val="20"/>
        </w:rPr>
        <w:t xml:space="preserve">해당 파일은 </w:t>
      </w:r>
      <w:proofErr w:type="spellStart"/>
      <w:r w:rsidRPr="00E60671">
        <w:rPr>
          <w:rFonts w:asciiTheme="minorEastAsia" w:hAnsiTheme="minorEastAsia"/>
          <w:sz w:val="20"/>
        </w:rPr>
        <w:t>IConfiguration</w:t>
      </w:r>
      <w:proofErr w:type="spellEnd"/>
      <w:r w:rsidRPr="00E60671">
        <w:rPr>
          <w:rFonts w:asciiTheme="minorEastAsia" w:hAnsiTheme="minorEastAsia" w:hint="eastAsia"/>
          <w:sz w:val="20"/>
        </w:rPr>
        <w:t>을 통하여 활용이 가능 합니다.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4" w:name="_Toc40370392"/>
      <w:r w:rsidRPr="00E60671">
        <w:rPr>
          <w:rFonts w:ascii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EB55D" wp14:editId="145062D7">
                <wp:simplePos x="0" y="0"/>
                <wp:positionH relativeFrom="margin">
                  <wp:align>left</wp:align>
                </wp:positionH>
                <wp:positionV relativeFrom="paragraph">
                  <wp:posOffset>436245</wp:posOffset>
                </wp:positionV>
                <wp:extent cx="5686425" cy="1200150"/>
                <wp:effectExtent l="0" t="0" r="28575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Subject {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Content {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GreateDt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46578" w:rsidRDefault="00F46578" w:rsidP="00F46578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55D" id="Text Box 55" o:spid="_x0000_s1027" type="#_x0000_t202" style="position:absolute;left:0;text-align:left;margin-left:0;margin-top:34.35pt;width:447.75pt;height:9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Subject {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Content {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GreateDt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F46578" w:rsidRDefault="00F46578" w:rsidP="00F46578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E60671">
        <w:rPr>
          <w:rFonts w:asciiTheme="minorEastAsia" w:hAnsiTheme="minorEastAsia"/>
          <w:sz w:val="20"/>
        </w:rPr>
        <w:t>TbTestApi.cs</w:t>
      </w:r>
      <w:bookmarkEnd w:id="4"/>
      <w:proofErr w:type="spellEnd"/>
    </w:p>
    <w:p w:rsidR="00F46578" w:rsidRPr="00E60671" w:rsidRDefault="00F46578" w:rsidP="00F46578">
      <w:pPr>
        <w:jc w:val="left"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 xml:space="preserve">모델 클래스는 </w:t>
      </w:r>
      <w:r w:rsidRPr="00E60671">
        <w:rPr>
          <w:rFonts w:asciiTheme="minorEastAsia" w:hAnsiTheme="minorEastAsia"/>
          <w:sz w:val="20"/>
        </w:rPr>
        <w:t>EF Core</w:t>
      </w:r>
      <w:r w:rsidRPr="00E60671">
        <w:rPr>
          <w:rFonts w:asciiTheme="minorEastAsia" w:hAnsiTheme="minorEastAsia" w:hint="eastAsia"/>
          <w:sz w:val="20"/>
        </w:rPr>
        <w:t xml:space="preserve">에 대한 어떠한 종속성도 없는 </w:t>
      </w:r>
      <w:r w:rsidRPr="00E60671">
        <w:rPr>
          <w:rFonts w:asciiTheme="minorEastAsia" w:hAnsiTheme="minorEastAsia"/>
          <w:sz w:val="20"/>
        </w:rPr>
        <w:t xml:space="preserve">POCO(Plain Old </w:t>
      </w:r>
      <w:r w:rsidRPr="00E60671">
        <w:rPr>
          <w:rFonts w:asciiTheme="minorEastAsia" w:hAnsiTheme="minorEastAsia" w:hint="eastAsia"/>
          <w:sz w:val="20"/>
        </w:rPr>
        <w:t>CLR Object</w:t>
      </w:r>
      <w:r w:rsidRPr="00E60671">
        <w:rPr>
          <w:rFonts w:asciiTheme="minorEastAsia" w:hAnsiTheme="minorEastAsia"/>
          <w:sz w:val="20"/>
        </w:rPr>
        <w:t>)</w:t>
      </w:r>
      <w:r w:rsidRPr="00E60671">
        <w:rPr>
          <w:rFonts w:asciiTheme="minorEastAsia" w:hAnsiTheme="minorEastAsia" w:hint="eastAsia"/>
          <w:sz w:val="20"/>
        </w:rPr>
        <w:t>클래스 입니다.</w:t>
      </w:r>
    </w:p>
    <w:p w:rsidR="00F46578" w:rsidRPr="00E60671" w:rsidRDefault="00F46578" w:rsidP="00F46578">
      <w:pPr>
        <w:jc w:val="left"/>
        <w:rPr>
          <w:rFonts w:asciiTheme="minorEastAsia" w:hAnsiTheme="minorEastAsia"/>
          <w:color w:val="FF0000"/>
          <w:sz w:val="20"/>
        </w:rPr>
      </w:pPr>
      <w:r w:rsidRPr="00E60671">
        <w:rPr>
          <w:rFonts w:asciiTheme="minorEastAsia" w:hAnsiTheme="minorEastAsia" w:hint="eastAsia"/>
          <w:sz w:val="20"/>
        </w:rPr>
        <w:t>이 클래스는 데이터베이스에 저장</w:t>
      </w:r>
      <w:r>
        <w:rPr>
          <w:rFonts w:asciiTheme="minorEastAsia" w:hAnsiTheme="minorEastAsia" w:hint="eastAsia"/>
          <w:sz w:val="20"/>
        </w:rPr>
        <w:t xml:space="preserve"> </w:t>
      </w:r>
      <w:r w:rsidRPr="00E60671">
        <w:rPr>
          <w:rFonts w:asciiTheme="minorEastAsia" w:hAnsiTheme="minorEastAsia" w:hint="eastAsia"/>
          <w:sz w:val="20"/>
        </w:rPr>
        <w:t>될 데이터의 속성만</w:t>
      </w:r>
      <w:r>
        <w:rPr>
          <w:rFonts w:asciiTheme="minorEastAsia" w:hAnsiTheme="minorEastAsia" w:hint="eastAsia"/>
          <w:sz w:val="20"/>
        </w:rPr>
        <w:t>을</w:t>
      </w:r>
      <w:r w:rsidRPr="00E60671">
        <w:rPr>
          <w:rFonts w:asciiTheme="minorEastAsia" w:hAnsiTheme="minorEastAsia" w:hint="eastAsia"/>
          <w:sz w:val="20"/>
        </w:rPr>
        <w:t xml:space="preserve"> 정의 합니다.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5" w:name="_Toc40370393"/>
      <w:proofErr w:type="spellStart"/>
      <w:r w:rsidRPr="00E60671">
        <w:rPr>
          <w:rFonts w:asciiTheme="minorEastAsia" w:hAnsiTheme="minorEastAsia"/>
          <w:sz w:val="20"/>
        </w:rPr>
        <w:t>TbTestApiContext.cs</w:t>
      </w:r>
      <w:bookmarkEnd w:id="5"/>
      <w:proofErr w:type="spellEnd"/>
    </w:p>
    <w:p w:rsidR="00F46578" w:rsidRDefault="00F46578" w:rsidP="00F46578">
      <w:pPr>
        <w:jc w:val="left"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277" wp14:editId="10BBE08F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686425" cy="6343650"/>
                <wp:effectExtent l="0" t="0" r="28575" b="1905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634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TbTestApiContext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DbContext</w:t>
                            </w:r>
                            <w:proofErr w:type="spell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DbContext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상속받고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base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통해서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생성자의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부모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클래스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호출을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base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TbTestApiContext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DbContextOptions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options)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: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options)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//DB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테이블에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것으로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필요한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만큼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DbSet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//(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테이블의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컬럼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DbSet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&lt;T&gt;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"T"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됨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DbSet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//Context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OnModelCreating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메서드를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재정의하고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ModelBuilder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API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모델을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구성할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있습니다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OnModelCreating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ModelBuilder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modelBuilder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//Fluent API(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흐름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API)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Entity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구성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(Fluent API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함수들을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작성하고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나면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마치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문장이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문장처럼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읽히는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API)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modelBuilder.Entity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 =&gt;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Primary key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적용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entity.HasKey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 =&gt;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"PK__TB_TEST_API"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entity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mapping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테이블명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entity.ToTable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"TB_TEST_API"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Column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및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속성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구성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entity.Property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 =&gt;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HasColumnName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"SEQ"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entity.Property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 =&gt;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e.Subject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HasColumnName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"SUBJECT"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HasMaxLength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entity.Property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 =&gt;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e.Content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HasColumnName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HasMaxLength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1000);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entity.Property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 =&gt;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e.GreateDt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HasColumnName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"CREATE_DT"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HasColumnType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46578" w:rsidRDefault="00F46578" w:rsidP="00F46578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9277" id="Text Box 56" o:spid="_x0000_s1028" type="#_x0000_t202" style="position:absolute;margin-left:0;margin-top:17.2pt;width:447.75pt;height:49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TbTestApiContext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DbContext</w:t>
                      </w:r>
                      <w:proofErr w:type="spell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DbContext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상속받고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, base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통해서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생성자의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부모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클래스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호출을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base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TbTestApiContext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DbContextOptions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 options)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: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options)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//DB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테이블에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것으로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필요한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만큼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DbSet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.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//(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테이블의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컬럼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DbSet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&lt;T&gt;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"T"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됨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DbSet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//Context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OnModelCreating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메서드를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재정의하고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ModelBuilder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API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모델을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구성할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있습니다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protected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OnModelCreating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ModelBuilder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modelBuilder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//Fluent API(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흐름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API)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Entity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구성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(Fluent API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함수들을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작성하고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나면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마치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문장이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문장처럼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읽히는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API)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modelBuilder.Entity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 =&gt;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Primary key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적용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entity.HasKey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 =&gt;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"PK__TB_TEST_API"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entity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mapping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테이블명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entity.ToTable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"TB_TEST_API"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Column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및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속성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구성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entity.Property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 =&gt;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HasColumnName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"SEQ"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entity.Property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 =&gt;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e.Subject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HasColumnName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"SUBJECT"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HasMaxLength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100);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entity.Property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 =&gt;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e.Content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HasColumnName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HasMaxLength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1000);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entity.Property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 =&gt;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e.GreateDt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HasColumnName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"CREATE_DT"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HasColumnType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46578" w:rsidRDefault="00F46578" w:rsidP="00F46578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Theme="minorEastAsia" w:hAnsiTheme="minorEastAsia"/>
          <w:sz w:val="20"/>
        </w:rPr>
        <w:t>D</w:t>
      </w:r>
      <w:r w:rsidRPr="00731B20">
        <w:rPr>
          <w:rFonts w:asciiTheme="minorEastAsia" w:hAnsiTheme="minorEastAsia"/>
          <w:sz w:val="20"/>
        </w:rPr>
        <w:t>bContext</w:t>
      </w:r>
      <w:proofErr w:type="spellEnd"/>
      <w:r w:rsidRPr="00731B20">
        <w:rPr>
          <w:rFonts w:asciiTheme="minorEastAsia" w:hAnsiTheme="minorEastAsia" w:hint="eastAsia"/>
          <w:sz w:val="20"/>
        </w:rPr>
        <w:t xml:space="preserve">는 </w:t>
      </w:r>
      <w:r w:rsidRPr="00731B20">
        <w:rPr>
          <w:rFonts w:asciiTheme="minorEastAsia" w:hAnsiTheme="minorEastAsia"/>
          <w:sz w:val="20"/>
        </w:rPr>
        <w:t xml:space="preserve">데이터 </w:t>
      </w:r>
      <w:r w:rsidRPr="00731B20">
        <w:rPr>
          <w:rFonts w:asciiTheme="minorEastAsia" w:hAnsiTheme="minorEastAsia" w:hint="eastAsia"/>
          <w:sz w:val="20"/>
        </w:rPr>
        <w:t>모델에 맞게</w:t>
      </w:r>
      <w:r w:rsidRPr="00731B20">
        <w:rPr>
          <w:rFonts w:asciiTheme="minorEastAsia" w:hAnsiTheme="minorEastAsia"/>
          <w:sz w:val="20"/>
        </w:rPr>
        <w:t xml:space="preserve"> </w:t>
      </w:r>
      <w:proofErr w:type="spellStart"/>
      <w:r w:rsidRPr="00731B20">
        <w:rPr>
          <w:rFonts w:asciiTheme="minorEastAsia" w:hAnsiTheme="minorEastAsia" w:hint="eastAsia"/>
          <w:sz w:val="20"/>
        </w:rPr>
        <w:t>Entitiy</w:t>
      </w:r>
      <w:proofErr w:type="spellEnd"/>
      <w:r w:rsidRPr="00731B20">
        <w:rPr>
          <w:rFonts w:asciiTheme="minorEastAsia" w:hAnsiTheme="minorEastAsia" w:hint="eastAsia"/>
          <w:sz w:val="20"/>
        </w:rPr>
        <w:t xml:space="preserve"> Framework</w:t>
      </w:r>
      <w:r w:rsidRPr="00731B20">
        <w:rPr>
          <w:rFonts w:asciiTheme="minorEastAsia" w:hAnsiTheme="minorEastAsia"/>
          <w:sz w:val="20"/>
        </w:rPr>
        <w:t xml:space="preserve"> </w:t>
      </w:r>
      <w:r w:rsidRPr="00731B20">
        <w:rPr>
          <w:rFonts w:asciiTheme="minorEastAsia" w:hAnsiTheme="minorEastAsia" w:hint="eastAsia"/>
          <w:sz w:val="20"/>
        </w:rPr>
        <w:t>기능을</w:t>
      </w:r>
      <w:r>
        <w:rPr>
          <w:rFonts w:asciiTheme="minorEastAsia" w:hAnsiTheme="minorEastAsia" w:hint="eastAsia"/>
          <w:sz w:val="20"/>
        </w:rPr>
        <w:t xml:space="preserve"> </w:t>
      </w:r>
      <w:r w:rsidRPr="00731B20">
        <w:rPr>
          <w:rFonts w:asciiTheme="minorEastAsia" w:hAnsiTheme="minorEastAsia" w:hint="eastAsia"/>
          <w:sz w:val="20"/>
        </w:rPr>
        <w:t>(읽기,</w:t>
      </w:r>
      <w:r w:rsidRPr="00731B20">
        <w:rPr>
          <w:rFonts w:asciiTheme="minorEastAsia" w:hAnsiTheme="minorEastAsia"/>
          <w:sz w:val="20"/>
        </w:rPr>
        <w:t xml:space="preserve"> </w:t>
      </w:r>
      <w:r w:rsidRPr="00731B20">
        <w:rPr>
          <w:rFonts w:asciiTheme="minorEastAsia" w:hAnsiTheme="minorEastAsia" w:hint="eastAsia"/>
          <w:sz w:val="20"/>
        </w:rPr>
        <w:t>생성,</w:t>
      </w:r>
      <w:r w:rsidRPr="00731B20">
        <w:rPr>
          <w:rFonts w:asciiTheme="minorEastAsia" w:hAnsiTheme="minorEastAsia"/>
          <w:sz w:val="20"/>
        </w:rPr>
        <w:t xml:space="preserve"> </w:t>
      </w:r>
      <w:r w:rsidRPr="00731B20">
        <w:rPr>
          <w:rFonts w:asciiTheme="minorEastAsia" w:hAnsiTheme="minorEastAsia" w:hint="eastAsia"/>
          <w:sz w:val="20"/>
        </w:rPr>
        <w:t>수정, 삭제) 조정하는 주 클래스 입니다.</w:t>
      </w:r>
      <w:r w:rsidRPr="00731B20">
        <w:rPr>
          <w:rFonts w:asciiTheme="minorEastAsia" w:hAnsiTheme="minorEastAsia"/>
          <w:sz w:val="20"/>
        </w:rPr>
        <w:t xml:space="preserve"> </w:t>
      </w:r>
    </w:p>
    <w:p w:rsidR="00F46578" w:rsidRPr="00731B20" w:rsidRDefault="00F46578" w:rsidP="00F46578">
      <w:pPr>
        <w:jc w:val="left"/>
        <w:rPr>
          <w:rFonts w:asciiTheme="minorEastAsia" w:hAnsiTheme="minorEastAsia" w:cs="돋움체"/>
          <w:color w:val="000000"/>
          <w:kern w:val="0"/>
          <w:sz w:val="20"/>
        </w:rPr>
      </w:pPr>
      <w:r w:rsidRPr="00731B20">
        <w:rPr>
          <w:rFonts w:asciiTheme="minorEastAsia" w:hAnsiTheme="minorEastAsia" w:hint="eastAsia"/>
          <w:sz w:val="20"/>
        </w:rPr>
        <w:t>E</w:t>
      </w:r>
      <w:r w:rsidRPr="00731B20">
        <w:rPr>
          <w:rFonts w:asciiTheme="minorEastAsia" w:hAnsiTheme="minorEastAsia"/>
          <w:sz w:val="20"/>
        </w:rPr>
        <w:t>ntity</w:t>
      </w:r>
      <w:r w:rsidRPr="00731B20">
        <w:rPr>
          <w:rFonts w:asciiTheme="minorEastAsia" w:hAnsiTheme="minorEastAsia" w:hint="eastAsia"/>
          <w:sz w:val="20"/>
        </w:rPr>
        <w:t xml:space="preserve">의 집합인 </w:t>
      </w:r>
      <w:proofErr w:type="spellStart"/>
      <w:r w:rsidRPr="00731B20">
        <w:rPr>
          <w:rFonts w:asciiTheme="minorEastAsia" w:hAnsiTheme="minorEastAsia" w:cs="돋움체"/>
          <w:color w:val="000000"/>
          <w:kern w:val="0"/>
          <w:sz w:val="20"/>
        </w:rPr>
        <w:t>TbTestApi</w:t>
      </w:r>
      <w:proofErr w:type="spellEnd"/>
      <w:r w:rsidRPr="00731B20">
        <w:rPr>
          <w:rFonts w:asciiTheme="minorEastAsia" w:hAnsiTheme="minorEastAsia" w:cs="돋움체"/>
          <w:color w:val="000000"/>
          <w:kern w:val="0"/>
          <w:sz w:val="20"/>
        </w:rPr>
        <w:t xml:space="preserve"> </w:t>
      </w:r>
      <w:r w:rsidRPr="00731B20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모델에 대한 </w:t>
      </w:r>
      <w:proofErr w:type="spellStart"/>
      <w:r w:rsidRPr="00731B20">
        <w:rPr>
          <w:rFonts w:asciiTheme="minorEastAsia" w:hAnsiTheme="minorEastAsia" w:cs="돋움체"/>
          <w:color w:val="000000"/>
          <w:kern w:val="0"/>
          <w:sz w:val="20"/>
        </w:rPr>
        <w:t>Dbset</w:t>
      </w:r>
      <w:proofErr w:type="spellEnd"/>
      <w:r w:rsidRPr="00731B20">
        <w:rPr>
          <w:rFonts w:asciiTheme="minorEastAsia" w:hAnsiTheme="minorEastAsia" w:cs="돋움체"/>
          <w:color w:val="000000"/>
          <w:kern w:val="0"/>
          <w:sz w:val="20"/>
        </w:rPr>
        <w:t xml:space="preserve">&lt; </w:t>
      </w:r>
      <w:proofErr w:type="spellStart"/>
      <w:r w:rsidRPr="00731B20">
        <w:rPr>
          <w:rFonts w:asciiTheme="minorEastAsia" w:hAnsiTheme="minorEastAsia" w:cs="돋움체"/>
          <w:color w:val="000000"/>
          <w:kern w:val="0"/>
          <w:sz w:val="20"/>
        </w:rPr>
        <w:t>TbTestApi</w:t>
      </w:r>
      <w:proofErr w:type="spellEnd"/>
      <w:r w:rsidRPr="00731B20">
        <w:rPr>
          <w:rFonts w:asciiTheme="minorEastAsia" w:hAnsiTheme="minorEastAsia" w:cs="돋움체"/>
          <w:color w:val="000000"/>
          <w:kern w:val="0"/>
          <w:sz w:val="20"/>
        </w:rPr>
        <w:t xml:space="preserve"> &gt;</w:t>
      </w:r>
      <w:r>
        <w:rPr>
          <w:rFonts w:asciiTheme="minorEastAsia" w:hAnsiTheme="minorEastAsia" w:cs="돋움체"/>
          <w:color w:val="000000"/>
          <w:kern w:val="0"/>
          <w:sz w:val="20"/>
        </w:rPr>
        <w:t xml:space="preserve"> </w:t>
      </w:r>
      <w:r w:rsidRPr="00731B20">
        <w:rPr>
          <w:rFonts w:asciiTheme="minorEastAsia" w:hAnsiTheme="minorEastAsia" w:cs="돋움체" w:hint="eastAsia"/>
          <w:color w:val="000000"/>
          <w:kern w:val="0"/>
          <w:sz w:val="20"/>
        </w:rPr>
        <w:t>속성을 만들어야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</w:t>
      </w:r>
      <w:r w:rsidRPr="00731B20">
        <w:rPr>
          <w:rFonts w:asciiTheme="minorEastAsia" w:hAnsiTheme="minorEastAsia" w:cs="돋움체" w:hint="eastAsia"/>
          <w:color w:val="000000"/>
          <w:kern w:val="0"/>
          <w:sz w:val="20"/>
        </w:rPr>
        <w:t>하며</w:t>
      </w:r>
    </w:p>
    <w:p w:rsidR="00F46578" w:rsidRPr="00731B20" w:rsidRDefault="00F46578" w:rsidP="00F46578">
      <w:pPr>
        <w:jc w:val="left"/>
        <w:rPr>
          <w:rFonts w:asciiTheme="minorEastAsia" w:hAnsiTheme="minorEastAsia"/>
          <w:sz w:val="20"/>
        </w:rPr>
      </w:pPr>
      <w:r w:rsidRPr="00731B20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이 가이드의 샘플 소스에서는 </w:t>
      </w:r>
      <w:proofErr w:type="spellStart"/>
      <w:r w:rsidRPr="00731B20">
        <w:rPr>
          <w:rFonts w:asciiTheme="minorEastAsia" w:hAnsiTheme="minorEastAsia" w:cs="돋움체"/>
          <w:color w:val="000000"/>
          <w:kern w:val="0"/>
          <w:sz w:val="20"/>
        </w:rPr>
        <w:t>Seq</w:t>
      </w:r>
      <w:proofErr w:type="spellEnd"/>
      <w:r w:rsidRPr="00731B20">
        <w:rPr>
          <w:rFonts w:asciiTheme="minorEastAsia" w:hAnsiTheme="minorEastAsia" w:cs="돋움체" w:hint="eastAsia"/>
          <w:color w:val="000000"/>
          <w:kern w:val="0"/>
          <w:sz w:val="20"/>
        </w:rPr>
        <w:t>를</w:t>
      </w:r>
      <w:r w:rsidRPr="00731B20">
        <w:rPr>
          <w:rFonts w:asciiTheme="minorEastAsia" w:hAnsiTheme="minorEastAsia" w:hint="eastAsia"/>
          <w:color w:val="FF0000"/>
          <w:sz w:val="20"/>
        </w:rPr>
        <w:t xml:space="preserve"> </w:t>
      </w:r>
      <w:proofErr w:type="spellStart"/>
      <w:r w:rsidRPr="00731B20">
        <w:rPr>
          <w:rFonts w:asciiTheme="minorEastAsia" w:hAnsiTheme="minorEastAsia" w:hint="eastAsia"/>
          <w:sz w:val="20"/>
        </w:rPr>
        <w:t>기본키로</w:t>
      </w:r>
      <w:proofErr w:type="spellEnd"/>
      <w:r w:rsidRPr="00731B20">
        <w:rPr>
          <w:rFonts w:asciiTheme="minorEastAsia" w:hAnsiTheme="minorEastAsia" w:hint="eastAsia"/>
          <w:sz w:val="20"/>
        </w:rPr>
        <w:t xml:space="preserve"> 구성합니다.</w:t>
      </w:r>
    </w:p>
    <w:p w:rsidR="00F46578" w:rsidRPr="00E60671" w:rsidRDefault="00F46578" w:rsidP="00F46578">
      <w:pPr>
        <w:jc w:val="left"/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6" w:name="_Toc40370394"/>
      <w:proofErr w:type="spellStart"/>
      <w:r w:rsidRPr="00263015">
        <w:rPr>
          <w:rFonts w:asciiTheme="minorEastAsia" w:hAnsiTheme="minorEastAsia"/>
          <w:sz w:val="20"/>
        </w:rPr>
        <w:t>Startup.cs</w:t>
      </w:r>
      <w:bookmarkEnd w:id="6"/>
      <w:proofErr w:type="spellEnd"/>
    </w:p>
    <w:p w:rsidR="00F46578" w:rsidRDefault="00F46578" w:rsidP="00F46578">
      <w:pPr>
        <w:jc w:val="left"/>
        <w:rPr>
          <w:rFonts w:ascii="맑은 고딕" w:eastAsia="맑은 고딕" w:hAnsi="맑은 고딕"/>
          <w:color w:val="000000"/>
          <w:spacing w:val="15"/>
          <w:sz w:val="20"/>
          <w:shd w:val="clear" w:color="auto" w:fill="FFFFFF"/>
        </w:rPr>
      </w:pPr>
      <w:r w:rsidRPr="00E60671">
        <w:rPr>
          <w:rFonts w:ascii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29536" wp14:editId="0242E222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686425" cy="5238750"/>
                <wp:effectExtent l="0" t="0" r="28575" b="1905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523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Startup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IConfiguration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configuration)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Configuration = configuration;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IConfiguration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Configuration {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ConfigureServices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IServiceCollection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services)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{   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services.AddDbContext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TbTestApiContext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options =&gt; options.UseSqlServer(Configuration.GetConnectionString(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"EKP_WORKFLOW_Connection"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)));    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services.AddScoped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services.AddControllers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Configure(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IApplicationBuilder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app,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IWebHostEnvironment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env.IsDevelopment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app.UseDeveloperExceptionPage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개발환경에서만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예외처리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미들웨어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app.UseDefaultFiles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default.htm, default.html, index.htm, index.html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 검색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app.UseStaticFiles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wwwroot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가리키는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파일을 기본값으로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설정하고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정적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공</w:t>
                            </w:r>
                          </w:p>
                          <w:p w:rsidR="00F46578" w:rsidRPr="00D31C72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app.UseHttpsRedirection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https Redirect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미들웨어는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HTTP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요청을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HTTPS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Redirect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app.UseRouting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들어오는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HTTP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요청을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일치시켜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가능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보낸다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app.UseAuthorization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사용자에게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보안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리소스에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액세스할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권한을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부여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app.UseEndpoints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(endpoints =&gt;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요청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파이프라인에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MapControllers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엔드포인트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추가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endpoints.MapControllers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지정하지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작업의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끝점을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추가합니다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});</w:t>
                            </w:r>
                          </w:p>
                          <w:p w:rsidR="00F46578" w:rsidRPr="00D31C72" w:rsidRDefault="00F46578" w:rsidP="00F46578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9536" id="Text Box 57" o:spid="_x0000_s1029" type="#_x0000_t202" style="position:absolute;margin-left:0;margin-top:16.65pt;width:447.75pt;height:41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Startup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IConfiguration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configuration)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Configuration = configuration;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IConfiguration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Configuration {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ConfigureServices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IServiceCollection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services)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{   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services.AddDbContext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TbTestApiContext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options =&gt; options.UseSqlServer(Configuration.GetConnectionString(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"EKP_WORKFLOW_Connection"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)));    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services.AddScoped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services.AddControllers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Configure(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IApplicationBuilder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app,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IWebHostEnvironment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env.IsDevelopment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app.UseDeveloperExceptionPage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개발환경에서만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예외처리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미들웨어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app.UseDefaultFiles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default.htm, default.html, index.htm, index.html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등의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 검색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app.UseStaticFiles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wwwroot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가리키는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파일을 기본값으로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설정하고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정적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공</w:t>
                      </w:r>
                    </w:p>
                    <w:p w:rsidR="00F46578" w:rsidRPr="00D31C72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app.UseHttpsRedirection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https Redirect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미들웨어는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HTTP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요청을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HTTPS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Redirect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app.UseRouting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들어오는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HTTP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요청을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일치시켜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앱의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가능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EndPoint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보낸다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app.UseAuthorization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사용자에게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보안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리소스에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액세스할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권한을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부여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app.UseEndpoints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(endpoints =&gt;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요청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파이프라인에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MapControllers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엔드포인트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추가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endpoints.MapControllers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지정하지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작업의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끝점을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추가합니다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});</w:t>
                      </w:r>
                    </w:p>
                    <w:p w:rsidR="00F46578" w:rsidRPr="00D31C72" w:rsidRDefault="00F46578" w:rsidP="00F46578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537C1">
        <w:rPr>
          <w:rFonts w:asciiTheme="minorEastAsia" w:hAnsiTheme="minorEastAsia" w:hint="eastAsia"/>
          <w:sz w:val="20"/>
        </w:rPr>
        <w:t xml:space="preserve">Startup는 반드시 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Configure()</w:t>
      </w:r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가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있어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야 하며 </w:t>
      </w:r>
      <w:proofErr w:type="spellStart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ConfigureServices</w:t>
      </w:r>
      <w:proofErr w:type="spellEnd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()메서드를 가질 수 있습니다.</w:t>
      </w:r>
      <w:r>
        <w:rPr>
          <w:rFonts w:ascii="맑은 고딕" w:eastAsia="맑은 고딕" w:hAnsi="맑은 고딕"/>
          <w:color w:val="000000"/>
          <w:spacing w:val="15"/>
          <w:sz w:val="20"/>
          <w:shd w:val="clear" w:color="auto" w:fill="FFFFFF"/>
        </w:rPr>
        <w:t xml:space="preserve"> 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Configure() 메서드는 Pipeline을 설정하는 역할을 하며 </w:t>
      </w:r>
      <w:proofErr w:type="spellStart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ConfigureServices</w:t>
      </w:r>
      <w:proofErr w:type="spellEnd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()</w:t>
      </w:r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메서드는</w:t>
      </w:r>
      <w:r>
        <w:rPr>
          <w:rFonts w:ascii="맑은 고딕" w:eastAsia="맑은 고딕" w:hAnsi="맑은 고딕"/>
          <w:color w:val="000000"/>
          <w:spacing w:val="15"/>
          <w:sz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웹 프로그램에서 어떤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Framework Service를</w:t>
      </w:r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사용할지를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지정하거나</w:t>
      </w:r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개발자가 지정한 형식에 대한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</w:t>
      </w:r>
      <w:proofErr w:type="spellStart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Dependancy</w:t>
      </w:r>
      <w:proofErr w:type="spellEnd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Injection를 정의하는 </w:t>
      </w:r>
      <w:proofErr w:type="spellStart"/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역활</w:t>
      </w:r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을</w:t>
      </w:r>
      <w:proofErr w:type="spellEnd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합니다.</w:t>
      </w:r>
    </w:p>
    <w:p w:rsidR="00F46578" w:rsidRPr="00C00A29" w:rsidRDefault="00F46578" w:rsidP="00F46578">
      <w:pPr>
        <w:jc w:val="left"/>
        <w:rPr>
          <w:rFonts w:ascii="맑은 고딕" w:eastAsia="맑은 고딕" w:hAnsi="맑은 고딕"/>
          <w:color w:val="000000"/>
          <w:spacing w:val="15"/>
          <w:sz w:val="20"/>
          <w:shd w:val="clear" w:color="auto" w:fill="FFFFFF"/>
        </w:rPr>
      </w:pPr>
      <w:r w:rsidRPr="007D3E4E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※</w:t>
      </w:r>
      <w:proofErr w:type="spellStart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Dependancy</w:t>
      </w:r>
      <w:proofErr w:type="spellEnd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</w:t>
      </w:r>
      <w:proofErr w:type="gramStart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Injection</w:t>
      </w:r>
      <w:r w:rsidRPr="004537C1">
        <w:rPr>
          <w:rFonts w:ascii="맑은 고딕" w:eastAsia="맑은 고딕" w:hAnsi="맑은 고딕"/>
          <w:color w:val="000000"/>
          <w:spacing w:val="15"/>
          <w:sz w:val="20"/>
          <w:shd w:val="clear" w:color="auto" w:fill="FFFFFF"/>
        </w:rPr>
        <w:t xml:space="preserve"> :</w:t>
      </w:r>
      <w:proofErr w:type="gramEnd"/>
      <w:r w:rsidRPr="004537C1">
        <w:rPr>
          <w:rFonts w:ascii="맑은 고딕" w:eastAsia="맑은 고딕" w:hAnsi="맑은 고딕"/>
          <w:color w:val="000000"/>
          <w:spacing w:val="15"/>
          <w:sz w:val="20"/>
          <w:shd w:val="clear" w:color="auto" w:fill="FFFFFF"/>
        </w:rPr>
        <w:t xml:space="preserve"> </w:t>
      </w:r>
      <w:r w:rsidRPr="004537C1">
        <w:rPr>
          <w:rFonts w:ascii="맑은 고딕" w:eastAsia="맑은 고딕" w:hAnsi="맑은 고딕" w:hint="eastAsia"/>
          <w:sz w:val="20"/>
          <w:shd w:val="clear" w:color="auto" w:fill="FFFFFF"/>
        </w:rPr>
        <w:t>각 클래스간의 의존관계 정보를 바탕으로 컨테이너가 자동으로 연결해주는 것을 말함.</w:t>
      </w:r>
    </w:p>
    <w:p w:rsidR="00F46578" w:rsidRDefault="00F46578" w:rsidP="00F46578">
      <w:pPr>
        <w:jc w:val="left"/>
        <w:rPr>
          <w:rFonts w:asciiTheme="minorEastAsia" w:hAnsiTheme="minorEastAsia" w:cs="돋움체"/>
          <w:color w:val="000000"/>
          <w:kern w:val="0"/>
          <w:sz w:val="20"/>
        </w:rPr>
      </w:pP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샘플에서는 </w:t>
      </w:r>
      <w:proofErr w:type="spellStart"/>
      <w:r w:rsidRPr="00A02981">
        <w:rPr>
          <w:rFonts w:asciiTheme="minorEastAsia" w:hAnsiTheme="minorEastAsia" w:cs="돋움체"/>
          <w:color w:val="000000"/>
          <w:kern w:val="0"/>
          <w:sz w:val="20"/>
        </w:rPr>
        <w:t>AddDbContext</w:t>
      </w:r>
      <w:proofErr w:type="spellEnd"/>
      <w:r w:rsidRPr="00A02981">
        <w:rPr>
          <w:rFonts w:asciiTheme="minorEastAsia" w:hAnsiTheme="minorEastAsia" w:cs="돋움체"/>
          <w:color w:val="000000"/>
          <w:kern w:val="0"/>
          <w:sz w:val="20"/>
        </w:rPr>
        <w:t>&lt;</w:t>
      </w:r>
      <w:proofErr w:type="spellStart"/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>Tcontext</w:t>
      </w:r>
      <w:proofErr w:type="spellEnd"/>
      <w:r w:rsidRPr="00A02981">
        <w:rPr>
          <w:rFonts w:asciiTheme="minorEastAsia" w:hAnsiTheme="minorEastAsia" w:cs="돋움체"/>
          <w:color w:val="000000"/>
          <w:kern w:val="0"/>
          <w:sz w:val="20"/>
        </w:rPr>
        <w:t>&gt;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20"/>
        </w:rPr>
        <w:t>를</w:t>
      </w:r>
      <w:proofErr w:type="spellEnd"/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사용하여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>데이터베이스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>와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연결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가능한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</w:t>
      </w:r>
      <w:proofErr w:type="spellStart"/>
      <w:r w:rsidRPr="00A02981">
        <w:rPr>
          <w:rFonts w:asciiTheme="minorEastAsia" w:hAnsiTheme="minorEastAsia" w:cs="돋움체"/>
          <w:color w:val="000000"/>
          <w:kern w:val="0"/>
          <w:sz w:val="20"/>
        </w:rPr>
        <w:t>DbContext</w:t>
      </w:r>
      <w:proofErr w:type="spellEnd"/>
      <w:r w:rsidRPr="00A02981">
        <w:rPr>
          <w:rFonts w:asciiTheme="minorEastAsia" w:hAnsiTheme="minorEastAsia" w:cs="돋움체"/>
          <w:color w:val="000000"/>
          <w:kern w:val="0"/>
          <w:sz w:val="20"/>
        </w:rPr>
        <w:t xml:space="preserve"> 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>서비스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>를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컨테이너에 추가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>하고,</w:t>
      </w:r>
      <w:r>
        <w:rPr>
          <w:rFonts w:asciiTheme="minorEastAsia" w:hAnsiTheme="minorEastAsia" w:cs="돋움체"/>
          <w:color w:val="000000"/>
          <w:kern w:val="0"/>
          <w:sz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 xml:space="preserve">개발자가 만든 서비스를 </w:t>
      </w:r>
      <w:proofErr w:type="spellStart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Dependancy</w:t>
      </w:r>
      <w:proofErr w:type="spellEnd"/>
      <w:r w:rsidRPr="004537C1"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 xml:space="preserve"> Injection</w:t>
      </w:r>
      <w:r>
        <w:rPr>
          <w:rFonts w:ascii="맑은 고딕" w:eastAsia="맑은 고딕" w:hAnsi="맑은 고딕" w:hint="eastAsia"/>
          <w:color w:val="000000"/>
          <w:spacing w:val="15"/>
          <w:sz w:val="20"/>
          <w:shd w:val="clear" w:color="auto" w:fill="FFFFFF"/>
        </w:rPr>
        <w:t>로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정의하기 위해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</w:t>
      </w:r>
      <w:proofErr w:type="spellStart"/>
      <w:r w:rsidRPr="00A02981">
        <w:rPr>
          <w:rFonts w:asciiTheme="minorEastAsia" w:hAnsiTheme="minorEastAsia" w:cs="돋움체"/>
          <w:color w:val="000000"/>
          <w:kern w:val="0"/>
          <w:sz w:val="20"/>
        </w:rPr>
        <w:t>AddScoped</w:t>
      </w:r>
      <w:proofErr w:type="spellEnd"/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>를 사용하여 컨테이너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내부에서의 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수명을 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>결정한 후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20"/>
        </w:rPr>
        <w:t>추가하고</w:t>
      </w:r>
      <w:r w:rsidRPr="00A02981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 있습니다.</w:t>
      </w:r>
    </w:p>
    <w:p w:rsidR="00F46578" w:rsidRPr="00E60671" w:rsidRDefault="00F46578" w:rsidP="00F46578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cs="돋움체" w:hint="eastAsia"/>
          <w:color w:val="000000"/>
          <w:kern w:val="0"/>
          <w:sz w:val="20"/>
        </w:rPr>
        <w:lastRenderedPageBreak/>
        <w:t xml:space="preserve">그리고 </w:t>
      </w:r>
      <w:proofErr w:type="spellStart"/>
      <w:proofErr w:type="gramStart"/>
      <w:r w:rsidRPr="00580898">
        <w:rPr>
          <w:rFonts w:asciiTheme="minorEastAsia" w:hAnsiTheme="minorEastAsia" w:cs="돋움체"/>
          <w:color w:val="000000"/>
          <w:kern w:val="0"/>
          <w:sz w:val="20"/>
        </w:rPr>
        <w:t>services.AddControllers</w:t>
      </w:r>
      <w:proofErr w:type="spellEnd"/>
      <w:proofErr w:type="gramEnd"/>
      <w:r w:rsidRPr="00580898">
        <w:rPr>
          <w:rFonts w:asciiTheme="minorEastAsia" w:hAnsiTheme="minorEastAsia" w:cs="돋움체"/>
          <w:color w:val="000000"/>
          <w:kern w:val="0"/>
          <w:sz w:val="20"/>
        </w:rPr>
        <w:t>()</w:t>
      </w:r>
      <w:r w:rsidRPr="00580898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는 </w:t>
      </w:r>
      <w:proofErr w:type="spellStart"/>
      <w:r w:rsidRPr="00580898">
        <w:rPr>
          <w:rFonts w:asciiTheme="minorEastAsia" w:hAnsiTheme="minorEastAsia" w:cs="돋움체"/>
          <w:color w:val="000000"/>
          <w:kern w:val="0"/>
          <w:sz w:val="20"/>
        </w:rPr>
        <w:t>R</w:t>
      </w:r>
      <w:r w:rsidRPr="00580898">
        <w:rPr>
          <w:rFonts w:asciiTheme="minorEastAsia" w:hAnsiTheme="minorEastAsia" w:cs="돋움체" w:hint="eastAsia"/>
          <w:color w:val="000000"/>
          <w:kern w:val="0"/>
          <w:sz w:val="20"/>
        </w:rPr>
        <w:t>est</w:t>
      </w:r>
      <w:r w:rsidRPr="00580898">
        <w:rPr>
          <w:rFonts w:asciiTheme="minorEastAsia" w:hAnsiTheme="minorEastAsia" w:cs="돋움체"/>
          <w:color w:val="000000"/>
          <w:kern w:val="0"/>
          <w:sz w:val="20"/>
        </w:rPr>
        <w:t>API</w:t>
      </w:r>
      <w:proofErr w:type="spellEnd"/>
      <w:r w:rsidRPr="00580898">
        <w:rPr>
          <w:rFonts w:asciiTheme="minorEastAsia" w:hAnsiTheme="minorEastAsia" w:cs="돋움체" w:hint="eastAsia"/>
          <w:color w:val="000000"/>
          <w:kern w:val="0"/>
          <w:sz w:val="20"/>
        </w:rPr>
        <w:t xml:space="preserve">로 제공 될 </w:t>
      </w:r>
      <w:r w:rsidRPr="00580898">
        <w:rPr>
          <w:rFonts w:asciiTheme="minorEastAsia" w:hAnsiTheme="minorEastAsia" w:cs="돋움체"/>
          <w:color w:val="000000"/>
          <w:kern w:val="0"/>
          <w:sz w:val="20"/>
        </w:rPr>
        <w:t>Controllers</w:t>
      </w:r>
      <w:r w:rsidRPr="00580898">
        <w:rPr>
          <w:rFonts w:asciiTheme="minorEastAsia" w:hAnsiTheme="minorEastAsia" w:cs="돋움체" w:hint="eastAsia"/>
          <w:color w:val="000000"/>
          <w:kern w:val="0"/>
          <w:sz w:val="20"/>
        </w:rPr>
        <w:t>를 구성 합니다.</w:t>
      </w:r>
    </w:p>
    <w:p w:rsidR="00F46578" w:rsidRPr="00E60671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7" w:name="_Toc40370395"/>
      <w:r w:rsidRPr="00E60671">
        <w:rPr>
          <w:rFonts w:asciiTheme="minorEastAsia" w:hAnsi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9D797" wp14:editId="5800A043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5686425" cy="7505700"/>
                <wp:effectExtent l="0" t="0" r="28575" b="1905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750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ApiController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Route(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/[controller]"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TbTestApisController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ControllerBase</w:t>
                            </w:r>
                            <w:proofErr w:type="spell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TbTestApisController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GET: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HttpGet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result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testApiService.GetTestApiList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result;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GET: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/5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HttpGet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"{id}"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result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testApiService.GetTestApiItem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(result ==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NotFound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result;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PUT: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/5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HttpPut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"{id}"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IActionResult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PutTbTestApi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(id !=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tbTestApi.Seq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BadRequest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       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testApiService.PutTestApiItem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(id,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DbUpdateConcurrencyException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testApiService.GetTestApiExists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(id))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NotFound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proofErr w:type="gram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NoContent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POST: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protect from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overposting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attacks, please enable the specific properties you w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more details see https://aka.ms/RazorPagesCRUD.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PostTbTestApi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testApiService.PostTestApi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201(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요청받은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작업을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성공함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CreatedAtAction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GetTbTestApi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id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tbTestApi.Seq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DELETE: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/5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HttpDelete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"{id}"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DeleteTbTestApi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testApiService.DeleteTestApiItem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NotFound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D797" id="Text Box 3" o:spid="_x0000_s1030" type="#_x0000_t202" style="position:absolute;left:0;text-align:left;margin-left:0;margin-top:32.95pt;width:447.75pt;height:59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ApiController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Route(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/[controller]"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TbTestApisController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ControllerBase</w:t>
                      </w:r>
                      <w:proofErr w:type="spell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readonly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TbTestApisController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GET: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HttpGet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ActionResult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result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testApiService.GetTestApiList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result;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GET: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/5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[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HttpGet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"{id}"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ActionResult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result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testApiService.GetTestApiItem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(result ==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NotFound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result;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PUT: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/5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[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HttpPut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"{id}"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IActionResult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PutTbTestApi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(id !=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tbTestApi.Seq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BadRequest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       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try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testApiService.PutTestApiItem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(id,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catch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DbUpdateConcurrencyException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testApiService.GetTestApiExists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(id))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NotFound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  <w:proofErr w:type="gram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NoContent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POST: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To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protect from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overposting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attacks, please enable the specific properties you w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more details see https://aka.ms/RazorPagesCRUD.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HttpPost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ActionResult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PostTbTestApi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testApiService.PostTestApi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201(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요청받은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작업을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성공함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CreatedAtAction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GetTbTestApi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id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tbTestApi.Seq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},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DELETE: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/5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[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HttpDelete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"{id}"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ActionResult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DeleteTbTestApi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testApiService.DeleteTestApiItem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NotFound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225E43">
        <w:rPr>
          <w:rFonts w:asciiTheme="minorEastAsia" w:hAnsiTheme="minorEastAsia"/>
          <w:sz w:val="20"/>
        </w:rPr>
        <w:t>TbTestApisController.cs</w:t>
      </w:r>
      <w:bookmarkEnd w:id="7"/>
      <w:proofErr w:type="spellEnd"/>
    </w:p>
    <w:p w:rsidR="00F46578" w:rsidRPr="00C2114D" w:rsidRDefault="00F46578" w:rsidP="00F46578">
      <w:pPr>
        <w:jc w:val="left"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1041B" wp14:editId="46D74A83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686425" cy="4124325"/>
                <wp:effectExtent l="0" t="0" r="28575" b="285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12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POST: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PostTbTestApi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testApiService.PostTestApi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201(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요청받은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작업을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성공함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CreatedAtAction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GetTbTestApi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id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tbTestApi.Seq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DELETE: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/5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HttpDelete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"{id}"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DeleteTbTestApi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testApiService.DeleteTestApiItem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NotFound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041B" id="Text Box 5" o:spid="_x0000_s1031" type="#_x0000_t202" style="position:absolute;margin-left:0;margin-top:17.45pt;width:447.75pt;height:324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POST: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HttpPost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ActionResult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PostTbTestApi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testApiService.PostTestApi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201(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요청받은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작업을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성공함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CreatedAtAction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GetTbTestApi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id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tbTestApi.Seq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},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DELETE: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/5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[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HttpDelete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"{id}"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ActionResult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DeleteTbTestApi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testApiService.DeleteTestApiItem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NotFound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46578" w:rsidRDefault="00F46578" w:rsidP="00F46578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Asp.net Core</w:t>
      </w:r>
      <w:r>
        <w:rPr>
          <w:rFonts w:asciiTheme="minorEastAsia" w:hAnsiTheme="minorEastAsia" w:hint="eastAsia"/>
          <w:sz w:val="20"/>
        </w:rPr>
        <w:t xml:space="preserve">는 </w:t>
      </w:r>
      <w:r>
        <w:rPr>
          <w:rFonts w:asciiTheme="minorEastAsia" w:hAnsiTheme="minorEastAsia"/>
          <w:sz w:val="20"/>
        </w:rPr>
        <w:t>Web API</w:t>
      </w:r>
      <w:r>
        <w:rPr>
          <w:rFonts w:asciiTheme="minorEastAsia" w:hAnsiTheme="minorEastAsia" w:hint="eastAsia"/>
          <w:sz w:val="20"/>
        </w:rPr>
        <w:t xml:space="preserve">라고하는 </w:t>
      </w:r>
      <w:r>
        <w:rPr>
          <w:rFonts w:asciiTheme="minorEastAsia" w:hAnsiTheme="minorEastAsia"/>
          <w:sz w:val="20"/>
        </w:rPr>
        <w:t>REST</w:t>
      </w:r>
      <w:r>
        <w:rPr>
          <w:rFonts w:asciiTheme="minorEastAsia" w:hAnsiTheme="minorEastAsia" w:hint="eastAsia"/>
          <w:sz w:val="20"/>
        </w:rPr>
        <w:t>f</w:t>
      </w:r>
      <w:r>
        <w:rPr>
          <w:rFonts w:asciiTheme="minorEastAsia" w:hAnsiTheme="minorEastAsia"/>
          <w:sz w:val="20"/>
        </w:rPr>
        <w:t xml:space="preserve">ul </w:t>
      </w:r>
      <w:r>
        <w:rPr>
          <w:rFonts w:asciiTheme="minorEastAsia" w:hAnsiTheme="minorEastAsia" w:hint="eastAsia"/>
          <w:sz w:val="20"/>
        </w:rPr>
        <w:t>서비스 만들기(</w:t>
      </w:r>
      <w:proofErr w:type="spellStart"/>
      <w:r>
        <w:rPr>
          <w:rFonts w:asciiTheme="minorEastAsia" w:hAnsiTheme="minorEastAsia" w:hint="eastAsia"/>
          <w:sz w:val="20"/>
        </w:rPr>
        <w:t>스캐폴드</w:t>
      </w:r>
      <w:proofErr w:type="spellEnd"/>
      <w:r>
        <w:rPr>
          <w:rFonts w:asciiTheme="minorEastAsia" w:hAnsiTheme="minorEastAsia" w:hint="eastAsia"/>
          <w:sz w:val="20"/>
        </w:rPr>
        <w:t>)를 지원합니다.</w:t>
      </w:r>
      <w:r>
        <w:rPr>
          <w:rFonts w:asciiTheme="minorEastAsia" w:hAnsiTheme="minorEastAsia"/>
          <w:sz w:val="20"/>
        </w:rPr>
        <w:t xml:space="preserve"> </w:t>
      </w:r>
    </w:p>
    <w:p w:rsidR="00F46578" w:rsidRDefault="00F46578" w:rsidP="00F46578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요청을 처리하기 위해 </w:t>
      </w:r>
      <w:r>
        <w:rPr>
          <w:rFonts w:asciiTheme="minorEastAsia" w:hAnsiTheme="minorEastAsia"/>
          <w:sz w:val="20"/>
        </w:rPr>
        <w:t>Web API</w:t>
      </w:r>
      <w:r>
        <w:rPr>
          <w:rFonts w:asciiTheme="minorEastAsia" w:hAnsiTheme="minorEastAsia" w:hint="eastAsia"/>
          <w:sz w:val="20"/>
        </w:rPr>
        <w:t xml:space="preserve">는 </w:t>
      </w:r>
      <w:r>
        <w:rPr>
          <w:rFonts w:asciiTheme="minorEastAsia" w:hAnsiTheme="minorEastAsia"/>
          <w:sz w:val="20"/>
        </w:rPr>
        <w:t>Controller</w:t>
      </w:r>
      <w:r>
        <w:rPr>
          <w:rFonts w:asciiTheme="minorEastAsia" w:hAnsiTheme="minorEastAsia" w:hint="eastAsia"/>
          <w:sz w:val="20"/>
        </w:rPr>
        <w:t>를 사용하고</w:t>
      </w:r>
      <w:r>
        <w:rPr>
          <w:rFonts w:asciiTheme="minorEastAsia" w:hAnsiTheme="minorEastAsia"/>
          <w:sz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</w:rPr>
        <w:t>ApiController</w:t>
      </w:r>
      <w:proofErr w:type="spellEnd"/>
      <w:r>
        <w:rPr>
          <w:rFonts w:asciiTheme="minorEastAsia" w:hAnsiTheme="minorEastAsia" w:hint="eastAsia"/>
          <w:sz w:val="20"/>
        </w:rPr>
        <w:t xml:space="preserve">의 특성을 컨트롤러 </w:t>
      </w:r>
    </w:p>
    <w:p w:rsidR="00F46578" w:rsidRDefault="00F46578" w:rsidP="00F46578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클래스에 적용하여 </w:t>
      </w:r>
      <w:r>
        <w:rPr>
          <w:rFonts w:asciiTheme="minorEastAsia" w:hAnsiTheme="minorEastAsia"/>
          <w:sz w:val="20"/>
        </w:rPr>
        <w:t xml:space="preserve">API </w:t>
      </w:r>
      <w:r>
        <w:rPr>
          <w:rFonts w:asciiTheme="minorEastAsia" w:hAnsiTheme="minorEastAsia" w:hint="eastAsia"/>
          <w:sz w:val="20"/>
        </w:rPr>
        <w:t>동작을 사용할 수 있습니다.</w:t>
      </w:r>
      <w:r>
        <w:rPr>
          <w:rFonts w:asciiTheme="minorEastAsia" w:hAnsiTheme="minorEastAsia"/>
          <w:sz w:val="20"/>
        </w:rPr>
        <w:t xml:space="preserve"> </w:t>
      </w:r>
    </w:p>
    <w:p w:rsidR="00F46578" w:rsidRDefault="00F46578" w:rsidP="00F46578">
      <w:pPr>
        <w:jc w:val="left"/>
        <w:rPr>
          <w:rFonts w:asciiTheme="majorHAnsi" w:eastAsiaTheme="majorHAnsi" w:hAnsiTheme="majorHAnsi" w:cs="돋움체"/>
          <w:color w:val="000000"/>
          <w:kern w:val="0"/>
          <w:sz w:val="20"/>
        </w:rPr>
      </w:pPr>
      <w:r w:rsidRPr="00FB5A24">
        <w:rPr>
          <w:rFonts w:asciiTheme="majorHAnsi" w:eastAsiaTheme="majorHAnsi" w:hAnsiTheme="majorHAnsi" w:cs="돋움체"/>
          <w:color w:val="000000"/>
          <w:kern w:val="0"/>
          <w:sz w:val="20"/>
        </w:rPr>
        <w:t>Route</w:t>
      </w:r>
      <w:r>
        <w:rPr>
          <w:rFonts w:asciiTheme="majorHAnsi" w:eastAsiaTheme="majorHAnsi" w:hAnsiTheme="majorHAnsi" w:cs="돋움체" w:hint="eastAsia"/>
          <w:color w:val="000000"/>
          <w:kern w:val="0"/>
          <w:sz w:val="20"/>
        </w:rPr>
        <w:t xml:space="preserve">는 컨트롤러를 API의 접속 </w:t>
      </w:r>
      <w:r>
        <w:rPr>
          <w:rFonts w:asciiTheme="majorHAnsi" w:eastAsiaTheme="majorHAnsi" w:hAnsiTheme="majorHAnsi" w:cs="돋움체"/>
          <w:color w:val="000000"/>
          <w:kern w:val="0"/>
          <w:sz w:val="20"/>
        </w:rPr>
        <w:t>URL</w:t>
      </w:r>
      <w:r>
        <w:rPr>
          <w:rFonts w:asciiTheme="majorHAnsi" w:eastAsiaTheme="majorHAnsi" w:hAnsiTheme="majorHAnsi" w:cs="돋움체" w:hint="eastAsia"/>
          <w:color w:val="000000"/>
          <w:kern w:val="0"/>
          <w:sz w:val="20"/>
        </w:rPr>
        <w:t>로 지정하여 매핑 할 수 있습니다.</w:t>
      </w:r>
      <w:r>
        <w:rPr>
          <w:rFonts w:asciiTheme="majorHAnsi" w:eastAsiaTheme="majorHAnsi" w:hAnsiTheme="majorHAnsi" w:cs="돋움체"/>
          <w:color w:val="000000"/>
          <w:kern w:val="0"/>
          <w:sz w:val="20"/>
        </w:rPr>
        <w:t xml:space="preserve"> </w:t>
      </w:r>
    </w:p>
    <w:p w:rsidR="00F46578" w:rsidRDefault="00F46578" w:rsidP="00F46578">
      <w:pPr>
        <w:jc w:val="left"/>
        <w:rPr>
          <w:rFonts w:asciiTheme="minorHAnsi" w:eastAsiaTheme="minorHAnsi" w:hAnsiTheme="minorHAnsi" w:cs="돋움체"/>
          <w:color w:val="000000"/>
          <w:kern w:val="0"/>
          <w:sz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0"/>
        </w:rPr>
        <w:t>샘플에서는</w:t>
      </w:r>
      <w:proofErr w:type="spellStart"/>
      <w:r>
        <w:rPr>
          <w:rFonts w:asciiTheme="minorEastAsia" w:hAnsiTheme="minorEastAsia"/>
          <w:sz w:val="20"/>
        </w:rPr>
        <w:t>Startup.</w:t>
      </w:r>
      <w:r>
        <w:rPr>
          <w:rFonts w:asciiTheme="minorEastAsia" w:hAnsiTheme="minorEastAsia" w:hint="eastAsia"/>
          <w:sz w:val="20"/>
        </w:rPr>
        <w:t>cs</w:t>
      </w:r>
      <w:proofErr w:type="spellEnd"/>
      <w:r>
        <w:rPr>
          <w:rFonts w:asciiTheme="minorEastAsia" w:hAnsiTheme="minorEastAsia" w:hint="eastAsia"/>
          <w:sz w:val="20"/>
        </w:rPr>
        <w:t>에</w:t>
      </w:r>
      <w:proofErr w:type="spellStart"/>
      <w:r w:rsidRPr="009E3E6C">
        <w:rPr>
          <w:rFonts w:asciiTheme="minorHAnsi" w:eastAsiaTheme="minorHAnsi" w:hAnsiTheme="minorHAnsi"/>
          <w:color w:val="171717"/>
          <w:sz w:val="20"/>
          <w:shd w:val="clear" w:color="auto" w:fill="F2F2F2"/>
        </w:rPr>
        <w:t>UseEndpoints</w:t>
      </w:r>
      <w:r w:rsidRPr="009E3E6C">
        <w:rPr>
          <w:rFonts w:asciiTheme="minorHAnsi" w:eastAsiaTheme="minorHAnsi" w:hAnsiTheme="minorHAnsi"/>
          <w:sz w:val="20"/>
        </w:rPr>
        <w:t>.MapController</w:t>
      </w:r>
      <w:proofErr w:type="spellEnd"/>
      <w:r w:rsidRPr="009E3E6C">
        <w:rPr>
          <w:rFonts w:asciiTheme="minorHAnsi" w:eastAsiaTheme="minorHAnsi" w:hAnsiTheme="minorHAnsi" w:cs="돋움체" w:hint="eastAsia"/>
          <w:color w:val="000000"/>
          <w:kern w:val="0"/>
          <w:sz w:val="20"/>
        </w:rPr>
        <w:t>()</w:t>
      </w:r>
      <w:r>
        <w:rPr>
          <w:rFonts w:asciiTheme="minorHAnsi" w:eastAsiaTheme="minorHAnsi" w:hAnsiTheme="minorHAnsi" w:cs="돋움체"/>
          <w:color w:val="000000"/>
          <w:kern w:val="0"/>
          <w:sz w:val="20"/>
        </w:rPr>
        <w:t xml:space="preserve"> </w:t>
      </w:r>
      <w:proofErr w:type="spellStart"/>
      <w:r>
        <w:rPr>
          <w:rFonts w:asciiTheme="minorHAnsi" w:eastAsiaTheme="minorHAnsi" w:hAnsiTheme="minorHAnsi" w:cs="돋움체" w:hint="eastAsia"/>
          <w:color w:val="000000"/>
          <w:kern w:val="0"/>
          <w:sz w:val="20"/>
        </w:rPr>
        <w:t>를</w:t>
      </w:r>
      <w:proofErr w:type="spellEnd"/>
      <w:r>
        <w:rPr>
          <w:rFonts w:asciiTheme="minorHAnsi" w:eastAsiaTheme="minorHAnsi" w:hAnsiTheme="minorHAnsi" w:cs="돋움체" w:hint="eastAsia"/>
          <w:color w:val="000000"/>
          <w:kern w:val="0"/>
          <w:sz w:val="20"/>
        </w:rPr>
        <w:t xml:space="preserve"> 구성하여 </w:t>
      </w:r>
      <w:proofErr w:type="spellStart"/>
      <w:r>
        <w:rPr>
          <w:rFonts w:asciiTheme="minorHAnsi" w:eastAsiaTheme="minorHAnsi" w:hAnsiTheme="minorHAnsi" w:cs="돋움체" w:hint="eastAsia"/>
          <w:color w:val="000000"/>
          <w:kern w:val="0"/>
          <w:sz w:val="20"/>
        </w:rPr>
        <w:t>라우트</w:t>
      </w:r>
      <w:proofErr w:type="spellEnd"/>
      <w:r>
        <w:rPr>
          <w:rFonts w:asciiTheme="minorHAnsi" w:eastAsiaTheme="minorHAnsi" w:hAnsiTheme="minorHAnsi" w:cs="돋움체" w:hint="eastAsia"/>
          <w:color w:val="000000"/>
          <w:kern w:val="0"/>
          <w:sz w:val="20"/>
        </w:rPr>
        <w:t xml:space="preserve"> 된 컨트롤러를 </w:t>
      </w:r>
    </w:p>
    <w:p w:rsidR="00F46578" w:rsidRPr="00E60671" w:rsidRDefault="00F46578" w:rsidP="00F46578">
      <w:pPr>
        <w:jc w:val="left"/>
        <w:rPr>
          <w:rFonts w:asciiTheme="minorEastAsia" w:hAnsiTheme="minorEastAsia"/>
          <w:sz w:val="20"/>
        </w:rPr>
      </w:pPr>
      <w:r>
        <w:rPr>
          <w:rFonts w:asciiTheme="minorHAnsi" w:eastAsiaTheme="minorHAnsi" w:hAnsiTheme="minorHAnsi" w:cs="돋움체" w:hint="eastAsia"/>
          <w:color w:val="000000"/>
          <w:kern w:val="0"/>
          <w:sz w:val="20"/>
        </w:rPr>
        <w:t>매핑하고</w:t>
      </w:r>
      <w:r w:rsidRPr="004403E5">
        <w:rPr>
          <w:rFonts w:asciiTheme="minorEastAsia" w:hAnsiTheme="minorEastAsia" w:cs="돋움체" w:hint="eastAsia"/>
          <w:kern w:val="0"/>
          <w:sz w:val="20"/>
        </w:rPr>
        <w:t xml:space="preserve"> </w:t>
      </w:r>
      <w:r>
        <w:rPr>
          <w:rFonts w:asciiTheme="minorEastAsia" w:hAnsiTheme="minorEastAsia" w:cs="돋움체"/>
          <w:kern w:val="0"/>
          <w:sz w:val="20"/>
        </w:rPr>
        <w:t>“</w:t>
      </w:r>
      <w:proofErr w:type="spellStart"/>
      <w:r w:rsidRPr="004403E5">
        <w:rPr>
          <w:rFonts w:asciiTheme="minorEastAsia" w:hAnsiTheme="minorEastAsia" w:cs="돋움체"/>
          <w:kern w:val="0"/>
          <w:sz w:val="20"/>
        </w:rPr>
        <w:t>api</w:t>
      </w:r>
      <w:proofErr w:type="spellEnd"/>
      <w:r w:rsidRPr="004403E5">
        <w:rPr>
          <w:rFonts w:asciiTheme="minorEastAsia" w:hAnsiTheme="minorEastAsia" w:cs="돋움체"/>
          <w:kern w:val="0"/>
          <w:sz w:val="20"/>
        </w:rPr>
        <w:t>/[controller]</w:t>
      </w:r>
      <w:r>
        <w:rPr>
          <w:rFonts w:asciiTheme="minorEastAsia" w:hAnsiTheme="minorEastAsia" w:cs="돋움체"/>
          <w:kern w:val="0"/>
          <w:sz w:val="20"/>
        </w:rPr>
        <w:t xml:space="preserve">” </w:t>
      </w:r>
      <w:r>
        <w:rPr>
          <w:rFonts w:asciiTheme="minorEastAsia" w:hAnsiTheme="minorEastAsia" w:cs="돋움체" w:hint="eastAsia"/>
          <w:kern w:val="0"/>
          <w:sz w:val="20"/>
        </w:rPr>
        <w:t xml:space="preserve">방식으로 </w:t>
      </w:r>
      <w:r>
        <w:rPr>
          <w:rFonts w:asciiTheme="minorEastAsia" w:hAnsiTheme="minorEastAsia" w:cs="돋움체"/>
          <w:kern w:val="0"/>
          <w:sz w:val="20"/>
        </w:rPr>
        <w:t>Service</w:t>
      </w:r>
      <w:r>
        <w:rPr>
          <w:rFonts w:asciiTheme="minorEastAsia" w:hAnsiTheme="minorEastAsia" w:cs="돋움체" w:hint="eastAsia"/>
          <w:kern w:val="0"/>
          <w:sz w:val="20"/>
        </w:rPr>
        <w:t xml:space="preserve">를 </w:t>
      </w:r>
      <w:r>
        <w:rPr>
          <w:rFonts w:asciiTheme="minorHAnsi" w:eastAsiaTheme="minorHAnsi" w:hAnsiTheme="minorHAnsi" w:cs="돋움체" w:hint="eastAsia"/>
          <w:color w:val="000000"/>
          <w:kern w:val="0"/>
          <w:sz w:val="20"/>
        </w:rPr>
        <w:t>호출 할 수 있습니다.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5C46A4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8" w:name="_Toc40370396"/>
      <w:r w:rsidRPr="00E60671">
        <w:rPr>
          <w:rFonts w:asciiTheme="minorEastAsia" w:hAnsi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2611A" wp14:editId="0F63F04D">
                <wp:simplePos x="0" y="0"/>
                <wp:positionH relativeFrom="margin">
                  <wp:align>left</wp:align>
                </wp:positionH>
                <wp:positionV relativeFrom="paragraph">
                  <wp:posOffset>421640</wp:posOffset>
                </wp:positionV>
                <wp:extent cx="5686425" cy="1590675"/>
                <wp:effectExtent l="0" t="0" r="28575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ITestApiService</w:t>
                            </w:r>
                            <w:proofErr w:type="spell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Task&lt;List&lt;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GetTestApiList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PutTestApiItem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GetTestApiExists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PostTestApi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DeleteTestApiItem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611A" id="Text Box 6" o:spid="_x0000_s1032" type="#_x0000_t202" style="position:absolute;left:0;text-align:left;margin-left:0;margin-top:33.2pt;width:447.75pt;height:125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ITestApiService</w:t>
                      </w:r>
                      <w:proofErr w:type="spell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Task&lt;List&lt;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GetTestApiList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PutTestApiItem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GetTestApiExists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PostTestApi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DeleteTestApiItem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}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C46A4">
        <w:rPr>
          <w:rFonts w:asciiTheme="minorEastAsia" w:hAnsiTheme="minorEastAsia"/>
          <w:sz w:val="20"/>
        </w:rPr>
        <w:t>ITestApiService.cs</w:t>
      </w:r>
      <w:bookmarkEnd w:id="8"/>
      <w:proofErr w:type="spellEnd"/>
    </w:p>
    <w:p w:rsidR="00F46578" w:rsidRDefault="00F46578" w:rsidP="00F46578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S</w:t>
      </w:r>
      <w:r>
        <w:rPr>
          <w:rFonts w:asciiTheme="minorEastAsia" w:hAnsiTheme="minorEastAsia"/>
          <w:sz w:val="20"/>
        </w:rPr>
        <w:t>ervice</w:t>
      </w:r>
      <w:r>
        <w:rPr>
          <w:rFonts w:asciiTheme="minorEastAsia" w:hAnsiTheme="minorEastAsia" w:hint="eastAsia"/>
          <w:sz w:val="20"/>
        </w:rPr>
        <w:t xml:space="preserve">는 인터페이스를 사용하여 직접 구현하지 않고 단지 정의만을 가지며, </w:t>
      </w:r>
      <w:r>
        <w:rPr>
          <w:rFonts w:asciiTheme="minorEastAsia" w:hAnsiTheme="minorEastAsia"/>
          <w:sz w:val="20"/>
        </w:rPr>
        <w:t>Controller</w:t>
      </w:r>
      <w:r>
        <w:rPr>
          <w:rFonts w:asciiTheme="minorEastAsia" w:hAnsiTheme="minorEastAsia" w:hint="eastAsia"/>
          <w:sz w:val="20"/>
        </w:rPr>
        <w:t xml:space="preserve">에서 </w:t>
      </w:r>
      <w:proofErr w:type="spellStart"/>
      <w:r>
        <w:rPr>
          <w:rFonts w:asciiTheme="minorEastAsia" w:hAnsiTheme="minorEastAsia" w:hint="eastAsia"/>
          <w:sz w:val="20"/>
        </w:rPr>
        <w:t>생성자를</w:t>
      </w:r>
      <w:proofErr w:type="spellEnd"/>
      <w:r>
        <w:rPr>
          <w:rFonts w:asciiTheme="minorEastAsia" w:hAnsiTheme="minorEastAsia" w:hint="eastAsia"/>
          <w:sz w:val="20"/>
        </w:rPr>
        <w:t xml:space="preserve"> 통해 명시적으로 종속성을 주입(DI)하고 사용할 수 있습니다.</w:t>
      </w:r>
    </w:p>
    <w:p w:rsidR="00F46578" w:rsidRPr="00E60671" w:rsidRDefault="00F46578" w:rsidP="00F46578">
      <w:pPr>
        <w:jc w:val="left"/>
        <w:rPr>
          <w:rFonts w:asciiTheme="minorEastAsia" w:hAnsiTheme="minorEastAsia" w:hint="eastAsia"/>
          <w:sz w:val="20"/>
        </w:rPr>
      </w:pPr>
    </w:p>
    <w:p w:rsidR="00F46578" w:rsidRPr="005C46A4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9" w:name="_Toc40370397"/>
      <w:r w:rsidRPr="00E60671">
        <w:rPr>
          <w:rFonts w:ascii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662E3" wp14:editId="780C58AE">
                <wp:simplePos x="0" y="0"/>
                <wp:positionH relativeFrom="margin">
                  <wp:align>left</wp:align>
                </wp:positionH>
                <wp:positionV relativeFrom="paragraph">
                  <wp:posOffset>417195</wp:posOffset>
                </wp:positionV>
                <wp:extent cx="5686425" cy="4191000"/>
                <wp:effectExtent l="0" t="0" r="28575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ITestApiService</w:t>
                            </w:r>
                            <w:proofErr w:type="spellEnd"/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_context;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TestApiService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context)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_context = context;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Task&lt;List&lt;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GetTestApiList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ToListAsync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비슷한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비동기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메서드이며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DB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쿼리를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실행하지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때문에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400" w:firstLine="76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Where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OrderBy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등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연산자를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없음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ToList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비동기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버전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_context(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속성을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읽어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엔터티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집합에서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400" w:firstLine="76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목록을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가져옴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context.TbTestApis.ToListAsync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HttpGet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매서드는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매개변수를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EF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FindAsync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400" w:firstLine="76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검색하고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선택된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레코드를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Edit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보기에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반환한다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context.TbTestApis.FindAsync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62E3" id="Text Box 4" o:spid="_x0000_s1033" type="#_x0000_t202" style="position:absolute;left:0;text-align:left;margin-left:0;margin-top:32.85pt;width:447.75pt;height:330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ITestApiService</w:t>
                      </w:r>
                      <w:proofErr w:type="spellEnd"/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readonly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_context;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TestApiService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context)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_context = context;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Task&lt;List&lt;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GetTestApiList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ToListAsync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Linq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비슷한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비동기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메서드이며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DB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쿼리를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실행하지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때문에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400" w:firstLine="76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Where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OrderBy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등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연산자를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없음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ToList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비동기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버전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_context(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속성을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읽어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엔터티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집합에서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400" w:firstLine="76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목록을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가져옴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context.TbTestApis.ToListAsync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HttpGet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Edit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매서드는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매개변수를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EF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FindAsync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400" w:firstLine="76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검색하고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선택된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레코드를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Edit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보기에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반환한다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context.TbTestApis.FindAsync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C46A4">
        <w:rPr>
          <w:rFonts w:asciiTheme="minorEastAsia" w:hAnsiTheme="minorEastAsia"/>
          <w:sz w:val="20"/>
        </w:rPr>
        <w:t>TestApiService.cs</w:t>
      </w:r>
      <w:bookmarkEnd w:id="9"/>
      <w:proofErr w:type="spellEnd"/>
    </w:p>
    <w:p w:rsidR="00F46578" w:rsidRDefault="00F46578" w:rsidP="00F46578">
      <w:pPr>
        <w:jc w:val="left"/>
        <w:rPr>
          <w:rFonts w:asciiTheme="minorEastAsia" w:hAnsiTheme="minorEastAsia"/>
          <w:sz w:val="20"/>
        </w:rPr>
      </w:pPr>
    </w:p>
    <w:p w:rsidR="00F46578" w:rsidRPr="007D3E4E" w:rsidRDefault="00F46578" w:rsidP="00F46578">
      <w:pPr>
        <w:jc w:val="left"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31096" wp14:editId="4C900A41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686425" cy="5953125"/>
                <wp:effectExtent l="0" t="0" r="28575" b="2857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595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PutTestApiItem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DB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존재하지만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변경이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이루어진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Entity(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_context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ind w:firstLineChars="400" w:firstLine="76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Entity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첨부하고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있음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context.Entry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).State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EntityState.Modified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비동기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context.SaveChangesAsync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GetTestApiExists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Any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시퀀스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요소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(id)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존재하는지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context.TbTestApis.Any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(e =&gt;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e.Seq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PostTestApi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Entity(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새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인스턴스를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추가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context.TbTestApis.Add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context.SaveChangesAsync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DeleteTestApiItem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context.TbTestApis.FindAsync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Entity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삭제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context.TbTestApis.Remove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context.SaveChangesAsync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tbTestApi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46578" w:rsidRDefault="00F46578" w:rsidP="00F46578">
                            <w:pPr>
                              <w:wordWrap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1096" id="Text Box 7" o:spid="_x0000_s1034" type="#_x0000_t202" style="position:absolute;margin-left:0;margin-top:17.45pt;width:447.75pt;height:468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" fillcolor="white [3201]" strokeweight=".5pt">
                <v:textbox>
                  <w:txbxContent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PutTestApiItem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DB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존재하지만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변경이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이루어진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Entity(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_context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ind w:firstLineChars="400" w:firstLine="76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Entity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첨부하고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있음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_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context.Entry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).State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EntityState.Modified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비동기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context.SaveChangesAsync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GetTestApiExists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Any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시퀀스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요소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(id)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존재하는지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context.TbTestApis.Any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(e =&gt;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e.Seq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PostTestApi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Entity(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새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인스턴스를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추가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_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context.TbTestApis.Add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context.SaveChangesAsync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DeleteTestApiItem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context.TbTestApis.FindAsync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(id);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Entity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삭제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_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context.TbTestApis.Remove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await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context.SaveChangesAsync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tbTestApi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46578" w:rsidRDefault="00F46578" w:rsidP="00F46578">
                      <w:pPr>
                        <w:wordWrap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S</w:t>
      </w:r>
      <w:r>
        <w:rPr>
          <w:rFonts w:asciiTheme="minorEastAsia" w:hAnsiTheme="minorEastAsia"/>
          <w:sz w:val="20"/>
        </w:rPr>
        <w:t>ervice</w:t>
      </w:r>
      <w:r>
        <w:rPr>
          <w:rFonts w:asciiTheme="minorEastAsia" w:hAnsiTheme="minorEastAsia" w:hint="eastAsia"/>
          <w:sz w:val="20"/>
        </w:rPr>
        <w:t>는 파생 클래스를 통하여 인터페이스를 구현 합니다.</w:t>
      </w:r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10" w:name="_Toc40370398"/>
      <w:r w:rsidRPr="007D0381">
        <w:rPr>
          <w:rFonts w:asciiTheme="minorEastAsia" w:hAnsiTheme="minorEastAsia"/>
          <w:sz w:val="20"/>
        </w:rPr>
        <w:t>index.html</w:t>
      </w:r>
      <w:bookmarkEnd w:id="10"/>
    </w:p>
    <w:p w:rsidR="00F46578" w:rsidRDefault="00F46578" w:rsidP="00F46578">
      <w:pPr>
        <w:ind w:firstLineChars="100" w:firstLine="20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 xml:space="preserve">- </w:t>
      </w:r>
      <w:r>
        <w:rPr>
          <w:rFonts w:asciiTheme="minorEastAsia" w:hAnsiTheme="minorEastAsia" w:hint="eastAsia"/>
          <w:sz w:val="20"/>
        </w:rPr>
        <w:t xml:space="preserve">CRUD와 관련된 </w:t>
      </w:r>
      <w:r>
        <w:rPr>
          <w:rFonts w:asciiTheme="minorEastAsia" w:hAnsiTheme="minorEastAsia"/>
          <w:sz w:val="20"/>
        </w:rPr>
        <w:t>HTML</w:t>
      </w:r>
      <w:r>
        <w:rPr>
          <w:rFonts w:asciiTheme="minorEastAsia" w:hAnsiTheme="minorEastAsia" w:hint="eastAsia"/>
          <w:sz w:val="20"/>
        </w:rPr>
        <w:t xml:space="preserve"> 레이아웃 입니다.</w:t>
      </w:r>
    </w:p>
    <w:p w:rsidR="00F46578" w:rsidRPr="00FF6178" w:rsidRDefault="00F46578" w:rsidP="00F46578">
      <w:pPr>
        <w:rPr>
          <w:rFonts w:asciiTheme="minorEastAsia" w:hAnsiTheme="minorEastAsia"/>
          <w:sz w:val="20"/>
        </w:rPr>
      </w:pPr>
    </w:p>
    <w:p w:rsidR="00F46578" w:rsidRPr="005C46A4" w:rsidRDefault="00F46578" w:rsidP="00F46578">
      <w:pPr>
        <w:pStyle w:val="ae"/>
        <w:numPr>
          <w:ilvl w:val="2"/>
          <w:numId w:val="25"/>
        </w:numPr>
        <w:ind w:leftChars="0"/>
        <w:outlineLvl w:val="1"/>
        <w:rPr>
          <w:rFonts w:asciiTheme="minorEastAsia" w:hAnsiTheme="minorEastAsia"/>
          <w:sz w:val="20"/>
        </w:rPr>
      </w:pPr>
      <w:bookmarkStart w:id="11" w:name="_Toc40370399"/>
      <w:r w:rsidRPr="007D0381">
        <w:rPr>
          <w:rFonts w:asciiTheme="minorEastAsia" w:hAnsiTheme="minorEastAsia"/>
          <w:sz w:val="20"/>
        </w:rPr>
        <w:t>functions.js</w:t>
      </w:r>
      <w:bookmarkEnd w:id="11"/>
    </w:p>
    <w:p w:rsidR="00A35C25" w:rsidRDefault="00F46578" w:rsidP="00F46578">
      <w:pPr>
        <w:ind w:firstLineChars="100" w:firstLine="20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- Controller</w:t>
      </w:r>
      <w:r>
        <w:rPr>
          <w:rFonts w:asciiTheme="minorEastAsia" w:hAnsiTheme="minorEastAsia" w:hint="eastAsia"/>
          <w:sz w:val="20"/>
        </w:rPr>
        <w:t>의 API를 호출하기 위한 스크립트 입니다.</w:t>
      </w:r>
    </w:p>
    <w:p w:rsidR="00F46578" w:rsidRPr="002E2642" w:rsidRDefault="00F46578" w:rsidP="00F46578">
      <w:pPr>
        <w:pStyle w:val="af"/>
        <w:numPr>
          <w:ilvl w:val="0"/>
          <w:numId w:val="25"/>
        </w:numPr>
        <w:jc w:val="left"/>
      </w:pPr>
      <w:bookmarkStart w:id="12" w:name="_Toc40370400"/>
      <w:proofErr w:type="spellStart"/>
      <w:r w:rsidRPr="005A7AE9">
        <w:rPr>
          <w:rStyle w:val="af0"/>
          <w:rFonts w:asciiTheme="minorEastAsia" w:eastAsiaTheme="minorEastAsia" w:hAnsiTheme="minorEastAsia" w:hint="eastAsia"/>
          <w:b/>
          <w:sz w:val="24"/>
          <w:szCs w:val="24"/>
        </w:rPr>
        <w:lastRenderedPageBreak/>
        <w:t>NuGet</w:t>
      </w:r>
      <w:proofErr w:type="spellEnd"/>
      <w:r w:rsidRPr="005A7AE9">
        <w:rPr>
          <w:rStyle w:val="af0"/>
          <w:rFonts w:asciiTheme="minorEastAsia" w:eastAsiaTheme="minorEastAsia" w:hAnsiTheme="minorEastAsia" w:hint="eastAsia"/>
          <w:b/>
          <w:sz w:val="24"/>
          <w:szCs w:val="24"/>
        </w:rPr>
        <w:t xml:space="preserve"> 설치</w:t>
      </w:r>
      <w:r>
        <w:rPr>
          <w:rStyle w:val="af0"/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5A7AE9">
        <w:rPr>
          <w:rStyle w:val="af0"/>
          <w:rFonts w:asciiTheme="minorEastAsia" w:eastAsiaTheme="minorEastAsia" w:hAnsiTheme="minorEastAsia" w:hint="eastAsia"/>
          <w:b/>
          <w:sz w:val="24"/>
          <w:szCs w:val="24"/>
        </w:rPr>
        <w:t>정보</w:t>
      </w:r>
      <w:bookmarkEnd w:id="12"/>
    </w:p>
    <w:p w:rsidR="00F46578" w:rsidRPr="00E60671" w:rsidRDefault="00F46578" w:rsidP="00F46578">
      <w:pPr>
        <w:rPr>
          <w:rFonts w:asciiTheme="minorEastAsia" w:hAnsiTheme="minorEastAsia"/>
          <w:sz w:val="20"/>
        </w:rPr>
      </w:pPr>
    </w:p>
    <w:p w:rsidR="00F46578" w:rsidRPr="00E60671" w:rsidRDefault="00F46578" w:rsidP="00F46578">
      <w:pPr>
        <w:contextualSpacing/>
        <w:rPr>
          <w:rFonts w:asciiTheme="minorEastAsia" w:hAnsiTheme="minorEastAsia"/>
          <w:sz w:val="20"/>
        </w:rPr>
      </w:pPr>
      <w:proofErr w:type="gramStart"/>
      <w:r w:rsidRPr="00E60671">
        <w:rPr>
          <w:rFonts w:asciiTheme="minorEastAsia" w:hAnsiTheme="minorEastAsia"/>
          <w:sz w:val="20"/>
        </w:rPr>
        <w:t>.NET</w:t>
      </w:r>
      <w:proofErr w:type="gramEnd"/>
      <w:r w:rsidRPr="00E60671">
        <w:rPr>
          <w:rFonts w:asciiTheme="minorEastAsia" w:hAnsiTheme="minorEastAsia"/>
          <w:sz w:val="20"/>
        </w:rPr>
        <w:t xml:space="preserve"> Core 3.0 </w:t>
      </w:r>
      <w:r w:rsidRPr="00E60671">
        <w:rPr>
          <w:rFonts w:asciiTheme="minorEastAsia" w:hAnsiTheme="minorEastAsia" w:hint="eastAsia"/>
          <w:sz w:val="20"/>
        </w:rPr>
        <w:t xml:space="preserve">개발 플랫폼 기반의 </w:t>
      </w:r>
      <w:r w:rsidRPr="00E60671">
        <w:rPr>
          <w:rFonts w:asciiTheme="minorEastAsia" w:hAnsiTheme="minorEastAsia"/>
          <w:sz w:val="20"/>
        </w:rPr>
        <w:t xml:space="preserve">Visual Studio Professional 2019를 </w:t>
      </w:r>
      <w:r w:rsidRPr="00E60671">
        <w:rPr>
          <w:rFonts w:asciiTheme="minorEastAsia" w:hAnsiTheme="minorEastAsia" w:hint="eastAsia"/>
          <w:sz w:val="20"/>
        </w:rPr>
        <w:t xml:space="preserve">기본 </w:t>
      </w:r>
      <w:r w:rsidRPr="00E60671">
        <w:rPr>
          <w:rFonts w:asciiTheme="minorEastAsia" w:hAnsiTheme="minorEastAsia"/>
          <w:sz w:val="20"/>
        </w:rPr>
        <w:t>IDE</w:t>
      </w:r>
      <w:r w:rsidRPr="00E60671">
        <w:rPr>
          <w:rFonts w:asciiTheme="minorEastAsia" w:hAnsiTheme="minorEastAsia" w:hint="eastAsia"/>
          <w:sz w:val="20"/>
        </w:rPr>
        <w:t>로 합니다.</w:t>
      </w:r>
      <w:r w:rsidRPr="00E60671">
        <w:rPr>
          <w:rFonts w:asciiTheme="minorEastAsia" w:hAnsiTheme="minorEastAsia"/>
          <w:sz w:val="20"/>
        </w:rPr>
        <w:t xml:space="preserve"> </w:t>
      </w:r>
    </w:p>
    <w:p w:rsidR="00F46578" w:rsidRPr="00E60671" w:rsidRDefault="00F46578" w:rsidP="00F46578">
      <w:pPr>
        <w:contextualSpacing/>
        <w:rPr>
          <w:rFonts w:asciiTheme="minorEastAsia" w:hAnsiTheme="minorEastAsia"/>
          <w:sz w:val="20"/>
        </w:rPr>
      </w:pPr>
      <w:r w:rsidRPr="00E60671">
        <w:rPr>
          <w:rFonts w:asciiTheme="minorEastAsia" w:hAnsiTheme="minorEastAsia" w:hint="eastAsia"/>
          <w:sz w:val="20"/>
        </w:rPr>
        <w:t xml:space="preserve">아래의 표는 Web API샘플을 개발하기 위한 </w:t>
      </w:r>
      <w:proofErr w:type="spellStart"/>
      <w:r w:rsidRPr="00E60671">
        <w:rPr>
          <w:rFonts w:asciiTheme="minorEastAsia" w:hAnsiTheme="minorEastAsia" w:hint="eastAsia"/>
          <w:sz w:val="20"/>
        </w:rPr>
        <w:t>NuGet</w:t>
      </w:r>
      <w:proofErr w:type="spellEnd"/>
      <w:r w:rsidRPr="00E60671">
        <w:rPr>
          <w:rFonts w:asciiTheme="minorEastAsia" w:hAnsiTheme="minorEastAsia"/>
          <w:sz w:val="20"/>
        </w:rPr>
        <w:t xml:space="preserve"> </w:t>
      </w:r>
      <w:r w:rsidRPr="00E60671">
        <w:rPr>
          <w:rFonts w:asciiTheme="minorEastAsia" w:hAnsiTheme="minorEastAsia" w:hint="eastAsia"/>
          <w:sz w:val="20"/>
        </w:rPr>
        <w:t>솔루션 패키지 목록입니다.</w:t>
      </w:r>
    </w:p>
    <w:p w:rsidR="00F46578" w:rsidRPr="00E60671" w:rsidRDefault="00F46578" w:rsidP="00F46578">
      <w:pPr>
        <w:contextualSpacing/>
        <w:rPr>
          <w:rFonts w:asciiTheme="minorEastAsia" w:hAnsiTheme="minorEastAsia"/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0"/>
        <w:gridCol w:w="2296"/>
        <w:gridCol w:w="1840"/>
      </w:tblGrid>
      <w:tr w:rsidR="00F46578" w:rsidRPr="00E60671" w:rsidTr="00CF0E92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F46578" w:rsidRPr="00E60671" w:rsidRDefault="00F46578" w:rsidP="00CF0E92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설치 솔루션 패키지</w:t>
            </w:r>
          </w:p>
        </w:tc>
        <w:tc>
          <w:tcPr>
            <w:tcW w:w="229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F46578" w:rsidRPr="00E60671" w:rsidRDefault="00F46578" w:rsidP="00CF0E92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권장 버전</w:t>
            </w:r>
          </w:p>
        </w:tc>
        <w:tc>
          <w:tcPr>
            <w:tcW w:w="184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F46578" w:rsidRPr="00E60671" w:rsidRDefault="00F46578" w:rsidP="00CF0E92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비고</w:t>
            </w:r>
          </w:p>
        </w:tc>
      </w:tr>
      <w:tr w:rsidR="00F46578" w:rsidRPr="00E60671" w:rsidTr="00CF0E92">
        <w:tc>
          <w:tcPr>
            <w:tcW w:w="48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Microsoft.EntityFrameworkCore</w:t>
            </w:r>
            <w:proofErr w:type="spellEnd"/>
          </w:p>
        </w:tc>
        <w:tc>
          <w:tcPr>
            <w:tcW w:w="22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6578" w:rsidRPr="00E60671" w:rsidRDefault="00F46578" w:rsidP="00CF0E92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3.0</w:t>
            </w:r>
          </w:p>
        </w:tc>
        <w:tc>
          <w:tcPr>
            <w:tcW w:w="1840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</w:p>
        </w:tc>
      </w:tr>
      <w:tr w:rsidR="00F46578" w:rsidRPr="00E60671" w:rsidTr="00CF0E92">
        <w:tc>
          <w:tcPr>
            <w:tcW w:w="48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F46578" w:rsidRPr="00E60671" w:rsidRDefault="00F46578" w:rsidP="00CF0E92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E60671">
              <w:rPr>
                <w:rFonts w:asciiTheme="minorEastAsia" w:hAnsiTheme="minorEastAsia"/>
                <w:sz w:val="20"/>
              </w:rPr>
              <w:t>Microsoft.EntityFrameworkCore.SqlServer</w:t>
            </w:r>
            <w:proofErr w:type="spellEnd"/>
          </w:p>
        </w:tc>
        <w:tc>
          <w:tcPr>
            <w:tcW w:w="22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6578" w:rsidRPr="00E60671" w:rsidRDefault="00F46578" w:rsidP="00CF0E92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3.0</w:t>
            </w:r>
          </w:p>
        </w:tc>
        <w:tc>
          <w:tcPr>
            <w:tcW w:w="1840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46578" w:rsidRPr="00E60671" w:rsidRDefault="00F46578" w:rsidP="00CF0E92">
            <w:pPr>
              <w:jc w:val="left"/>
              <w:rPr>
                <w:rFonts w:asciiTheme="minorEastAsia" w:hAnsiTheme="minorEastAsia"/>
                <w:sz w:val="20"/>
              </w:rPr>
            </w:pPr>
          </w:p>
        </w:tc>
      </w:tr>
    </w:tbl>
    <w:p w:rsidR="00F46578" w:rsidRDefault="00F46578" w:rsidP="0026437E">
      <w:pPr>
        <w:rPr>
          <w:rStyle w:val="af0"/>
          <w:rFonts w:asciiTheme="minorEastAsia" w:hAnsiTheme="minorEastAsia"/>
          <w:b w:val="0"/>
          <w:bCs w:val="0"/>
          <w:sz w:val="20"/>
        </w:rPr>
      </w:pPr>
    </w:p>
    <w:p w:rsidR="00D21B27" w:rsidRPr="002E2642" w:rsidRDefault="00D21B27" w:rsidP="00D21B27">
      <w:pPr>
        <w:pStyle w:val="af"/>
        <w:numPr>
          <w:ilvl w:val="0"/>
          <w:numId w:val="25"/>
        </w:numPr>
        <w:jc w:val="left"/>
      </w:pPr>
      <w:r>
        <w:rPr>
          <w:rStyle w:val="af0"/>
          <w:rFonts w:asciiTheme="minorEastAsia" w:eastAsiaTheme="minorEastAsia" w:hAnsiTheme="minorEastAsia"/>
          <w:b/>
          <w:sz w:val="24"/>
          <w:szCs w:val="24"/>
        </w:rPr>
        <w:t xml:space="preserve">Controller </w:t>
      </w:r>
      <w:proofErr w:type="spellStart"/>
      <w:r>
        <w:rPr>
          <w:rStyle w:val="af0"/>
          <w:rFonts w:asciiTheme="minorEastAsia" w:eastAsiaTheme="minorEastAsia" w:hAnsiTheme="minorEastAsia" w:hint="eastAsia"/>
          <w:b/>
          <w:sz w:val="24"/>
          <w:szCs w:val="24"/>
        </w:rPr>
        <w:t>스캐폴드</w:t>
      </w:r>
      <w:proofErr w:type="spellEnd"/>
    </w:p>
    <w:p w:rsidR="00D21B27" w:rsidRDefault="00D21B27" w:rsidP="00D21B27">
      <w:pPr>
        <w:rPr>
          <w:rStyle w:val="af0"/>
          <w:rFonts w:asciiTheme="minorEastAsia" w:hAnsiTheme="minorEastAsia"/>
          <w:b w:val="0"/>
          <w:bCs w:val="0"/>
          <w:sz w:val="20"/>
        </w:rPr>
      </w:pPr>
      <w:r>
        <w:rPr>
          <w:rStyle w:val="af0"/>
          <w:rFonts w:asciiTheme="minorEastAsia" w:hAnsiTheme="minorEastAsia" w:hint="eastAsia"/>
          <w:b w:val="0"/>
          <w:bCs w:val="0"/>
          <w:sz w:val="20"/>
        </w:rPr>
        <w:t>A</w:t>
      </w:r>
      <w:r>
        <w:rPr>
          <w:rStyle w:val="af0"/>
          <w:rFonts w:asciiTheme="minorEastAsia" w:hAnsiTheme="minorEastAsia"/>
          <w:b w:val="0"/>
          <w:bCs w:val="0"/>
          <w:sz w:val="20"/>
        </w:rPr>
        <w:t xml:space="preserve">. </w:t>
      </w:r>
      <w:r w:rsidRPr="00D21B27">
        <w:rPr>
          <w:rStyle w:val="af0"/>
          <w:rFonts w:asciiTheme="minorEastAsia" w:hAnsiTheme="minorEastAsia" w:hint="eastAsia"/>
          <w:b w:val="0"/>
          <w:bCs w:val="0"/>
          <w:sz w:val="20"/>
        </w:rPr>
        <w:t>C</w:t>
      </w:r>
      <w:r w:rsidRPr="00D21B27">
        <w:rPr>
          <w:rStyle w:val="af0"/>
          <w:rFonts w:asciiTheme="minorEastAsia" w:hAnsiTheme="minorEastAsia"/>
          <w:b w:val="0"/>
          <w:bCs w:val="0"/>
          <w:sz w:val="20"/>
        </w:rPr>
        <w:t>ontroller</w:t>
      </w:r>
      <w:r w:rsidRPr="00D21B27">
        <w:rPr>
          <w:rStyle w:val="af0"/>
          <w:rFonts w:asciiTheme="minorEastAsia" w:hAnsiTheme="minorEastAsia" w:hint="eastAsia"/>
          <w:b w:val="0"/>
          <w:bCs w:val="0"/>
          <w:sz w:val="20"/>
        </w:rPr>
        <w:t xml:space="preserve">s폴더를 마우스 </w:t>
      </w:r>
      <w:proofErr w:type="spellStart"/>
      <w:r w:rsidRPr="00D21B27">
        <w:rPr>
          <w:rStyle w:val="af0"/>
          <w:rFonts w:asciiTheme="minorEastAsia" w:hAnsiTheme="minorEastAsia" w:hint="eastAsia"/>
          <w:b w:val="0"/>
          <w:bCs w:val="0"/>
          <w:sz w:val="20"/>
        </w:rPr>
        <w:t>우클릭</w:t>
      </w:r>
      <w:proofErr w:type="spellEnd"/>
      <w:r w:rsidRPr="00D21B27">
        <w:rPr>
          <w:rStyle w:val="af0"/>
          <w:rFonts w:asciiTheme="minorEastAsia" w:hAnsiTheme="minorEastAsia" w:hint="eastAsia"/>
          <w:b w:val="0"/>
          <w:bCs w:val="0"/>
          <w:sz w:val="20"/>
        </w:rPr>
        <w:t xml:space="preserve"> </w:t>
      </w:r>
      <w:r>
        <w:rPr>
          <w:rStyle w:val="af0"/>
          <w:rFonts w:asciiTheme="minorEastAsia" w:hAnsiTheme="minorEastAsia" w:hint="eastAsia"/>
          <w:b w:val="0"/>
          <w:bCs w:val="0"/>
          <w:sz w:val="20"/>
        </w:rPr>
        <w:t xml:space="preserve">하여 </w:t>
      </w:r>
      <w:r w:rsidRPr="00D21B27">
        <w:rPr>
          <w:rStyle w:val="af0"/>
          <w:rFonts w:asciiTheme="minorEastAsia" w:hAnsiTheme="minorEastAsia"/>
          <w:bCs w:val="0"/>
          <w:sz w:val="20"/>
        </w:rPr>
        <w:t>“</w:t>
      </w:r>
      <w:r w:rsidRPr="00D21B27">
        <w:rPr>
          <w:rStyle w:val="af0"/>
          <w:rFonts w:asciiTheme="minorEastAsia" w:hAnsiTheme="minorEastAsia" w:hint="eastAsia"/>
          <w:bCs w:val="0"/>
          <w:sz w:val="20"/>
        </w:rPr>
        <w:t>추가&gt;</w:t>
      </w:r>
      <w:proofErr w:type="spellStart"/>
      <w:r w:rsidRPr="00D21B27">
        <w:rPr>
          <w:rStyle w:val="af0"/>
          <w:rFonts w:asciiTheme="minorEastAsia" w:hAnsiTheme="minorEastAsia" w:hint="eastAsia"/>
          <w:bCs w:val="0"/>
          <w:sz w:val="20"/>
        </w:rPr>
        <w:t>스캐폴드</w:t>
      </w:r>
      <w:proofErr w:type="spellEnd"/>
      <w:r w:rsidRPr="00D21B27">
        <w:rPr>
          <w:rStyle w:val="af0"/>
          <w:rFonts w:asciiTheme="minorEastAsia" w:hAnsiTheme="minorEastAsia" w:hint="eastAsia"/>
          <w:bCs w:val="0"/>
          <w:sz w:val="20"/>
        </w:rPr>
        <w:t xml:space="preserve"> 항목 새로 </w:t>
      </w:r>
      <w:proofErr w:type="gramStart"/>
      <w:r w:rsidRPr="00D21B27">
        <w:rPr>
          <w:rStyle w:val="af0"/>
          <w:rFonts w:asciiTheme="minorEastAsia" w:hAnsiTheme="minorEastAsia" w:hint="eastAsia"/>
          <w:bCs w:val="0"/>
          <w:sz w:val="20"/>
        </w:rPr>
        <w:t>만들기(</w:t>
      </w:r>
      <w:proofErr w:type="gramEnd"/>
      <w:r w:rsidRPr="00D21B27">
        <w:rPr>
          <w:rStyle w:val="af0"/>
          <w:rFonts w:asciiTheme="minorEastAsia" w:hAnsiTheme="minorEastAsia"/>
          <w:bCs w:val="0"/>
          <w:sz w:val="20"/>
        </w:rPr>
        <w:t>F</w:t>
      </w:r>
      <w:r w:rsidRPr="00D21B27">
        <w:rPr>
          <w:rStyle w:val="af0"/>
          <w:rFonts w:asciiTheme="minorEastAsia" w:hAnsiTheme="minorEastAsia" w:hint="eastAsia"/>
          <w:bCs w:val="0"/>
          <w:sz w:val="20"/>
        </w:rPr>
        <w:t>)</w:t>
      </w:r>
      <w:r w:rsidRPr="00D21B27">
        <w:rPr>
          <w:rStyle w:val="af0"/>
          <w:rFonts w:asciiTheme="minorEastAsia" w:hAnsiTheme="minorEastAsia"/>
          <w:bCs w:val="0"/>
          <w:sz w:val="20"/>
        </w:rPr>
        <w:t>”</w:t>
      </w:r>
      <w:r>
        <w:rPr>
          <w:rStyle w:val="af0"/>
          <w:rFonts w:asciiTheme="minorEastAsia" w:hAnsiTheme="minorEastAsia" w:hint="eastAsia"/>
          <w:b w:val="0"/>
          <w:bCs w:val="0"/>
          <w:sz w:val="20"/>
        </w:rPr>
        <w:t>를 선택 합니다.</w:t>
      </w:r>
    </w:p>
    <w:p w:rsidR="00D21B27" w:rsidRDefault="00D21B27" w:rsidP="00D21B27">
      <w:pPr>
        <w:rPr>
          <w:rStyle w:val="af0"/>
          <w:rFonts w:asciiTheme="minorEastAsia" w:hAnsiTheme="minorEastAsia"/>
          <w:b w:val="0"/>
          <w:bCs w:val="0"/>
          <w:sz w:val="20"/>
        </w:rPr>
      </w:pPr>
      <w:r w:rsidRPr="00D21B27">
        <w:rPr>
          <w:rStyle w:val="af0"/>
          <w:rFonts w:asciiTheme="minorEastAsia" w:hAnsiTheme="minorEastAsia"/>
          <w:b w:val="0"/>
          <w:bCs w:val="0"/>
          <w:sz w:val="20"/>
        </w:rPr>
        <w:drawing>
          <wp:inline distT="0" distB="0" distL="0" distR="0" wp14:anchorId="120FC854" wp14:editId="4502AED0">
            <wp:extent cx="4447537" cy="21621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501" cy="217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7" w:rsidRDefault="00D21B27" w:rsidP="00D21B27">
      <w:pPr>
        <w:rPr>
          <w:rStyle w:val="af0"/>
          <w:rFonts w:asciiTheme="minorEastAsia" w:hAnsiTheme="minorEastAsia"/>
          <w:b w:val="0"/>
          <w:bCs w:val="0"/>
          <w:sz w:val="20"/>
        </w:rPr>
      </w:pPr>
    </w:p>
    <w:p w:rsidR="00D21B27" w:rsidRDefault="00D21B27" w:rsidP="00D21B27">
      <w:pPr>
        <w:rPr>
          <w:rStyle w:val="af0"/>
          <w:rFonts w:asciiTheme="minorEastAsia" w:hAnsiTheme="minorEastAsia"/>
          <w:b w:val="0"/>
          <w:bCs w:val="0"/>
          <w:sz w:val="20"/>
        </w:rPr>
      </w:pPr>
      <w:r>
        <w:rPr>
          <w:rStyle w:val="af0"/>
          <w:rFonts w:asciiTheme="minorEastAsia" w:hAnsiTheme="minorEastAsia" w:hint="eastAsia"/>
          <w:b w:val="0"/>
          <w:bCs w:val="0"/>
          <w:sz w:val="20"/>
        </w:rPr>
        <w:t>B.</w:t>
      </w:r>
      <w:r w:rsidR="00FE01A8" w:rsidRPr="00FE01A8">
        <w:rPr>
          <w:rStyle w:val="a3"/>
          <w:rFonts w:asciiTheme="minorEastAsia" w:hAnsiTheme="minorEastAsia" w:cs="Segoe UI"/>
          <w:color w:val="171717"/>
          <w:sz w:val="20"/>
          <w:shd w:val="clear" w:color="auto" w:fill="FFFFFF"/>
        </w:rPr>
        <w:t xml:space="preserve"> </w:t>
      </w:r>
      <w:r w:rsidR="00FE01A8">
        <w:rPr>
          <w:rStyle w:val="a3"/>
          <w:rFonts w:asciiTheme="minorEastAsia" w:hAnsiTheme="minorEastAsia" w:cs="Segoe UI"/>
          <w:color w:val="171717"/>
          <w:sz w:val="20"/>
          <w:shd w:val="clear" w:color="auto" w:fill="FFFFFF"/>
        </w:rPr>
        <w:t>“</w:t>
      </w:r>
      <w:r w:rsidR="00FE01A8" w:rsidRPr="00FE01A8">
        <w:rPr>
          <w:rStyle w:val="af0"/>
          <w:rFonts w:asciiTheme="minorEastAsia" w:hAnsiTheme="minorEastAsia" w:cs="Segoe UI"/>
          <w:color w:val="171717"/>
          <w:sz w:val="20"/>
          <w:shd w:val="clear" w:color="auto" w:fill="FFFFFF"/>
        </w:rPr>
        <w:t>Entity Framework를 사용하며 동작이 포함된 API 컨트롤러</w:t>
      </w:r>
      <w:r w:rsidR="00FE01A8">
        <w:rPr>
          <w:rStyle w:val="af0"/>
          <w:rFonts w:asciiTheme="minorEastAsia" w:hAnsiTheme="minorEastAsia" w:cs="Segoe UI"/>
          <w:color w:val="171717"/>
          <w:sz w:val="20"/>
          <w:shd w:val="clear" w:color="auto" w:fill="FFFFFF"/>
        </w:rPr>
        <w:t>”</w:t>
      </w:r>
      <w:proofErr w:type="spellStart"/>
      <w:r w:rsidR="00FE01A8" w:rsidRPr="00FE01A8">
        <w:rPr>
          <w:rFonts w:asciiTheme="minorEastAsia" w:hAnsiTheme="minorEastAsia" w:cs="Segoe UI"/>
          <w:color w:val="171717"/>
          <w:sz w:val="20"/>
          <w:shd w:val="clear" w:color="auto" w:fill="FFFFFF"/>
        </w:rPr>
        <w:t>를</w:t>
      </w:r>
      <w:proofErr w:type="spellEnd"/>
      <w:r w:rsidR="00FE01A8" w:rsidRPr="00FE01A8">
        <w:rPr>
          <w:rFonts w:asciiTheme="minorEastAsia" w:hAnsiTheme="minorEastAsia" w:cs="Segoe UI"/>
          <w:color w:val="171717"/>
          <w:sz w:val="20"/>
          <w:shd w:val="clear" w:color="auto" w:fill="FFFFFF"/>
        </w:rPr>
        <w:t xml:space="preserve"> 선택하고 </w:t>
      </w:r>
      <w:r w:rsidR="00FE01A8" w:rsidRPr="00FE01A8">
        <w:rPr>
          <w:rStyle w:val="af0"/>
          <w:rFonts w:asciiTheme="minorEastAsia" w:hAnsiTheme="minorEastAsia" w:cs="Segoe UI"/>
          <w:color w:val="171717"/>
          <w:sz w:val="20"/>
          <w:shd w:val="clear" w:color="auto" w:fill="FFFFFF"/>
        </w:rPr>
        <w:t>추가</w:t>
      </w:r>
      <w:r w:rsidR="00FE01A8" w:rsidRPr="00FE01A8">
        <w:rPr>
          <w:rFonts w:asciiTheme="minorEastAsia" w:hAnsiTheme="minorEastAsia" w:cs="Segoe UI"/>
          <w:color w:val="171717"/>
          <w:sz w:val="20"/>
          <w:shd w:val="clear" w:color="auto" w:fill="FFFFFF"/>
        </w:rPr>
        <w:t>를 선택합니다.</w:t>
      </w:r>
    </w:p>
    <w:p w:rsidR="00D21B27" w:rsidRDefault="00D21B27" w:rsidP="00D21B27">
      <w:pPr>
        <w:rPr>
          <w:rStyle w:val="af0"/>
          <w:rFonts w:asciiTheme="minorEastAsia" w:hAnsiTheme="minorEastAsia"/>
          <w:b w:val="0"/>
          <w:bCs w:val="0"/>
          <w:sz w:val="20"/>
        </w:rPr>
      </w:pPr>
      <w:r w:rsidRPr="00D21B27">
        <w:rPr>
          <w:rStyle w:val="af0"/>
          <w:rFonts w:asciiTheme="minorEastAsia" w:hAnsiTheme="minorEastAsia"/>
          <w:b w:val="0"/>
          <w:bCs w:val="0"/>
          <w:sz w:val="20"/>
        </w:rPr>
        <w:drawing>
          <wp:inline distT="0" distB="0" distL="0" distR="0" wp14:anchorId="18EA7AC1" wp14:editId="4CB50028">
            <wp:extent cx="4305300" cy="2419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397" cy="24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65" w:rsidRDefault="00C93C65" w:rsidP="00D21B27">
      <w:pPr>
        <w:rPr>
          <w:rStyle w:val="af0"/>
          <w:rFonts w:asciiTheme="minorEastAsia" w:hAnsiTheme="minorEastAsia"/>
          <w:b w:val="0"/>
          <w:bCs w:val="0"/>
          <w:sz w:val="20"/>
        </w:rPr>
      </w:pPr>
    </w:p>
    <w:p w:rsidR="00C93C65" w:rsidRPr="00C93C65" w:rsidRDefault="00C93C65" w:rsidP="00D21B27">
      <w:pPr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</w:pPr>
      <w:r w:rsidRPr="00C93C65">
        <w:rPr>
          <w:rStyle w:val="af0"/>
          <w:rFonts w:asciiTheme="minorHAnsi" w:eastAsiaTheme="minorHAnsi" w:hAnsiTheme="minorHAnsi" w:hint="eastAsia"/>
          <w:b w:val="0"/>
          <w:bCs w:val="0"/>
          <w:sz w:val="20"/>
        </w:rPr>
        <w:t xml:space="preserve">C. </w:t>
      </w:r>
      <w:r w:rsidRPr="00C93C65">
        <w:rPr>
          <w:rStyle w:val="af0"/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Entity Framework를 사용하며 동작이 포함된 API 컨트롤러 추가</w:t>
      </w:r>
      <w:r w:rsidRPr="00C93C65"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 대화 상자에서</w:t>
      </w:r>
    </w:p>
    <w:p w:rsidR="00C93C65" w:rsidRPr="00C93C65" w:rsidRDefault="00C93C65" w:rsidP="00C93C65">
      <w:pPr>
        <w:ind w:firstLine="225"/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</w:pPr>
      <w:r w:rsidRPr="00C93C65"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  <w:t xml:space="preserve">- </w:t>
      </w:r>
      <w:r w:rsidRPr="00C93C65">
        <w:rPr>
          <w:rStyle w:val="af0"/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모델 클래스</w:t>
      </w:r>
      <w:r w:rsidRPr="00C93C65"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에서 </w:t>
      </w:r>
      <w:proofErr w:type="spellStart"/>
      <w:r w:rsidRPr="00C93C65">
        <w:rPr>
          <w:rStyle w:val="af0"/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TbTestApi</w:t>
      </w:r>
      <w:proofErr w:type="spellEnd"/>
      <w:r w:rsidRPr="00C93C65">
        <w:rPr>
          <w:rStyle w:val="af0"/>
          <w:rFonts w:asciiTheme="minorHAnsi" w:eastAsiaTheme="minorHAnsi" w:hAnsiTheme="minorHAnsi" w:cs="Segoe UI"/>
          <w:color w:val="171717"/>
          <w:sz w:val="20"/>
          <w:shd w:val="clear" w:color="auto" w:fill="FFFFFF"/>
        </w:rPr>
        <w:t xml:space="preserve"> (Core30.WebApi.Sample.Models)</w:t>
      </w:r>
      <w:r w:rsidRPr="00C93C65"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을 선택.</w:t>
      </w:r>
    </w:p>
    <w:p w:rsidR="00C93C65" w:rsidRPr="00C93C65" w:rsidRDefault="00C93C65" w:rsidP="00C93C65">
      <w:pPr>
        <w:ind w:firstLine="225"/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</w:pPr>
      <w:r w:rsidRPr="00C93C65">
        <w:rPr>
          <w:rStyle w:val="af0"/>
          <w:rFonts w:asciiTheme="minorHAnsi" w:eastAsiaTheme="minorHAnsi" w:hAnsiTheme="minorHAnsi" w:cs="Segoe UI" w:hint="eastAsia"/>
          <w:color w:val="171717"/>
          <w:sz w:val="20"/>
          <w:shd w:val="clear" w:color="auto" w:fill="FFFFFF"/>
        </w:rPr>
        <w:t xml:space="preserve">- </w:t>
      </w:r>
      <w:r w:rsidRPr="00C93C65">
        <w:rPr>
          <w:rStyle w:val="af0"/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데이터 컨텍스트 클래스</w:t>
      </w:r>
      <w:r w:rsidRPr="00C93C65"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에서 </w:t>
      </w:r>
      <w:r w:rsidRPr="00C93C65">
        <w:rPr>
          <w:rFonts w:asciiTheme="minorHAnsi" w:eastAsiaTheme="minorHAnsi" w:hAnsiTheme="minorHAnsi" w:cs="Segoe UI"/>
          <w:b/>
          <w:color w:val="171717"/>
          <w:sz w:val="20"/>
          <w:shd w:val="clear" w:color="auto" w:fill="FFFFFF"/>
        </w:rPr>
        <w:t>“</w:t>
      </w:r>
      <w:proofErr w:type="spellStart"/>
      <w:r w:rsidRPr="00C93C65">
        <w:rPr>
          <w:rFonts w:asciiTheme="minorHAnsi" w:eastAsiaTheme="minorHAnsi" w:hAnsiTheme="minorHAnsi"/>
          <w:b/>
          <w:sz w:val="20"/>
        </w:rPr>
        <w:t>TbTestApiContext</w:t>
      </w:r>
      <w:proofErr w:type="spellEnd"/>
      <w:r w:rsidRPr="00C93C65">
        <w:rPr>
          <w:rFonts w:asciiTheme="minorHAnsi" w:eastAsiaTheme="minorHAnsi" w:hAnsiTheme="minorHAnsi"/>
          <w:b/>
          <w:sz w:val="20"/>
        </w:rPr>
        <w:t xml:space="preserve"> (Core30.WebApi.Sample.Models)</w:t>
      </w:r>
      <w:r w:rsidRPr="00C93C65">
        <w:rPr>
          <w:rStyle w:val="af0"/>
          <w:rFonts w:asciiTheme="minorHAnsi" w:eastAsiaTheme="minorHAnsi" w:hAnsiTheme="minorHAnsi" w:cs="Segoe UI"/>
          <w:b w:val="0"/>
          <w:color w:val="171717"/>
          <w:sz w:val="20"/>
          <w:shd w:val="clear" w:color="auto" w:fill="FFFFFF"/>
        </w:rPr>
        <w:t>”</w:t>
      </w:r>
      <w:r w:rsidRPr="00C93C65"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 선택</w:t>
      </w:r>
      <w:r>
        <w:rPr>
          <w:rFonts w:asciiTheme="minorHAnsi" w:eastAsiaTheme="minorHAnsi" w:hAnsiTheme="minorHAnsi" w:cs="Segoe UI" w:hint="eastAsia"/>
          <w:color w:val="171717"/>
          <w:sz w:val="20"/>
          <w:shd w:val="clear" w:color="auto" w:fill="FFFFFF"/>
        </w:rPr>
        <w:t>.</w:t>
      </w:r>
    </w:p>
    <w:p w:rsidR="00C93C65" w:rsidRDefault="00C93C65" w:rsidP="00C93C65">
      <w:pPr>
        <w:ind w:firstLine="225"/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</w:pPr>
      <w:r w:rsidRPr="00C93C65">
        <w:rPr>
          <w:rStyle w:val="af0"/>
          <w:rFonts w:asciiTheme="minorHAnsi" w:eastAsiaTheme="minorHAnsi" w:hAnsiTheme="minorHAnsi" w:cs="Segoe UI" w:hint="eastAsia"/>
          <w:color w:val="171717"/>
          <w:sz w:val="20"/>
          <w:shd w:val="clear" w:color="auto" w:fill="FFFFFF"/>
        </w:rPr>
        <w:t xml:space="preserve">- </w:t>
      </w:r>
      <w:r w:rsidRPr="00C93C65">
        <w:rPr>
          <w:rStyle w:val="af0"/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추가</w:t>
      </w:r>
      <w:r w:rsidRPr="00C93C65">
        <w:rPr>
          <w:rFonts w:asciiTheme="minorHAnsi" w:eastAsiaTheme="minorHAnsi" w:hAnsiTheme="minorHAnsi" w:cs="Segoe UI"/>
          <w:color w:val="171717"/>
          <w:sz w:val="20"/>
          <w:shd w:val="clear" w:color="auto" w:fill="FFFFFF"/>
        </w:rPr>
        <w:t>를 선택.</w:t>
      </w:r>
      <w:bookmarkStart w:id="13" w:name="_GoBack"/>
      <w:bookmarkEnd w:id="13"/>
    </w:p>
    <w:p w:rsidR="00C93C65" w:rsidRPr="00C93C65" w:rsidRDefault="00C93C65" w:rsidP="00C93C65">
      <w:pP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</w:pPr>
      <w:r w:rsidRPr="00C93C65"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drawing>
          <wp:inline distT="0" distB="0" distL="0" distR="0" wp14:anchorId="5660C3C2" wp14:editId="0DC1801D">
            <wp:extent cx="5706271" cy="2105319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C65" w:rsidRPr="00C93C65" w:rsidSect="00462E40">
      <w:headerReference w:type="default" r:id="rId14"/>
      <w:footerReference w:type="default" r:id="rId15"/>
      <w:pgSz w:w="11906" w:h="16838" w:code="9"/>
      <w:pgMar w:top="1701" w:right="1440" w:bottom="1440" w:left="1440" w:header="851" w:footer="851" w:gutter="0"/>
      <w:pgBorders w:offsetFrom="page">
        <w:top w:val="single" w:sz="4" w:space="24" w:color="F0F0F0"/>
        <w:left w:val="single" w:sz="4" w:space="24" w:color="F0F0F0"/>
        <w:bottom w:val="single" w:sz="4" w:space="24" w:color="F0F0F0"/>
        <w:right w:val="single" w:sz="4" w:space="24" w:color="F0F0F0"/>
      </w:pgBorders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A4" w:rsidRDefault="005B23A4">
      <w:r>
        <w:separator/>
      </w:r>
    </w:p>
  </w:endnote>
  <w:endnote w:type="continuationSeparator" w:id="0">
    <w:p w:rsidR="005B23A4" w:rsidRDefault="005B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8D" w:rsidRDefault="00192C8D"/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8918"/>
    </w:tblGrid>
    <w:tr w:rsidR="00192C8D" w:rsidTr="0078204F">
      <w:trPr>
        <w:trHeight w:val="554"/>
      </w:trPr>
      <w:tc>
        <w:tcPr>
          <w:tcW w:w="8918" w:type="dxa"/>
        </w:tcPr>
        <w:p w:rsidR="00192C8D" w:rsidRPr="00066B49" w:rsidRDefault="00192C8D" w:rsidP="00066B49">
          <w:pPr>
            <w:pStyle w:val="a4"/>
            <w:pBdr>
              <w:top w:val="single" w:sz="12" w:space="1" w:color="808080"/>
            </w:pBdr>
            <w:tabs>
              <w:tab w:val="clear" w:pos="4252"/>
              <w:tab w:val="clear" w:pos="8504"/>
              <w:tab w:val="right" w:pos="8889"/>
            </w:tabs>
            <w:jc w:val="right"/>
            <w:rPr>
              <w:rFonts w:eastAsia="굴림"/>
            </w:rPr>
          </w:pPr>
          <w:proofErr w:type="spellStart"/>
          <w:r w:rsidRPr="00066B49">
            <w:rPr>
              <w:rFonts w:eastAsia="굴림" w:hint="eastAsia"/>
              <w:b/>
            </w:rPr>
            <w:t>SmileGate</w:t>
          </w:r>
          <w:proofErr w:type="spellEnd"/>
          <w:r w:rsidRPr="00066B49">
            <w:rPr>
              <w:rFonts w:eastAsia="굴림" w:hint="eastAsia"/>
              <w:b/>
            </w:rPr>
            <w:t xml:space="preserve">, </w:t>
          </w:r>
          <w:r w:rsidRPr="00066B49">
            <w:rPr>
              <w:rFonts w:eastAsia="굴림"/>
              <w:b/>
            </w:rPr>
            <w:t>Inc.</w:t>
          </w:r>
        </w:p>
        <w:p w:rsidR="00192C8D" w:rsidRDefault="00192C8D" w:rsidP="00066B49">
          <w:pPr>
            <w:tabs>
              <w:tab w:val="right" w:pos="8889"/>
            </w:tabs>
          </w:pPr>
        </w:p>
      </w:tc>
    </w:tr>
  </w:tbl>
  <w:p w:rsidR="00192C8D" w:rsidRPr="007F2BF4" w:rsidRDefault="00192C8D" w:rsidP="007820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A4" w:rsidRDefault="005B23A4">
      <w:r>
        <w:separator/>
      </w:r>
    </w:p>
  </w:footnote>
  <w:footnote w:type="continuationSeparator" w:id="0">
    <w:p w:rsidR="005B23A4" w:rsidRDefault="005B2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1" w:type="dxa"/>
      <w:tblInd w:w="108" w:type="dxa"/>
      <w:tblLook w:val="01E0" w:firstRow="1" w:lastRow="1" w:firstColumn="1" w:lastColumn="1" w:noHBand="0" w:noVBand="0"/>
    </w:tblPr>
    <w:tblGrid>
      <w:gridCol w:w="3240"/>
      <w:gridCol w:w="6391"/>
    </w:tblGrid>
    <w:tr w:rsidR="00192C8D" w:rsidRPr="00066B49" w:rsidTr="00066B49">
      <w:trPr>
        <w:trHeight w:val="1346"/>
      </w:trPr>
      <w:tc>
        <w:tcPr>
          <w:tcW w:w="3240" w:type="dxa"/>
        </w:tcPr>
        <w:p w:rsidR="00192C8D" w:rsidRPr="00066B49" w:rsidRDefault="00192C8D" w:rsidP="0001324C">
          <w:pPr>
            <w:pStyle w:val="a3"/>
            <w:rPr>
              <w:rFonts w:eastAsia="굴림"/>
              <w:b/>
            </w:rPr>
          </w:pPr>
          <w:r w:rsidRPr="00066B49">
            <w:rPr>
              <w:rFonts w:eastAsia="굴림" w:hint="eastAsia"/>
              <w:b/>
            </w:rPr>
            <w:t xml:space="preserve">`   </w:t>
          </w:r>
        </w:p>
        <w:p w:rsidR="00192C8D" w:rsidRPr="00066B49" w:rsidRDefault="00192C8D" w:rsidP="0001324C">
          <w:pPr>
            <w:pStyle w:val="a3"/>
            <w:rPr>
              <w:rFonts w:eastAsia="굴림"/>
              <w:b/>
            </w:rPr>
          </w:pPr>
          <w:r>
            <w:rPr>
              <w:noProof/>
            </w:rPr>
            <w:drawing>
              <wp:inline distT="0" distB="0" distL="0" distR="0">
                <wp:extent cx="1514475" cy="561975"/>
                <wp:effectExtent l="0" t="0" r="9525" b="9525"/>
                <wp:docPr id="54" name="그림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1" w:type="dxa"/>
        </w:tcPr>
        <w:p w:rsidR="00192C8D" w:rsidRPr="00066B49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</w:p>
        <w:p w:rsidR="00192C8D" w:rsidRPr="00066B49" w:rsidRDefault="00192C8D" w:rsidP="00066B49">
          <w:pPr>
            <w:pStyle w:val="a3"/>
            <w:spacing w:line="0" w:lineRule="atLeast"/>
            <w:ind w:rightChars="-404" w:right="-889"/>
            <w:jc w:val="center"/>
            <w:rPr>
              <w:rFonts w:eastAsia="굴림"/>
              <w:b/>
            </w:rPr>
          </w:pPr>
          <w:r w:rsidRPr="00066B49">
            <w:rPr>
              <w:rFonts w:eastAsia="굴림" w:hint="eastAsia"/>
              <w:b/>
            </w:rPr>
            <w:t xml:space="preserve">                                   </w:t>
          </w:r>
          <w:r w:rsidRPr="00066B49">
            <w:rPr>
              <w:rFonts w:eastAsia="굴림" w:hint="eastAsia"/>
              <w:b/>
            </w:rPr>
            <w:t>㈜스마일게이트</w:t>
          </w:r>
          <w:r w:rsidRPr="00066B49">
            <w:rPr>
              <w:rFonts w:eastAsia="굴림" w:hint="eastAsia"/>
              <w:b/>
            </w:rPr>
            <w:t xml:space="preserve"> </w:t>
          </w:r>
        </w:p>
        <w:p w:rsidR="00192C8D" w:rsidRPr="00066B49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</w:p>
        <w:p w:rsidR="00192C8D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  <w:r>
            <w:rPr>
              <w:rFonts w:eastAsia="굴림" w:hint="eastAsia"/>
              <w:sz w:val="16"/>
            </w:rPr>
            <w:t>경기도</w:t>
          </w:r>
          <w:r>
            <w:rPr>
              <w:rFonts w:eastAsia="굴림" w:hint="eastAsia"/>
              <w:sz w:val="16"/>
            </w:rPr>
            <w:t xml:space="preserve"> </w:t>
          </w:r>
          <w:r>
            <w:rPr>
              <w:rFonts w:eastAsia="굴림" w:hint="eastAsia"/>
              <w:sz w:val="16"/>
            </w:rPr>
            <w:t>성남시</w:t>
          </w:r>
          <w:r>
            <w:rPr>
              <w:rFonts w:eastAsia="굴림" w:hint="eastAsia"/>
              <w:sz w:val="16"/>
            </w:rPr>
            <w:t xml:space="preserve"> </w:t>
          </w:r>
          <w:r>
            <w:rPr>
              <w:rFonts w:eastAsia="굴림" w:hint="eastAsia"/>
              <w:sz w:val="16"/>
            </w:rPr>
            <w:t>분당구</w:t>
          </w:r>
          <w:r>
            <w:rPr>
              <w:rFonts w:eastAsia="굴림" w:hint="eastAsia"/>
              <w:sz w:val="16"/>
            </w:rPr>
            <w:t xml:space="preserve"> </w:t>
          </w:r>
          <w:proofErr w:type="spellStart"/>
          <w:r>
            <w:rPr>
              <w:rFonts w:eastAsia="굴림" w:hint="eastAsia"/>
              <w:sz w:val="16"/>
            </w:rPr>
            <w:t>판교역로</w:t>
          </w:r>
          <w:proofErr w:type="spellEnd"/>
          <w:r>
            <w:rPr>
              <w:rFonts w:eastAsia="굴림" w:hint="eastAsia"/>
              <w:sz w:val="16"/>
            </w:rPr>
            <w:t xml:space="preserve"> 220 </w:t>
          </w:r>
          <w:proofErr w:type="spellStart"/>
          <w:r>
            <w:rPr>
              <w:rFonts w:eastAsia="굴림" w:hint="eastAsia"/>
              <w:sz w:val="16"/>
            </w:rPr>
            <w:t>쏠리드스페이스빌딩</w:t>
          </w:r>
          <w:proofErr w:type="spellEnd"/>
          <w:r>
            <w:rPr>
              <w:rFonts w:eastAsia="굴림" w:hint="eastAsia"/>
              <w:sz w:val="16"/>
            </w:rPr>
            <w:t xml:space="preserve"> 5</w:t>
          </w:r>
          <w:r>
            <w:rPr>
              <w:rFonts w:eastAsia="굴림" w:hint="eastAsia"/>
              <w:sz w:val="16"/>
            </w:rPr>
            <w:t>층</w:t>
          </w:r>
          <w:r>
            <w:rPr>
              <w:rFonts w:eastAsia="굴림" w:hint="eastAsia"/>
              <w:sz w:val="16"/>
            </w:rPr>
            <w:t xml:space="preserve"> </w:t>
          </w:r>
        </w:p>
        <w:p w:rsidR="00192C8D" w:rsidRPr="00066B49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  <w:r w:rsidRPr="00066B49">
            <w:rPr>
              <w:rFonts w:eastAsia="굴림" w:hint="eastAsia"/>
              <w:sz w:val="16"/>
            </w:rPr>
            <w:t>http://www.smilegate.com</w:t>
          </w:r>
        </w:p>
        <w:p w:rsidR="00192C8D" w:rsidRPr="00066B49" w:rsidRDefault="00192C8D" w:rsidP="0066686F">
          <w:pPr>
            <w:pStyle w:val="a3"/>
            <w:jc w:val="right"/>
            <w:rPr>
              <w:rFonts w:eastAsia="굴림"/>
              <w:b/>
            </w:rPr>
          </w:pPr>
          <w:r w:rsidRPr="00066B49">
            <w:rPr>
              <w:rFonts w:eastAsia="굴림" w:hint="eastAsia"/>
              <w:sz w:val="16"/>
            </w:rPr>
            <w:t xml:space="preserve">Tel.: </w:t>
          </w:r>
          <w:r>
            <w:rPr>
              <w:rFonts w:eastAsia="굴림" w:hint="eastAsia"/>
              <w:sz w:val="16"/>
            </w:rPr>
            <w:t>031-600-</w:t>
          </w:r>
          <w:proofErr w:type="gramStart"/>
          <w:r>
            <w:rPr>
              <w:rFonts w:eastAsia="굴림" w:hint="eastAsia"/>
              <w:sz w:val="16"/>
            </w:rPr>
            <w:t>8200</w:t>
          </w:r>
          <w:r w:rsidRPr="00066B49">
            <w:rPr>
              <w:rFonts w:eastAsia="굴림" w:hint="eastAsia"/>
              <w:sz w:val="16"/>
            </w:rPr>
            <w:t xml:space="preserve">  Fax</w:t>
          </w:r>
          <w:proofErr w:type="gramEnd"/>
          <w:r w:rsidRPr="00066B49">
            <w:rPr>
              <w:rFonts w:eastAsia="굴림" w:hint="eastAsia"/>
              <w:sz w:val="16"/>
            </w:rPr>
            <w:t>.:</w:t>
          </w:r>
          <w:r>
            <w:rPr>
              <w:rFonts w:eastAsia="굴림" w:hint="eastAsia"/>
              <w:sz w:val="16"/>
            </w:rPr>
            <w:t>031-600-8287</w:t>
          </w:r>
          <w:r w:rsidRPr="00066B49">
            <w:rPr>
              <w:rFonts w:eastAsia="굴림" w:hint="eastAsia"/>
              <w:sz w:val="16"/>
            </w:rPr>
            <w:t xml:space="preserve">  E-mail : webmaster@smilegate.com</w:t>
          </w:r>
        </w:p>
      </w:tc>
    </w:tr>
  </w:tbl>
  <w:p w:rsidR="00192C8D" w:rsidRPr="0041535C" w:rsidRDefault="00192C8D" w:rsidP="00807BAD">
    <w:pPr>
      <w:pStyle w:val="a3"/>
      <w:pBdr>
        <w:bottom w:val="single" w:sz="12" w:space="0" w:color="808080"/>
      </w:pBdr>
      <w:tabs>
        <w:tab w:val="left" w:pos="8235"/>
      </w:tabs>
      <w:spacing w:line="0" w:lineRule="atLeast"/>
      <w:rPr>
        <w:sz w:val="16"/>
      </w:rPr>
    </w:pPr>
    <w:r>
      <w:rPr>
        <w:rFonts w:hint="eastAsia"/>
        <w:sz w:val="16"/>
      </w:rPr>
      <w:t>`</w:t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51E"/>
    <w:multiLevelType w:val="hybridMultilevel"/>
    <w:tmpl w:val="347E2560"/>
    <w:lvl w:ilvl="0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1" w15:restartNumberingAfterBreak="0">
    <w:nsid w:val="0DAA760E"/>
    <w:multiLevelType w:val="hybridMultilevel"/>
    <w:tmpl w:val="70446B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E033FD"/>
    <w:multiLevelType w:val="hybridMultilevel"/>
    <w:tmpl w:val="057477AE"/>
    <w:lvl w:ilvl="0" w:tplc="C352C4AC">
      <w:start w:val="1"/>
      <w:numFmt w:val="decimal"/>
      <w:lvlText w:val="%1."/>
      <w:lvlJc w:val="left"/>
      <w:pPr>
        <w:ind w:left="1611" w:hanging="360"/>
      </w:pPr>
      <w:rPr>
        <w:rFonts w:ascii="바탕" w:eastAsia="바탕" w:hAnsi="바탕" w:hint="default"/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3" w15:restartNumberingAfterBreak="0">
    <w:nsid w:val="12E0528C"/>
    <w:multiLevelType w:val="multilevel"/>
    <w:tmpl w:val="E7F2DE4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"/>
      <w:lvlJc w:val="left"/>
      <w:pPr>
        <w:ind w:left="780" w:hanging="7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43F7A13"/>
    <w:multiLevelType w:val="hybridMultilevel"/>
    <w:tmpl w:val="26141472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5" w15:restartNumberingAfterBreak="0">
    <w:nsid w:val="163F26B4"/>
    <w:multiLevelType w:val="multilevel"/>
    <w:tmpl w:val="03F40AF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179572F3"/>
    <w:multiLevelType w:val="hybridMultilevel"/>
    <w:tmpl w:val="6CBCC1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7C3AA9"/>
    <w:multiLevelType w:val="multilevel"/>
    <w:tmpl w:val="26387B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AB0BD0"/>
    <w:multiLevelType w:val="hybridMultilevel"/>
    <w:tmpl w:val="4F56F93A"/>
    <w:lvl w:ilvl="0" w:tplc="040810E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BC5289"/>
    <w:multiLevelType w:val="hybridMultilevel"/>
    <w:tmpl w:val="3CE47E0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90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85C0DBC"/>
    <w:multiLevelType w:val="hybridMultilevel"/>
    <w:tmpl w:val="4830E9FA"/>
    <w:lvl w:ilvl="0" w:tplc="DEF60B0C">
      <w:start w:val="1"/>
      <w:numFmt w:val="ganada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abstractNum w:abstractNumId="12" w15:restartNumberingAfterBreak="0">
    <w:nsid w:val="2FC12E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0E6F26"/>
    <w:multiLevelType w:val="hybridMultilevel"/>
    <w:tmpl w:val="B0CC0A0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5937BC9"/>
    <w:multiLevelType w:val="multilevel"/>
    <w:tmpl w:val="BC70CCA6"/>
    <w:lvl w:ilvl="0">
      <w:start w:val="1"/>
      <w:numFmt w:val="decimal"/>
      <w:lvlText w:val="%1."/>
      <w:lvlJc w:val="left"/>
      <w:pPr>
        <w:ind w:left="1226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3C50068C"/>
    <w:multiLevelType w:val="hybridMultilevel"/>
    <w:tmpl w:val="C96CBFBE"/>
    <w:lvl w:ilvl="0" w:tplc="39302E3E">
      <w:start w:val="2"/>
      <w:numFmt w:val="bullet"/>
      <w:lvlText w:val=""/>
      <w:lvlJc w:val="left"/>
      <w:pPr>
        <w:ind w:left="397" w:hanging="397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1D7E71"/>
    <w:multiLevelType w:val="hybridMultilevel"/>
    <w:tmpl w:val="70AE257E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51" w:hanging="400"/>
      </w:pPr>
      <w:rPr>
        <w:rFonts w:ascii="Wingdings" w:hAnsi="Wingdings" w:hint="default"/>
      </w:rPr>
    </w:lvl>
    <w:lvl w:ilvl="2" w:tplc="CE46E386">
      <w:numFmt w:val="bullet"/>
      <w:lvlText w:val="-"/>
      <w:lvlJc w:val="left"/>
      <w:pPr>
        <w:ind w:left="2011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1C65F67"/>
    <w:multiLevelType w:val="hybridMultilevel"/>
    <w:tmpl w:val="1966E70A"/>
    <w:lvl w:ilvl="0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18" w15:restartNumberingAfterBreak="0">
    <w:nsid w:val="5206080B"/>
    <w:multiLevelType w:val="hybridMultilevel"/>
    <w:tmpl w:val="EEC241EC"/>
    <w:lvl w:ilvl="0" w:tplc="0002A1C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57785F6D"/>
    <w:multiLevelType w:val="hybridMultilevel"/>
    <w:tmpl w:val="87D44C00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929352F"/>
    <w:multiLevelType w:val="hybridMultilevel"/>
    <w:tmpl w:val="FA3C5AFA"/>
    <w:lvl w:ilvl="0" w:tplc="5C3A949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3C4422"/>
    <w:multiLevelType w:val="hybridMultilevel"/>
    <w:tmpl w:val="35B6DDA4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2" w15:restartNumberingAfterBreak="0">
    <w:nsid w:val="5FB2753B"/>
    <w:multiLevelType w:val="hybridMultilevel"/>
    <w:tmpl w:val="A4804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1714A1"/>
    <w:multiLevelType w:val="hybridMultilevel"/>
    <w:tmpl w:val="2766FBA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4874B57"/>
    <w:multiLevelType w:val="hybridMultilevel"/>
    <w:tmpl w:val="5B065B8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66145796"/>
    <w:multiLevelType w:val="multilevel"/>
    <w:tmpl w:val="FF809EB4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"/>
      <w:lvlJc w:val="left"/>
      <w:pPr>
        <w:ind w:left="780" w:hanging="7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7A622FF"/>
    <w:multiLevelType w:val="hybridMultilevel"/>
    <w:tmpl w:val="C8D8A3B2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7" w15:restartNumberingAfterBreak="0">
    <w:nsid w:val="6E987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EF75966"/>
    <w:multiLevelType w:val="hybridMultilevel"/>
    <w:tmpl w:val="36D2898E"/>
    <w:lvl w:ilvl="0" w:tplc="FE0EE972">
      <w:start w:val="1"/>
      <w:numFmt w:val="bullet"/>
      <w:lvlText w:val="-"/>
      <w:lvlJc w:val="left"/>
      <w:pPr>
        <w:ind w:left="54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9" w15:restartNumberingAfterBreak="0">
    <w:nsid w:val="7E892AED"/>
    <w:multiLevelType w:val="hybridMultilevel"/>
    <w:tmpl w:val="81C6318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26"/>
  </w:num>
  <w:num w:numId="5">
    <w:abstractNumId w:val="21"/>
  </w:num>
  <w:num w:numId="6">
    <w:abstractNumId w:val="5"/>
  </w:num>
  <w:num w:numId="7">
    <w:abstractNumId w:val="2"/>
  </w:num>
  <w:num w:numId="8">
    <w:abstractNumId w:val="4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맑은 고딕" w:eastAsia="맑은 고딕" w:hint="eastAsia"/>
          <w:b/>
          <w:i w:val="0"/>
          <w:sz w:val="32"/>
        </w:rPr>
      </w:lvl>
    </w:lvlOverride>
    <w:lvlOverride w:ilvl="1">
      <w:lvl w:ilvl="1">
        <w:start w:val="2"/>
        <w:numFmt w:val="decimal"/>
        <w:isLgl/>
        <w:lvlText w:val="%1.%2"/>
        <w:lvlJc w:val="left"/>
        <w:pPr>
          <w:ind w:left="780" w:hanging="780"/>
        </w:pPr>
        <w:rPr>
          <w:rFonts w:eastAsia="맑은 고딕" w:hint="eastAsia"/>
          <w:b w:val="0"/>
          <w:i w:val="0"/>
          <w:sz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80" w:hanging="780"/>
        </w:pPr>
        <w:rPr>
          <w:rFonts w:eastAsia="맑은 고딕" w:hint="eastAsia"/>
          <w:b w:val="0"/>
          <w:i w:val="0"/>
          <w:sz w:val="24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80" w:hanging="780"/>
        </w:pPr>
        <w:rPr>
          <w:rFonts w:hint="default"/>
          <w:b w:val="0"/>
          <w:sz w:val="20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780" w:hanging="7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0">
    <w:abstractNumId w:val="19"/>
  </w:num>
  <w:num w:numId="11">
    <w:abstractNumId w:val="17"/>
  </w:num>
  <w:num w:numId="12">
    <w:abstractNumId w:val="0"/>
  </w:num>
  <w:num w:numId="13">
    <w:abstractNumId w:val="29"/>
  </w:num>
  <w:num w:numId="14">
    <w:abstractNumId w:val="24"/>
  </w:num>
  <w:num w:numId="15">
    <w:abstractNumId w:val="16"/>
  </w:num>
  <w:num w:numId="16">
    <w:abstractNumId w:val="18"/>
  </w:num>
  <w:num w:numId="17">
    <w:abstractNumId w:val="20"/>
  </w:num>
  <w:num w:numId="18">
    <w:abstractNumId w:val="15"/>
  </w:num>
  <w:num w:numId="19">
    <w:abstractNumId w:val="11"/>
  </w:num>
  <w:num w:numId="20">
    <w:abstractNumId w:val="28"/>
  </w:num>
  <w:num w:numId="21">
    <w:abstractNumId w:val="1"/>
  </w:num>
  <w:num w:numId="22">
    <w:abstractNumId w:val="12"/>
  </w:num>
  <w:num w:numId="23">
    <w:abstractNumId w:val="10"/>
  </w:num>
  <w:num w:numId="24">
    <w:abstractNumId w:val="25"/>
  </w:num>
  <w:num w:numId="25">
    <w:abstractNumId w:val="7"/>
  </w:num>
  <w:num w:numId="26">
    <w:abstractNumId w:val="9"/>
  </w:num>
  <w:num w:numId="27">
    <w:abstractNumId w:val="14"/>
  </w:num>
  <w:num w:numId="28">
    <w:abstractNumId w:val="6"/>
  </w:num>
  <w:num w:numId="29">
    <w:abstractNumId w:val="22"/>
  </w:num>
  <w:num w:numId="30">
    <w:abstractNumId w:val="27"/>
  </w:num>
  <w:num w:numId="31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EE"/>
    <w:rsid w:val="00002EDA"/>
    <w:rsid w:val="00010252"/>
    <w:rsid w:val="000108FC"/>
    <w:rsid w:val="0001181A"/>
    <w:rsid w:val="0001324C"/>
    <w:rsid w:val="0002013A"/>
    <w:rsid w:val="000201E6"/>
    <w:rsid w:val="00020349"/>
    <w:rsid w:val="00021DF1"/>
    <w:rsid w:val="00022E37"/>
    <w:rsid w:val="0002328A"/>
    <w:rsid w:val="00024FB8"/>
    <w:rsid w:val="00026EBD"/>
    <w:rsid w:val="00027293"/>
    <w:rsid w:val="0003157F"/>
    <w:rsid w:val="000318DD"/>
    <w:rsid w:val="00033442"/>
    <w:rsid w:val="00040873"/>
    <w:rsid w:val="0004661F"/>
    <w:rsid w:val="000512F9"/>
    <w:rsid w:val="00054582"/>
    <w:rsid w:val="00055012"/>
    <w:rsid w:val="00056C96"/>
    <w:rsid w:val="00061226"/>
    <w:rsid w:val="00064325"/>
    <w:rsid w:val="00066B49"/>
    <w:rsid w:val="0006769E"/>
    <w:rsid w:val="0007056E"/>
    <w:rsid w:val="00073466"/>
    <w:rsid w:val="00075591"/>
    <w:rsid w:val="00077A40"/>
    <w:rsid w:val="000803B2"/>
    <w:rsid w:val="0008066C"/>
    <w:rsid w:val="00080AAE"/>
    <w:rsid w:val="0008318D"/>
    <w:rsid w:val="00083E95"/>
    <w:rsid w:val="00086B34"/>
    <w:rsid w:val="00087419"/>
    <w:rsid w:val="00093045"/>
    <w:rsid w:val="00093E16"/>
    <w:rsid w:val="000950BD"/>
    <w:rsid w:val="00096815"/>
    <w:rsid w:val="000A009D"/>
    <w:rsid w:val="000A7F05"/>
    <w:rsid w:val="000B03FF"/>
    <w:rsid w:val="000B707E"/>
    <w:rsid w:val="000C217A"/>
    <w:rsid w:val="000C24EA"/>
    <w:rsid w:val="000C374B"/>
    <w:rsid w:val="000D238E"/>
    <w:rsid w:val="000E3310"/>
    <w:rsid w:val="000E474B"/>
    <w:rsid w:val="000E6C3E"/>
    <w:rsid w:val="000F100D"/>
    <w:rsid w:val="000F42F8"/>
    <w:rsid w:val="000F4977"/>
    <w:rsid w:val="000F617D"/>
    <w:rsid w:val="000F7054"/>
    <w:rsid w:val="000F78E5"/>
    <w:rsid w:val="000F7F06"/>
    <w:rsid w:val="001005B5"/>
    <w:rsid w:val="00104B62"/>
    <w:rsid w:val="001131CB"/>
    <w:rsid w:val="00114569"/>
    <w:rsid w:val="00115D64"/>
    <w:rsid w:val="0012195E"/>
    <w:rsid w:val="00122C8B"/>
    <w:rsid w:val="00123154"/>
    <w:rsid w:val="001238E8"/>
    <w:rsid w:val="00124229"/>
    <w:rsid w:val="0012465D"/>
    <w:rsid w:val="00133B50"/>
    <w:rsid w:val="001341F6"/>
    <w:rsid w:val="001377B3"/>
    <w:rsid w:val="00144231"/>
    <w:rsid w:val="00145138"/>
    <w:rsid w:val="0014584B"/>
    <w:rsid w:val="00145F6E"/>
    <w:rsid w:val="0014629A"/>
    <w:rsid w:val="00147D14"/>
    <w:rsid w:val="00152F5E"/>
    <w:rsid w:val="00153378"/>
    <w:rsid w:val="00164AE7"/>
    <w:rsid w:val="0016616B"/>
    <w:rsid w:val="00166403"/>
    <w:rsid w:val="001739F8"/>
    <w:rsid w:val="00182618"/>
    <w:rsid w:val="00182A74"/>
    <w:rsid w:val="001841E8"/>
    <w:rsid w:val="00185C99"/>
    <w:rsid w:val="00187F66"/>
    <w:rsid w:val="00192C8D"/>
    <w:rsid w:val="001946DD"/>
    <w:rsid w:val="00194FC2"/>
    <w:rsid w:val="00195736"/>
    <w:rsid w:val="001A2451"/>
    <w:rsid w:val="001A7776"/>
    <w:rsid w:val="001B0FED"/>
    <w:rsid w:val="001B3E52"/>
    <w:rsid w:val="001C091D"/>
    <w:rsid w:val="001C106F"/>
    <w:rsid w:val="001C12DF"/>
    <w:rsid w:val="001C2E44"/>
    <w:rsid w:val="001C318B"/>
    <w:rsid w:val="001C38B5"/>
    <w:rsid w:val="001C55AF"/>
    <w:rsid w:val="001C7921"/>
    <w:rsid w:val="001D03A7"/>
    <w:rsid w:val="001D069C"/>
    <w:rsid w:val="001D1366"/>
    <w:rsid w:val="001D30B4"/>
    <w:rsid w:val="001D316A"/>
    <w:rsid w:val="001D7966"/>
    <w:rsid w:val="001E0016"/>
    <w:rsid w:val="001E19EC"/>
    <w:rsid w:val="001E2123"/>
    <w:rsid w:val="001E226F"/>
    <w:rsid w:val="001E2AA0"/>
    <w:rsid w:val="001E3F88"/>
    <w:rsid w:val="001E4ABB"/>
    <w:rsid w:val="001E5368"/>
    <w:rsid w:val="001E695D"/>
    <w:rsid w:val="001F0A45"/>
    <w:rsid w:val="001F1160"/>
    <w:rsid w:val="001F1DE3"/>
    <w:rsid w:val="002040B5"/>
    <w:rsid w:val="00216A57"/>
    <w:rsid w:val="002207B6"/>
    <w:rsid w:val="00220980"/>
    <w:rsid w:val="00220BC1"/>
    <w:rsid w:val="002222E7"/>
    <w:rsid w:val="00225E43"/>
    <w:rsid w:val="0022608E"/>
    <w:rsid w:val="00227608"/>
    <w:rsid w:val="002319AA"/>
    <w:rsid w:val="0023320A"/>
    <w:rsid w:val="00235CE1"/>
    <w:rsid w:val="00240B2C"/>
    <w:rsid w:val="00242984"/>
    <w:rsid w:val="002505A0"/>
    <w:rsid w:val="002528BB"/>
    <w:rsid w:val="002530FF"/>
    <w:rsid w:val="0025391B"/>
    <w:rsid w:val="00253D78"/>
    <w:rsid w:val="00255424"/>
    <w:rsid w:val="00257F2B"/>
    <w:rsid w:val="00260273"/>
    <w:rsid w:val="00260303"/>
    <w:rsid w:val="002610E8"/>
    <w:rsid w:val="00261102"/>
    <w:rsid w:val="00262EC7"/>
    <w:rsid w:val="00263015"/>
    <w:rsid w:val="0026437E"/>
    <w:rsid w:val="00265AE3"/>
    <w:rsid w:val="002668FC"/>
    <w:rsid w:val="002709C4"/>
    <w:rsid w:val="00281427"/>
    <w:rsid w:val="00285496"/>
    <w:rsid w:val="00285E23"/>
    <w:rsid w:val="00287F0F"/>
    <w:rsid w:val="00291571"/>
    <w:rsid w:val="0029546C"/>
    <w:rsid w:val="0029680E"/>
    <w:rsid w:val="002A0ABD"/>
    <w:rsid w:val="002A3B92"/>
    <w:rsid w:val="002A4FF2"/>
    <w:rsid w:val="002A7B99"/>
    <w:rsid w:val="002B0B29"/>
    <w:rsid w:val="002B0FAE"/>
    <w:rsid w:val="002B2C00"/>
    <w:rsid w:val="002C0D25"/>
    <w:rsid w:val="002C3281"/>
    <w:rsid w:val="002C4550"/>
    <w:rsid w:val="002D0F64"/>
    <w:rsid w:val="002D107C"/>
    <w:rsid w:val="002D717C"/>
    <w:rsid w:val="002E15DA"/>
    <w:rsid w:val="002E2642"/>
    <w:rsid w:val="002E3F95"/>
    <w:rsid w:val="002F116F"/>
    <w:rsid w:val="002F306F"/>
    <w:rsid w:val="003013AA"/>
    <w:rsid w:val="00305377"/>
    <w:rsid w:val="003130CF"/>
    <w:rsid w:val="0031414A"/>
    <w:rsid w:val="00316A22"/>
    <w:rsid w:val="00322080"/>
    <w:rsid w:val="0032223F"/>
    <w:rsid w:val="00324260"/>
    <w:rsid w:val="00326379"/>
    <w:rsid w:val="003363F8"/>
    <w:rsid w:val="003367C7"/>
    <w:rsid w:val="00341616"/>
    <w:rsid w:val="00342003"/>
    <w:rsid w:val="003425DA"/>
    <w:rsid w:val="00343BBD"/>
    <w:rsid w:val="00346C4E"/>
    <w:rsid w:val="0034750A"/>
    <w:rsid w:val="00353C76"/>
    <w:rsid w:val="00354AFD"/>
    <w:rsid w:val="00361ADF"/>
    <w:rsid w:val="003638F3"/>
    <w:rsid w:val="00363951"/>
    <w:rsid w:val="003724FD"/>
    <w:rsid w:val="00372F61"/>
    <w:rsid w:val="00374D91"/>
    <w:rsid w:val="00374DFA"/>
    <w:rsid w:val="00376F44"/>
    <w:rsid w:val="003772D9"/>
    <w:rsid w:val="00380D05"/>
    <w:rsid w:val="00382DF6"/>
    <w:rsid w:val="00386739"/>
    <w:rsid w:val="00387305"/>
    <w:rsid w:val="00392343"/>
    <w:rsid w:val="003928E3"/>
    <w:rsid w:val="00396BF1"/>
    <w:rsid w:val="003A0994"/>
    <w:rsid w:val="003A25C6"/>
    <w:rsid w:val="003A42FD"/>
    <w:rsid w:val="003B168E"/>
    <w:rsid w:val="003B274A"/>
    <w:rsid w:val="003B28B6"/>
    <w:rsid w:val="003B3692"/>
    <w:rsid w:val="003B3A12"/>
    <w:rsid w:val="003B65DF"/>
    <w:rsid w:val="003C0816"/>
    <w:rsid w:val="003C120D"/>
    <w:rsid w:val="003C28F0"/>
    <w:rsid w:val="003C4CAF"/>
    <w:rsid w:val="003C59E3"/>
    <w:rsid w:val="003D0027"/>
    <w:rsid w:val="003D0795"/>
    <w:rsid w:val="003D4A98"/>
    <w:rsid w:val="003D4F4E"/>
    <w:rsid w:val="003D50D4"/>
    <w:rsid w:val="003D572D"/>
    <w:rsid w:val="003D612C"/>
    <w:rsid w:val="003E0C22"/>
    <w:rsid w:val="003E3A47"/>
    <w:rsid w:val="003E42C3"/>
    <w:rsid w:val="003E5B93"/>
    <w:rsid w:val="003F3167"/>
    <w:rsid w:val="003F3C43"/>
    <w:rsid w:val="003F4412"/>
    <w:rsid w:val="003F5C84"/>
    <w:rsid w:val="003F5F66"/>
    <w:rsid w:val="003F652F"/>
    <w:rsid w:val="00400E20"/>
    <w:rsid w:val="0040251F"/>
    <w:rsid w:val="004032B0"/>
    <w:rsid w:val="004048A0"/>
    <w:rsid w:val="004057E7"/>
    <w:rsid w:val="0041535C"/>
    <w:rsid w:val="00416912"/>
    <w:rsid w:val="0042118D"/>
    <w:rsid w:val="0042166B"/>
    <w:rsid w:val="004249FD"/>
    <w:rsid w:val="00424B03"/>
    <w:rsid w:val="004322AD"/>
    <w:rsid w:val="00432AB9"/>
    <w:rsid w:val="0043532F"/>
    <w:rsid w:val="004403E5"/>
    <w:rsid w:val="0044091A"/>
    <w:rsid w:val="00441960"/>
    <w:rsid w:val="00442486"/>
    <w:rsid w:val="00442596"/>
    <w:rsid w:val="00442A18"/>
    <w:rsid w:val="00442F51"/>
    <w:rsid w:val="00452C3A"/>
    <w:rsid w:val="004537C1"/>
    <w:rsid w:val="0046058E"/>
    <w:rsid w:val="0046084C"/>
    <w:rsid w:val="00462E40"/>
    <w:rsid w:val="00463C5A"/>
    <w:rsid w:val="00464B73"/>
    <w:rsid w:val="00464E35"/>
    <w:rsid w:val="004656D5"/>
    <w:rsid w:val="00470B97"/>
    <w:rsid w:val="00470BD1"/>
    <w:rsid w:val="00472063"/>
    <w:rsid w:val="00474B62"/>
    <w:rsid w:val="004818D5"/>
    <w:rsid w:val="00483275"/>
    <w:rsid w:val="00490BE5"/>
    <w:rsid w:val="004932C5"/>
    <w:rsid w:val="00495818"/>
    <w:rsid w:val="004964C2"/>
    <w:rsid w:val="004A1F6D"/>
    <w:rsid w:val="004A3636"/>
    <w:rsid w:val="004A5435"/>
    <w:rsid w:val="004A6F0C"/>
    <w:rsid w:val="004A7712"/>
    <w:rsid w:val="004B2DC8"/>
    <w:rsid w:val="004B2E2D"/>
    <w:rsid w:val="004B549E"/>
    <w:rsid w:val="004B588E"/>
    <w:rsid w:val="004B5AFF"/>
    <w:rsid w:val="004B6726"/>
    <w:rsid w:val="004B7E15"/>
    <w:rsid w:val="004C1EDF"/>
    <w:rsid w:val="004C67E5"/>
    <w:rsid w:val="004D65FE"/>
    <w:rsid w:val="004E1B3E"/>
    <w:rsid w:val="004E4519"/>
    <w:rsid w:val="004E5A08"/>
    <w:rsid w:val="004F204A"/>
    <w:rsid w:val="004F6A75"/>
    <w:rsid w:val="004F7207"/>
    <w:rsid w:val="00504997"/>
    <w:rsid w:val="005068B7"/>
    <w:rsid w:val="00510D48"/>
    <w:rsid w:val="00513BC3"/>
    <w:rsid w:val="005177D8"/>
    <w:rsid w:val="00525B35"/>
    <w:rsid w:val="005348C9"/>
    <w:rsid w:val="00536AB8"/>
    <w:rsid w:val="00541288"/>
    <w:rsid w:val="005413A8"/>
    <w:rsid w:val="0054156A"/>
    <w:rsid w:val="00543A65"/>
    <w:rsid w:val="005517AC"/>
    <w:rsid w:val="00551853"/>
    <w:rsid w:val="00553599"/>
    <w:rsid w:val="00556A25"/>
    <w:rsid w:val="005571C5"/>
    <w:rsid w:val="005571ED"/>
    <w:rsid w:val="00557BD0"/>
    <w:rsid w:val="005604E8"/>
    <w:rsid w:val="00562603"/>
    <w:rsid w:val="0056485D"/>
    <w:rsid w:val="00565DA6"/>
    <w:rsid w:val="005664A3"/>
    <w:rsid w:val="00572B61"/>
    <w:rsid w:val="00575CBB"/>
    <w:rsid w:val="00580898"/>
    <w:rsid w:val="00581BCB"/>
    <w:rsid w:val="00581F65"/>
    <w:rsid w:val="00584562"/>
    <w:rsid w:val="00585849"/>
    <w:rsid w:val="0058742F"/>
    <w:rsid w:val="0059598C"/>
    <w:rsid w:val="00595F53"/>
    <w:rsid w:val="00596D09"/>
    <w:rsid w:val="00597EC6"/>
    <w:rsid w:val="00597F14"/>
    <w:rsid w:val="005A5126"/>
    <w:rsid w:val="005A7AE9"/>
    <w:rsid w:val="005B23A4"/>
    <w:rsid w:val="005B38A4"/>
    <w:rsid w:val="005C24FA"/>
    <w:rsid w:val="005C46A4"/>
    <w:rsid w:val="005D5387"/>
    <w:rsid w:val="005E1A42"/>
    <w:rsid w:val="005E2390"/>
    <w:rsid w:val="005E280B"/>
    <w:rsid w:val="005E4E24"/>
    <w:rsid w:val="005E6972"/>
    <w:rsid w:val="005F3437"/>
    <w:rsid w:val="005F418D"/>
    <w:rsid w:val="005F5552"/>
    <w:rsid w:val="005F583D"/>
    <w:rsid w:val="005F5AF0"/>
    <w:rsid w:val="006011DA"/>
    <w:rsid w:val="00602195"/>
    <w:rsid w:val="00602325"/>
    <w:rsid w:val="00604E9A"/>
    <w:rsid w:val="00606767"/>
    <w:rsid w:val="00614B30"/>
    <w:rsid w:val="006158BB"/>
    <w:rsid w:val="00616C49"/>
    <w:rsid w:val="0062101D"/>
    <w:rsid w:val="00621A7A"/>
    <w:rsid w:val="0062253E"/>
    <w:rsid w:val="00624820"/>
    <w:rsid w:val="0062513B"/>
    <w:rsid w:val="0062637E"/>
    <w:rsid w:val="006279B8"/>
    <w:rsid w:val="00627DEB"/>
    <w:rsid w:val="006301F3"/>
    <w:rsid w:val="006309CF"/>
    <w:rsid w:val="00632197"/>
    <w:rsid w:val="0063274B"/>
    <w:rsid w:val="00634676"/>
    <w:rsid w:val="00636625"/>
    <w:rsid w:val="00636A35"/>
    <w:rsid w:val="00636D5C"/>
    <w:rsid w:val="00637982"/>
    <w:rsid w:val="00637F89"/>
    <w:rsid w:val="006402E5"/>
    <w:rsid w:val="006412AF"/>
    <w:rsid w:val="006440E9"/>
    <w:rsid w:val="006476C7"/>
    <w:rsid w:val="00647D49"/>
    <w:rsid w:val="006634E7"/>
    <w:rsid w:val="006642ED"/>
    <w:rsid w:val="00665D43"/>
    <w:rsid w:val="00666693"/>
    <w:rsid w:val="0066686F"/>
    <w:rsid w:val="00666DAF"/>
    <w:rsid w:val="00667204"/>
    <w:rsid w:val="00674A80"/>
    <w:rsid w:val="00674DB5"/>
    <w:rsid w:val="00680D9A"/>
    <w:rsid w:val="00683911"/>
    <w:rsid w:val="0068670E"/>
    <w:rsid w:val="006876B0"/>
    <w:rsid w:val="00695E19"/>
    <w:rsid w:val="00697347"/>
    <w:rsid w:val="006A1AD2"/>
    <w:rsid w:val="006A2089"/>
    <w:rsid w:val="006A75D8"/>
    <w:rsid w:val="006A7689"/>
    <w:rsid w:val="006B0034"/>
    <w:rsid w:val="006B0BD3"/>
    <w:rsid w:val="006B0CBC"/>
    <w:rsid w:val="006B0EE7"/>
    <w:rsid w:val="006B37A1"/>
    <w:rsid w:val="006B4108"/>
    <w:rsid w:val="006B798A"/>
    <w:rsid w:val="006C00EF"/>
    <w:rsid w:val="006C25F0"/>
    <w:rsid w:val="006C6F67"/>
    <w:rsid w:val="006D26EE"/>
    <w:rsid w:val="006D31B6"/>
    <w:rsid w:val="006E0977"/>
    <w:rsid w:val="006E2297"/>
    <w:rsid w:val="006E2999"/>
    <w:rsid w:val="006E38E4"/>
    <w:rsid w:val="006E3CA7"/>
    <w:rsid w:val="006F25F7"/>
    <w:rsid w:val="006F29F8"/>
    <w:rsid w:val="006F5CF5"/>
    <w:rsid w:val="00701638"/>
    <w:rsid w:val="00705DC9"/>
    <w:rsid w:val="007079F1"/>
    <w:rsid w:val="00712AEE"/>
    <w:rsid w:val="0071333A"/>
    <w:rsid w:val="00721DA7"/>
    <w:rsid w:val="007265FA"/>
    <w:rsid w:val="007310FA"/>
    <w:rsid w:val="007319FB"/>
    <w:rsid w:val="00731B20"/>
    <w:rsid w:val="00734899"/>
    <w:rsid w:val="007354E7"/>
    <w:rsid w:val="0073573C"/>
    <w:rsid w:val="0074577E"/>
    <w:rsid w:val="00751A69"/>
    <w:rsid w:val="007534F5"/>
    <w:rsid w:val="00753946"/>
    <w:rsid w:val="0075414B"/>
    <w:rsid w:val="00754707"/>
    <w:rsid w:val="00755C39"/>
    <w:rsid w:val="00757B04"/>
    <w:rsid w:val="00757D6C"/>
    <w:rsid w:val="00763FF3"/>
    <w:rsid w:val="0077070A"/>
    <w:rsid w:val="00773E14"/>
    <w:rsid w:val="0077420C"/>
    <w:rsid w:val="00775479"/>
    <w:rsid w:val="00776711"/>
    <w:rsid w:val="00777007"/>
    <w:rsid w:val="0078204F"/>
    <w:rsid w:val="007835F8"/>
    <w:rsid w:val="00783BE6"/>
    <w:rsid w:val="0078410A"/>
    <w:rsid w:val="00784948"/>
    <w:rsid w:val="00784ADB"/>
    <w:rsid w:val="0078674A"/>
    <w:rsid w:val="00790817"/>
    <w:rsid w:val="007A3F04"/>
    <w:rsid w:val="007A4C6F"/>
    <w:rsid w:val="007A60A5"/>
    <w:rsid w:val="007B109A"/>
    <w:rsid w:val="007B3782"/>
    <w:rsid w:val="007B5A2B"/>
    <w:rsid w:val="007B6D64"/>
    <w:rsid w:val="007B73AD"/>
    <w:rsid w:val="007C03AA"/>
    <w:rsid w:val="007C5628"/>
    <w:rsid w:val="007C5D57"/>
    <w:rsid w:val="007D0381"/>
    <w:rsid w:val="007D16D9"/>
    <w:rsid w:val="007D2285"/>
    <w:rsid w:val="007D3B34"/>
    <w:rsid w:val="007D3E4E"/>
    <w:rsid w:val="007D6F0E"/>
    <w:rsid w:val="007E24E8"/>
    <w:rsid w:val="007E2C88"/>
    <w:rsid w:val="007E4679"/>
    <w:rsid w:val="007E672C"/>
    <w:rsid w:val="007E6DF6"/>
    <w:rsid w:val="007E72F6"/>
    <w:rsid w:val="007E74D3"/>
    <w:rsid w:val="007F2876"/>
    <w:rsid w:val="007F2BF4"/>
    <w:rsid w:val="007F3444"/>
    <w:rsid w:val="007F6917"/>
    <w:rsid w:val="00801C25"/>
    <w:rsid w:val="0080346E"/>
    <w:rsid w:val="0080679A"/>
    <w:rsid w:val="00806C22"/>
    <w:rsid w:val="00807BAD"/>
    <w:rsid w:val="00807E52"/>
    <w:rsid w:val="00811CCD"/>
    <w:rsid w:val="00812588"/>
    <w:rsid w:val="00813288"/>
    <w:rsid w:val="008135EE"/>
    <w:rsid w:val="00816AC4"/>
    <w:rsid w:val="00816C35"/>
    <w:rsid w:val="00817285"/>
    <w:rsid w:val="008223AF"/>
    <w:rsid w:val="00822A65"/>
    <w:rsid w:val="008237C3"/>
    <w:rsid w:val="00825F1C"/>
    <w:rsid w:val="00830437"/>
    <w:rsid w:val="00832F11"/>
    <w:rsid w:val="00833BCD"/>
    <w:rsid w:val="00834F15"/>
    <w:rsid w:val="00836E50"/>
    <w:rsid w:val="008379BF"/>
    <w:rsid w:val="00841636"/>
    <w:rsid w:val="0084195A"/>
    <w:rsid w:val="00850E97"/>
    <w:rsid w:val="00851EE3"/>
    <w:rsid w:val="00854955"/>
    <w:rsid w:val="00854BF9"/>
    <w:rsid w:val="00855A9F"/>
    <w:rsid w:val="008601D6"/>
    <w:rsid w:val="008608C5"/>
    <w:rsid w:val="00860BBF"/>
    <w:rsid w:val="00862239"/>
    <w:rsid w:val="0086329A"/>
    <w:rsid w:val="00865BAF"/>
    <w:rsid w:val="00866E0E"/>
    <w:rsid w:val="00871118"/>
    <w:rsid w:val="0087209F"/>
    <w:rsid w:val="00877500"/>
    <w:rsid w:val="00884E6A"/>
    <w:rsid w:val="00884EF5"/>
    <w:rsid w:val="00885BEE"/>
    <w:rsid w:val="00886A29"/>
    <w:rsid w:val="00887334"/>
    <w:rsid w:val="00887767"/>
    <w:rsid w:val="00892D23"/>
    <w:rsid w:val="008943FC"/>
    <w:rsid w:val="008957C9"/>
    <w:rsid w:val="00896034"/>
    <w:rsid w:val="00897723"/>
    <w:rsid w:val="008A2CC3"/>
    <w:rsid w:val="008A3736"/>
    <w:rsid w:val="008A4DC3"/>
    <w:rsid w:val="008B0139"/>
    <w:rsid w:val="008B305E"/>
    <w:rsid w:val="008B3924"/>
    <w:rsid w:val="008B57E6"/>
    <w:rsid w:val="008B7E33"/>
    <w:rsid w:val="008C0A44"/>
    <w:rsid w:val="008C51A6"/>
    <w:rsid w:val="008C7FED"/>
    <w:rsid w:val="008D04D9"/>
    <w:rsid w:val="008D4F23"/>
    <w:rsid w:val="008D5F6F"/>
    <w:rsid w:val="008D696E"/>
    <w:rsid w:val="008E07F0"/>
    <w:rsid w:val="008E252E"/>
    <w:rsid w:val="008E3F6E"/>
    <w:rsid w:val="008E6839"/>
    <w:rsid w:val="008E7636"/>
    <w:rsid w:val="008F1B25"/>
    <w:rsid w:val="008F32A6"/>
    <w:rsid w:val="008F431A"/>
    <w:rsid w:val="008F4B34"/>
    <w:rsid w:val="008F538C"/>
    <w:rsid w:val="008F5AAE"/>
    <w:rsid w:val="008F5B17"/>
    <w:rsid w:val="008F74D7"/>
    <w:rsid w:val="008F7D17"/>
    <w:rsid w:val="008F7D6C"/>
    <w:rsid w:val="00901730"/>
    <w:rsid w:val="0090254D"/>
    <w:rsid w:val="009051ED"/>
    <w:rsid w:val="00905B73"/>
    <w:rsid w:val="0090673D"/>
    <w:rsid w:val="00906DF6"/>
    <w:rsid w:val="009070F7"/>
    <w:rsid w:val="00910587"/>
    <w:rsid w:val="009121DA"/>
    <w:rsid w:val="0091404A"/>
    <w:rsid w:val="00916C1F"/>
    <w:rsid w:val="00917662"/>
    <w:rsid w:val="00925B30"/>
    <w:rsid w:val="00926D7B"/>
    <w:rsid w:val="00927107"/>
    <w:rsid w:val="00931D8F"/>
    <w:rsid w:val="00934DA1"/>
    <w:rsid w:val="009362EA"/>
    <w:rsid w:val="009369C7"/>
    <w:rsid w:val="0093769D"/>
    <w:rsid w:val="00940726"/>
    <w:rsid w:val="00940849"/>
    <w:rsid w:val="00942399"/>
    <w:rsid w:val="009441A5"/>
    <w:rsid w:val="00945A09"/>
    <w:rsid w:val="00946D3B"/>
    <w:rsid w:val="00952EEC"/>
    <w:rsid w:val="0095453C"/>
    <w:rsid w:val="00962124"/>
    <w:rsid w:val="009625C8"/>
    <w:rsid w:val="009640A1"/>
    <w:rsid w:val="00965DE8"/>
    <w:rsid w:val="00966E8F"/>
    <w:rsid w:val="00967FE0"/>
    <w:rsid w:val="00972706"/>
    <w:rsid w:val="00982332"/>
    <w:rsid w:val="00985D47"/>
    <w:rsid w:val="00985EEE"/>
    <w:rsid w:val="0098791A"/>
    <w:rsid w:val="0099122F"/>
    <w:rsid w:val="00993F00"/>
    <w:rsid w:val="00995DCD"/>
    <w:rsid w:val="0099635D"/>
    <w:rsid w:val="00996469"/>
    <w:rsid w:val="009A16F1"/>
    <w:rsid w:val="009A1724"/>
    <w:rsid w:val="009A2D0C"/>
    <w:rsid w:val="009A42DC"/>
    <w:rsid w:val="009A5B43"/>
    <w:rsid w:val="009B48C9"/>
    <w:rsid w:val="009C2C51"/>
    <w:rsid w:val="009C5D02"/>
    <w:rsid w:val="009C6475"/>
    <w:rsid w:val="009C7283"/>
    <w:rsid w:val="009D0A32"/>
    <w:rsid w:val="009D39B6"/>
    <w:rsid w:val="009D6386"/>
    <w:rsid w:val="009E38C8"/>
    <w:rsid w:val="009E3E6C"/>
    <w:rsid w:val="009E4E96"/>
    <w:rsid w:val="009E6FBC"/>
    <w:rsid w:val="009F0673"/>
    <w:rsid w:val="009F21B5"/>
    <w:rsid w:val="009F3894"/>
    <w:rsid w:val="00A007E5"/>
    <w:rsid w:val="00A02981"/>
    <w:rsid w:val="00A03055"/>
    <w:rsid w:val="00A052B2"/>
    <w:rsid w:val="00A1211D"/>
    <w:rsid w:val="00A13EA5"/>
    <w:rsid w:val="00A158B4"/>
    <w:rsid w:val="00A23D08"/>
    <w:rsid w:val="00A24F08"/>
    <w:rsid w:val="00A26C25"/>
    <w:rsid w:val="00A35C25"/>
    <w:rsid w:val="00A3793C"/>
    <w:rsid w:val="00A40D90"/>
    <w:rsid w:val="00A45D90"/>
    <w:rsid w:val="00A46F2A"/>
    <w:rsid w:val="00A51149"/>
    <w:rsid w:val="00A54B8D"/>
    <w:rsid w:val="00A54E21"/>
    <w:rsid w:val="00A574B4"/>
    <w:rsid w:val="00A620D3"/>
    <w:rsid w:val="00A621A9"/>
    <w:rsid w:val="00A63F67"/>
    <w:rsid w:val="00A64AD6"/>
    <w:rsid w:val="00A664A7"/>
    <w:rsid w:val="00A66970"/>
    <w:rsid w:val="00A673C7"/>
    <w:rsid w:val="00A7006F"/>
    <w:rsid w:val="00A70763"/>
    <w:rsid w:val="00A73714"/>
    <w:rsid w:val="00A7417B"/>
    <w:rsid w:val="00A7548D"/>
    <w:rsid w:val="00A76FC8"/>
    <w:rsid w:val="00A774E1"/>
    <w:rsid w:val="00A77A43"/>
    <w:rsid w:val="00A82A4E"/>
    <w:rsid w:val="00A8380C"/>
    <w:rsid w:val="00A8472D"/>
    <w:rsid w:val="00A87103"/>
    <w:rsid w:val="00A90B07"/>
    <w:rsid w:val="00AA650A"/>
    <w:rsid w:val="00AB0B7C"/>
    <w:rsid w:val="00AB4A0D"/>
    <w:rsid w:val="00AB76A1"/>
    <w:rsid w:val="00AC0185"/>
    <w:rsid w:val="00AC1A4E"/>
    <w:rsid w:val="00AC4B9B"/>
    <w:rsid w:val="00AC6618"/>
    <w:rsid w:val="00AC6936"/>
    <w:rsid w:val="00AC717A"/>
    <w:rsid w:val="00AD0AC2"/>
    <w:rsid w:val="00AD477E"/>
    <w:rsid w:val="00AD6203"/>
    <w:rsid w:val="00AD6EDA"/>
    <w:rsid w:val="00AD761D"/>
    <w:rsid w:val="00AE2D61"/>
    <w:rsid w:val="00AE5395"/>
    <w:rsid w:val="00AE54C3"/>
    <w:rsid w:val="00AE5A5A"/>
    <w:rsid w:val="00AE6138"/>
    <w:rsid w:val="00AE62CF"/>
    <w:rsid w:val="00AE6C7E"/>
    <w:rsid w:val="00AE7B90"/>
    <w:rsid w:val="00AE7BAE"/>
    <w:rsid w:val="00AF2125"/>
    <w:rsid w:val="00AF22E5"/>
    <w:rsid w:val="00AF5C74"/>
    <w:rsid w:val="00B00AE8"/>
    <w:rsid w:val="00B017C7"/>
    <w:rsid w:val="00B017D0"/>
    <w:rsid w:val="00B02059"/>
    <w:rsid w:val="00B04CEA"/>
    <w:rsid w:val="00B063EC"/>
    <w:rsid w:val="00B06856"/>
    <w:rsid w:val="00B130B3"/>
    <w:rsid w:val="00B13557"/>
    <w:rsid w:val="00B1475C"/>
    <w:rsid w:val="00B2255D"/>
    <w:rsid w:val="00B24A73"/>
    <w:rsid w:val="00B2787A"/>
    <w:rsid w:val="00B30DDB"/>
    <w:rsid w:val="00B35297"/>
    <w:rsid w:val="00B35FC4"/>
    <w:rsid w:val="00B409E5"/>
    <w:rsid w:val="00B414A1"/>
    <w:rsid w:val="00B41CE4"/>
    <w:rsid w:val="00B41D32"/>
    <w:rsid w:val="00B41E9D"/>
    <w:rsid w:val="00B426CF"/>
    <w:rsid w:val="00B4351C"/>
    <w:rsid w:val="00B43A8B"/>
    <w:rsid w:val="00B4757D"/>
    <w:rsid w:val="00B478E8"/>
    <w:rsid w:val="00B51895"/>
    <w:rsid w:val="00B53BC2"/>
    <w:rsid w:val="00B55618"/>
    <w:rsid w:val="00B56B60"/>
    <w:rsid w:val="00B57A06"/>
    <w:rsid w:val="00B57AB1"/>
    <w:rsid w:val="00B57E71"/>
    <w:rsid w:val="00B603DC"/>
    <w:rsid w:val="00B62ED9"/>
    <w:rsid w:val="00B63CB2"/>
    <w:rsid w:val="00B71DA1"/>
    <w:rsid w:val="00B73359"/>
    <w:rsid w:val="00B77DD0"/>
    <w:rsid w:val="00B80E83"/>
    <w:rsid w:val="00B9249A"/>
    <w:rsid w:val="00BA0484"/>
    <w:rsid w:val="00BA073D"/>
    <w:rsid w:val="00BA1351"/>
    <w:rsid w:val="00BA3BE9"/>
    <w:rsid w:val="00BA3F48"/>
    <w:rsid w:val="00BB0A2C"/>
    <w:rsid w:val="00BB5B2C"/>
    <w:rsid w:val="00BB6738"/>
    <w:rsid w:val="00BC13A4"/>
    <w:rsid w:val="00BC3B98"/>
    <w:rsid w:val="00BC611C"/>
    <w:rsid w:val="00BC62B0"/>
    <w:rsid w:val="00BC6A86"/>
    <w:rsid w:val="00BC7DE0"/>
    <w:rsid w:val="00BD14C3"/>
    <w:rsid w:val="00BD197A"/>
    <w:rsid w:val="00BD311F"/>
    <w:rsid w:val="00BD3A70"/>
    <w:rsid w:val="00BD5BDF"/>
    <w:rsid w:val="00BD61E8"/>
    <w:rsid w:val="00BD722B"/>
    <w:rsid w:val="00BE268E"/>
    <w:rsid w:val="00BE6AB9"/>
    <w:rsid w:val="00BF7A81"/>
    <w:rsid w:val="00C00A29"/>
    <w:rsid w:val="00C01AD2"/>
    <w:rsid w:val="00C026FC"/>
    <w:rsid w:val="00C06111"/>
    <w:rsid w:val="00C0703F"/>
    <w:rsid w:val="00C137EC"/>
    <w:rsid w:val="00C13DCA"/>
    <w:rsid w:val="00C14603"/>
    <w:rsid w:val="00C20344"/>
    <w:rsid w:val="00C20EC6"/>
    <w:rsid w:val="00C2114D"/>
    <w:rsid w:val="00C226E4"/>
    <w:rsid w:val="00C279F8"/>
    <w:rsid w:val="00C30318"/>
    <w:rsid w:val="00C31F9E"/>
    <w:rsid w:val="00C360B3"/>
    <w:rsid w:val="00C375BA"/>
    <w:rsid w:val="00C37EAB"/>
    <w:rsid w:val="00C40BE4"/>
    <w:rsid w:val="00C41B67"/>
    <w:rsid w:val="00C4469B"/>
    <w:rsid w:val="00C46561"/>
    <w:rsid w:val="00C52C33"/>
    <w:rsid w:val="00C54E5B"/>
    <w:rsid w:val="00C56DF1"/>
    <w:rsid w:val="00C60B4A"/>
    <w:rsid w:val="00C61DDD"/>
    <w:rsid w:val="00C63FCF"/>
    <w:rsid w:val="00C64FB4"/>
    <w:rsid w:val="00C70A21"/>
    <w:rsid w:val="00C70EB8"/>
    <w:rsid w:val="00C71FB6"/>
    <w:rsid w:val="00C72A64"/>
    <w:rsid w:val="00C734D8"/>
    <w:rsid w:val="00C760E9"/>
    <w:rsid w:val="00C76BAE"/>
    <w:rsid w:val="00C76FB2"/>
    <w:rsid w:val="00C822BD"/>
    <w:rsid w:val="00C85F72"/>
    <w:rsid w:val="00C867F0"/>
    <w:rsid w:val="00C90E14"/>
    <w:rsid w:val="00C9227C"/>
    <w:rsid w:val="00C9362D"/>
    <w:rsid w:val="00C93B60"/>
    <w:rsid w:val="00C93C65"/>
    <w:rsid w:val="00C944A9"/>
    <w:rsid w:val="00C95338"/>
    <w:rsid w:val="00C96BED"/>
    <w:rsid w:val="00C97133"/>
    <w:rsid w:val="00CA58DE"/>
    <w:rsid w:val="00CA610F"/>
    <w:rsid w:val="00CA7DE7"/>
    <w:rsid w:val="00CA7E3E"/>
    <w:rsid w:val="00CB080D"/>
    <w:rsid w:val="00CB09CB"/>
    <w:rsid w:val="00CB0F46"/>
    <w:rsid w:val="00CB39D8"/>
    <w:rsid w:val="00CB48DC"/>
    <w:rsid w:val="00CB4E30"/>
    <w:rsid w:val="00CB5A64"/>
    <w:rsid w:val="00CC0EA2"/>
    <w:rsid w:val="00CC1A84"/>
    <w:rsid w:val="00CC42D9"/>
    <w:rsid w:val="00CC59B1"/>
    <w:rsid w:val="00CC6339"/>
    <w:rsid w:val="00CD703E"/>
    <w:rsid w:val="00CE2106"/>
    <w:rsid w:val="00CE54FD"/>
    <w:rsid w:val="00CE5C95"/>
    <w:rsid w:val="00CF2102"/>
    <w:rsid w:val="00D008DC"/>
    <w:rsid w:val="00D02681"/>
    <w:rsid w:val="00D03DE5"/>
    <w:rsid w:val="00D0413C"/>
    <w:rsid w:val="00D06FA0"/>
    <w:rsid w:val="00D07523"/>
    <w:rsid w:val="00D10597"/>
    <w:rsid w:val="00D13A7C"/>
    <w:rsid w:val="00D13D25"/>
    <w:rsid w:val="00D16458"/>
    <w:rsid w:val="00D1730D"/>
    <w:rsid w:val="00D17B9C"/>
    <w:rsid w:val="00D21B27"/>
    <w:rsid w:val="00D225D9"/>
    <w:rsid w:val="00D23C07"/>
    <w:rsid w:val="00D249A3"/>
    <w:rsid w:val="00D31BBE"/>
    <w:rsid w:val="00D31C72"/>
    <w:rsid w:val="00D3475A"/>
    <w:rsid w:val="00D34E44"/>
    <w:rsid w:val="00D36420"/>
    <w:rsid w:val="00D37563"/>
    <w:rsid w:val="00D4063E"/>
    <w:rsid w:val="00D41B28"/>
    <w:rsid w:val="00D432D7"/>
    <w:rsid w:val="00D43EE7"/>
    <w:rsid w:val="00D458A5"/>
    <w:rsid w:val="00D50E4E"/>
    <w:rsid w:val="00D51E29"/>
    <w:rsid w:val="00D54188"/>
    <w:rsid w:val="00D57D92"/>
    <w:rsid w:val="00D57EF0"/>
    <w:rsid w:val="00D60E50"/>
    <w:rsid w:val="00D620BC"/>
    <w:rsid w:val="00D62D52"/>
    <w:rsid w:val="00D64F3A"/>
    <w:rsid w:val="00D75234"/>
    <w:rsid w:val="00D76065"/>
    <w:rsid w:val="00D81291"/>
    <w:rsid w:val="00D853DF"/>
    <w:rsid w:val="00D862DC"/>
    <w:rsid w:val="00D870C4"/>
    <w:rsid w:val="00D8752B"/>
    <w:rsid w:val="00D900F9"/>
    <w:rsid w:val="00D901D2"/>
    <w:rsid w:val="00D90D96"/>
    <w:rsid w:val="00D9145D"/>
    <w:rsid w:val="00D93A04"/>
    <w:rsid w:val="00D97D9C"/>
    <w:rsid w:val="00DA1664"/>
    <w:rsid w:val="00DA23C8"/>
    <w:rsid w:val="00DA24FD"/>
    <w:rsid w:val="00DA421C"/>
    <w:rsid w:val="00DB52EF"/>
    <w:rsid w:val="00DB5362"/>
    <w:rsid w:val="00DB5E79"/>
    <w:rsid w:val="00DB61D2"/>
    <w:rsid w:val="00DB623F"/>
    <w:rsid w:val="00DB7D0A"/>
    <w:rsid w:val="00DC0174"/>
    <w:rsid w:val="00DC0B90"/>
    <w:rsid w:val="00DC0EAE"/>
    <w:rsid w:val="00DC1155"/>
    <w:rsid w:val="00DC1699"/>
    <w:rsid w:val="00DC4F61"/>
    <w:rsid w:val="00DC5E9B"/>
    <w:rsid w:val="00DC67C5"/>
    <w:rsid w:val="00DC6F5E"/>
    <w:rsid w:val="00DD336C"/>
    <w:rsid w:val="00DD6BB6"/>
    <w:rsid w:val="00DE0F7E"/>
    <w:rsid w:val="00DE2B16"/>
    <w:rsid w:val="00DE3053"/>
    <w:rsid w:val="00DE7BD5"/>
    <w:rsid w:val="00DF086D"/>
    <w:rsid w:val="00DF2E7C"/>
    <w:rsid w:val="00DF3129"/>
    <w:rsid w:val="00DF3785"/>
    <w:rsid w:val="00DF769B"/>
    <w:rsid w:val="00E0200B"/>
    <w:rsid w:val="00E03F3D"/>
    <w:rsid w:val="00E04405"/>
    <w:rsid w:val="00E05D28"/>
    <w:rsid w:val="00E05E5B"/>
    <w:rsid w:val="00E10B88"/>
    <w:rsid w:val="00E141BF"/>
    <w:rsid w:val="00E14A29"/>
    <w:rsid w:val="00E154C0"/>
    <w:rsid w:val="00E16374"/>
    <w:rsid w:val="00E2002C"/>
    <w:rsid w:val="00E20190"/>
    <w:rsid w:val="00E23674"/>
    <w:rsid w:val="00E24781"/>
    <w:rsid w:val="00E25EEE"/>
    <w:rsid w:val="00E27678"/>
    <w:rsid w:val="00E30811"/>
    <w:rsid w:val="00E37200"/>
    <w:rsid w:val="00E42E71"/>
    <w:rsid w:val="00E4359F"/>
    <w:rsid w:val="00E5149F"/>
    <w:rsid w:val="00E55D7E"/>
    <w:rsid w:val="00E56A19"/>
    <w:rsid w:val="00E56A1E"/>
    <w:rsid w:val="00E57018"/>
    <w:rsid w:val="00E60671"/>
    <w:rsid w:val="00E613D1"/>
    <w:rsid w:val="00E65570"/>
    <w:rsid w:val="00E66C66"/>
    <w:rsid w:val="00E70D2F"/>
    <w:rsid w:val="00E728CE"/>
    <w:rsid w:val="00E769F5"/>
    <w:rsid w:val="00E774D0"/>
    <w:rsid w:val="00E815EA"/>
    <w:rsid w:val="00E872F9"/>
    <w:rsid w:val="00E874CE"/>
    <w:rsid w:val="00E87643"/>
    <w:rsid w:val="00E877ED"/>
    <w:rsid w:val="00E90FDA"/>
    <w:rsid w:val="00E91BA6"/>
    <w:rsid w:val="00E9214C"/>
    <w:rsid w:val="00E9450C"/>
    <w:rsid w:val="00E95E6E"/>
    <w:rsid w:val="00E95E72"/>
    <w:rsid w:val="00E9612B"/>
    <w:rsid w:val="00EA01B8"/>
    <w:rsid w:val="00EA255E"/>
    <w:rsid w:val="00EA4203"/>
    <w:rsid w:val="00EA42A6"/>
    <w:rsid w:val="00EA4ED4"/>
    <w:rsid w:val="00EA5A54"/>
    <w:rsid w:val="00EA6D32"/>
    <w:rsid w:val="00EA7338"/>
    <w:rsid w:val="00EB1672"/>
    <w:rsid w:val="00EB1E56"/>
    <w:rsid w:val="00EB209B"/>
    <w:rsid w:val="00EB2D5C"/>
    <w:rsid w:val="00EB4EB6"/>
    <w:rsid w:val="00EB6D15"/>
    <w:rsid w:val="00EC0148"/>
    <w:rsid w:val="00EC1A28"/>
    <w:rsid w:val="00EC326B"/>
    <w:rsid w:val="00EC684A"/>
    <w:rsid w:val="00EC6C8F"/>
    <w:rsid w:val="00ED160F"/>
    <w:rsid w:val="00ED52F5"/>
    <w:rsid w:val="00EE39D4"/>
    <w:rsid w:val="00EE4545"/>
    <w:rsid w:val="00EE62B0"/>
    <w:rsid w:val="00EF0516"/>
    <w:rsid w:val="00EF09E5"/>
    <w:rsid w:val="00EF0CF1"/>
    <w:rsid w:val="00EF11BF"/>
    <w:rsid w:val="00EF272A"/>
    <w:rsid w:val="00EF3FB2"/>
    <w:rsid w:val="00F00AD4"/>
    <w:rsid w:val="00F0391C"/>
    <w:rsid w:val="00F039C9"/>
    <w:rsid w:val="00F06ED3"/>
    <w:rsid w:val="00F07BCF"/>
    <w:rsid w:val="00F147F3"/>
    <w:rsid w:val="00F15085"/>
    <w:rsid w:val="00F20428"/>
    <w:rsid w:val="00F33202"/>
    <w:rsid w:val="00F37097"/>
    <w:rsid w:val="00F3711D"/>
    <w:rsid w:val="00F41E36"/>
    <w:rsid w:val="00F43231"/>
    <w:rsid w:val="00F4350F"/>
    <w:rsid w:val="00F43AAD"/>
    <w:rsid w:val="00F43B9D"/>
    <w:rsid w:val="00F44756"/>
    <w:rsid w:val="00F46578"/>
    <w:rsid w:val="00F47E95"/>
    <w:rsid w:val="00F50F86"/>
    <w:rsid w:val="00F52AD6"/>
    <w:rsid w:val="00F53685"/>
    <w:rsid w:val="00F541F0"/>
    <w:rsid w:val="00F551F7"/>
    <w:rsid w:val="00F5554D"/>
    <w:rsid w:val="00F5663C"/>
    <w:rsid w:val="00F614EB"/>
    <w:rsid w:val="00F66EC6"/>
    <w:rsid w:val="00F67AAF"/>
    <w:rsid w:val="00F70193"/>
    <w:rsid w:val="00F7186B"/>
    <w:rsid w:val="00F75A88"/>
    <w:rsid w:val="00F81607"/>
    <w:rsid w:val="00F81E41"/>
    <w:rsid w:val="00F86249"/>
    <w:rsid w:val="00F87CE3"/>
    <w:rsid w:val="00F90515"/>
    <w:rsid w:val="00F9364C"/>
    <w:rsid w:val="00F94313"/>
    <w:rsid w:val="00F96945"/>
    <w:rsid w:val="00FA07CE"/>
    <w:rsid w:val="00FA1E06"/>
    <w:rsid w:val="00FA38F9"/>
    <w:rsid w:val="00FA3DE4"/>
    <w:rsid w:val="00FA5745"/>
    <w:rsid w:val="00FB5A24"/>
    <w:rsid w:val="00FB6B77"/>
    <w:rsid w:val="00FB743E"/>
    <w:rsid w:val="00FC312E"/>
    <w:rsid w:val="00FC548E"/>
    <w:rsid w:val="00FC5E51"/>
    <w:rsid w:val="00FC6767"/>
    <w:rsid w:val="00FC677F"/>
    <w:rsid w:val="00FD1B9F"/>
    <w:rsid w:val="00FD3123"/>
    <w:rsid w:val="00FD4621"/>
    <w:rsid w:val="00FD7ED7"/>
    <w:rsid w:val="00FE01A8"/>
    <w:rsid w:val="00FE453B"/>
    <w:rsid w:val="00FE4A21"/>
    <w:rsid w:val="00FE5C93"/>
    <w:rsid w:val="00FE66B0"/>
    <w:rsid w:val="00FE7C75"/>
    <w:rsid w:val="00FF336F"/>
    <w:rsid w:val="00FF4EFE"/>
    <w:rsid w:val="00FF51E0"/>
    <w:rsid w:val="00FF6178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37C020"/>
  <w15:docId w15:val="{9BE0ED7C-E76B-46D8-9349-C282430D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561"/>
    <w:pPr>
      <w:widowControl w:val="0"/>
      <w:wordWrap w:val="0"/>
      <w:jc w:val="both"/>
    </w:pPr>
    <w:rPr>
      <w:rFonts w:eastAsiaTheme="minorEastAsia"/>
      <w:kern w:val="2"/>
      <w:sz w:val="22"/>
    </w:rPr>
  </w:style>
  <w:style w:type="paragraph" w:styleId="1">
    <w:name w:val="heading 1"/>
    <w:basedOn w:val="a"/>
    <w:next w:val="a"/>
    <w:link w:val="1Char"/>
    <w:qFormat/>
    <w:rsid w:val="00E14A29"/>
    <w:pPr>
      <w:keepNext/>
      <w:autoSpaceDE w:val="0"/>
      <w:autoSpaceDN w:val="0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semiHidden/>
    <w:unhideWhenUsed/>
    <w:qFormat/>
    <w:rsid w:val="0022098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semiHidden/>
    <w:unhideWhenUsed/>
    <w:qFormat/>
    <w:rsid w:val="00A574B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39"/>
    <w:rsid w:val="00B24A73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준 단락"/>
    <w:link w:val="Char1"/>
    <w:rsid w:val="00B24A7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character" w:customStyle="1" w:styleId="Char1">
    <w:name w:val="표준 단락 Char"/>
    <w:link w:val="a6"/>
    <w:rsid w:val="00DA421C"/>
    <w:rPr>
      <w:rFonts w:ascii="바탕" w:eastAsia="바탕" w:hAnsi="바탕" w:cs="바탕"/>
      <w:color w:val="000000"/>
      <w:lang w:val="en-US" w:eastAsia="ko-KR" w:bidi="ar-SA"/>
    </w:rPr>
  </w:style>
  <w:style w:type="paragraph" w:customStyle="1" w:styleId="a7">
    <w:name w:val="비즈폼"/>
    <w:rsid w:val="00E4359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22"/>
      <w:szCs w:val="22"/>
    </w:rPr>
  </w:style>
  <w:style w:type="paragraph" w:styleId="a8">
    <w:name w:val="Normal (Web)"/>
    <w:basedOn w:val="a"/>
    <w:uiPriority w:val="99"/>
    <w:rsid w:val="00BE268E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customStyle="1" w:styleId="hs1">
    <w:name w:val="hs1"/>
    <w:basedOn w:val="a"/>
    <w:rsid w:val="00BE268E"/>
    <w:pPr>
      <w:widowControl/>
      <w:wordWrap/>
      <w:spacing w:before="567" w:line="555" w:lineRule="atLeast"/>
      <w:jc w:val="center"/>
    </w:pPr>
    <w:rPr>
      <w:rFonts w:ascii="신명 태고딕" w:eastAsia="신명 태고딕" w:hAnsi="바탕" w:hint="eastAsia"/>
      <w:color w:val="000000"/>
      <w:kern w:val="0"/>
      <w:sz w:val="30"/>
      <w:szCs w:val="30"/>
    </w:rPr>
  </w:style>
  <w:style w:type="table" w:styleId="a9">
    <w:name w:val="Table Theme"/>
    <w:basedOn w:val="a1"/>
    <w:rsid w:val="00D9145D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rsid w:val="003F5F6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rsid w:val="003F5F6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Char">
    <w:name w:val="제목 1 Char"/>
    <w:basedOn w:val="a0"/>
    <w:link w:val="1"/>
    <w:rsid w:val="00E14A29"/>
    <w:rPr>
      <w:rFonts w:ascii="Arial" w:eastAsia="돋움" w:hAnsi="Arial"/>
      <w:kern w:val="2"/>
      <w:sz w:val="28"/>
      <w:szCs w:val="28"/>
    </w:rPr>
  </w:style>
  <w:style w:type="character" w:styleId="ab">
    <w:name w:val="Hyperlink"/>
    <w:basedOn w:val="a0"/>
    <w:uiPriority w:val="99"/>
    <w:unhideWhenUsed/>
    <w:rsid w:val="00E14A2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4A29"/>
    <w:pPr>
      <w:widowControl/>
      <w:tabs>
        <w:tab w:val="right" w:leader="dot" w:pos="10456"/>
      </w:tabs>
      <w:wordWrap/>
      <w:spacing w:after="100" w:line="259" w:lineRule="auto"/>
      <w:ind w:left="220"/>
      <w:jc w:val="left"/>
    </w:pPr>
    <w:rPr>
      <w:rFonts w:asciiTheme="minorHAnsi" w:hAnsiTheme="minorHAnsi"/>
      <w:noProof/>
      <w:kern w:val="0"/>
      <w:sz w:val="18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E14A29"/>
    <w:pPr>
      <w:widowControl/>
      <w:wordWrap/>
      <w:spacing w:after="100" w:line="259" w:lineRule="auto"/>
      <w:jc w:val="left"/>
    </w:pPr>
    <w:rPr>
      <w:rFonts w:asciiTheme="minorHAnsi" w:hAnsiTheme="minorHAnsi"/>
      <w:kern w:val="0"/>
      <w:szCs w:val="22"/>
    </w:rPr>
  </w:style>
  <w:style w:type="paragraph" w:customStyle="1" w:styleId="ac">
    <w:name w:val="표머리"/>
    <w:basedOn w:val="a"/>
    <w:rsid w:val="00EF0CF1"/>
    <w:pPr>
      <w:widowControl/>
      <w:wordWrap/>
      <w:adjustRightInd w:val="0"/>
      <w:spacing w:line="280" w:lineRule="atLeast"/>
      <w:ind w:leftChars="100" w:left="220"/>
      <w:jc w:val="center"/>
      <w:textAlignment w:val="center"/>
    </w:pPr>
    <w:rPr>
      <w:rFonts w:ascii="맑은 고딕" w:eastAsia="맑은 고딕" w:hAnsi="맑은 고딕"/>
      <w:b/>
      <w:kern w:val="0"/>
      <w:sz w:val="18"/>
      <w:szCs w:val="18"/>
    </w:rPr>
  </w:style>
  <w:style w:type="character" w:styleId="ad">
    <w:name w:val="footnote reference"/>
    <w:semiHidden/>
    <w:rsid w:val="00EF0CF1"/>
    <w:rPr>
      <w:vertAlign w:val="superscript"/>
    </w:rPr>
  </w:style>
  <w:style w:type="paragraph" w:customStyle="1" w:styleId="--">
    <w:name w:val="목차-표-그림"/>
    <w:basedOn w:val="a"/>
    <w:rsid w:val="00EF0CF1"/>
    <w:pPr>
      <w:widowControl/>
      <w:wordWrap/>
      <w:adjustRightInd w:val="0"/>
      <w:spacing w:line="280" w:lineRule="atLeast"/>
      <w:ind w:leftChars="100" w:left="220"/>
      <w:jc w:val="center"/>
      <w:textAlignment w:val="baseline"/>
    </w:pPr>
    <w:rPr>
      <w:rFonts w:ascii="맑은 고딕" w:eastAsia="맑은 고딕" w:hAnsi="맑은 고딕" w:cs="바탕"/>
      <w:b/>
      <w:bCs/>
      <w:kern w:val="0"/>
      <w:sz w:val="28"/>
      <w:szCs w:val="18"/>
      <w:u w:val="single"/>
    </w:rPr>
  </w:style>
  <w:style w:type="paragraph" w:customStyle="1" w:styleId="Char3">
    <w:name w:val="각주참조 Char"/>
    <w:basedOn w:val="a"/>
    <w:rsid w:val="00EF0CF1"/>
    <w:pPr>
      <w:widowControl/>
      <w:wordWrap/>
      <w:adjustRightInd w:val="0"/>
      <w:ind w:leftChars="100" w:left="220"/>
      <w:textAlignment w:val="baseline"/>
    </w:pPr>
    <w:rPr>
      <w:rFonts w:ascii="맑은 고딕" w:eastAsia="맑은 고딕" w:hAnsi="맑은 고딕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668FC"/>
    <w:pPr>
      <w:ind w:leftChars="400" w:left="850"/>
    </w:pPr>
  </w:style>
  <w:style w:type="paragraph" w:styleId="ae">
    <w:name w:val="List Paragraph"/>
    <w:basedOn w:val="a"/>
    <w:uiPriority w:val="34"/>
    <w:qFormat/>
    <w:rsid w:val="00EC326B"/>
    <w:pPr>
      <w:ind w:leftChars="400" w:left="800"/>
    </w:pPr>
  </w:style>
  <w:style w:type="paragraph" w:styleId="af">
    <w:name w:val="Title"/>
    <w:basedOn w:val="a"/>
    <w:next w:val="a"/>
    <w:link w:val="Char4"/>
    <w:qFormat/>
    <w:rsid w:val="00EC32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"/>
    <w:rsid w:val="00EC326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04CEA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0">
    <w:name w:val="Strong"/>
    <w:basedOn w:val="a0"/>
    <w:uiPriority w:val="22"/>
    <w:qFormat/>
    <w:rsid w:val="00056C96"/>
    <w:rPr>
      <w:b/>
      <w:bCs/>
    </w:rPr>
  </w:style>
  <w:style w:type="character" w:styleId="af1">
    <w:name w:val="Subtle Reference"/>
    <w:basedOn w:val="a0"/>
    <w:uiPriority w:val="31"/>
    <w:qFormat/>
    <w:rsid w:val="00056C96"/>
    <w:rPr>
      <w:smallCaps/>
      <w:color w:val="5A5A5A" w:themeColor="text1" w:themeTint="A5"/>
    </w:rPr>
  </w:style>
  <w:style w:type="character" w:styleId="af2">
    <w:name w:val="FollowedHyperlink"/>
    <w:basedOn w:val="a0"/>
    <w:semiHidden/>
    <w:unhideWhenUsed/>
    <w:rsid w:val="00F3711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54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54188"/>
    <w:rPr>
      <w:rFonts w:ascii="굴림체" w:eastAsia="굴림체" w:hAnsi="굴림체" w:cs="굴림체"/>
      <w:sz w:val="24"/>
      <w:szCs w:val="24"/>
    </w:rPr>
  </w:style>
  <w:style w:type="paragraph" w:styleId="af3">
    <w:name w:val="caption"/>
    <w:basedOn w:val="a"/>
    <w:next w:val="a"/>
    <w:unhideWhenUsed/>
    <w:qFormat/>
    <w:rsid w:val="00CB4E30"/>
    <w:rPr>
      <w:b/>
      <w:bCs/>
    </w:rPr>
  </w:style>
  <w:style w:type="character" w:customStyle="1" w:styleId="Char0">
    <w:name w:val="바닥글 Char"/>
    <w:basedOn w:val="a0"/>
    <w:link w:val="a4"/>
    <w:uiPriority w:val="99"/>
    <w:rsid w:val="00185C99"/>
    <w:rPr>
      <w:kern w:val="2"/>
    </w:rPr>
  </w:style>
  <w:style w:type="character" w:customStyle="1" w:styleId="Char">
    <w:name w:val="머리글 Char"/>
    <w:basedOn w:val="a0"/>
    <w:link w:val="a3"/>
    <w:uiPriority w:val="99"/>
    <w:rsid w:val="00A7417B"/>
    <w:rPr>
      <w:kern w:val="2"/>
    </w:rPr>
  </w:style>
  <w:style w:type="character" w:styleId="af4">
    <w:name w:val="Intense Emphasis"/>
    <w:basedOn w:val="a0"/>
    <w:uiPriority w:val="21"/>
    <w:qFormat/>
    <w:rsid w:val="00BD61E8"/>
    <w:rPr>
      <w:i/>
      <w:iCs/>
      <w:color w:val="4F81BD" w:themeColor="accent1"/>
    </w:rPr>
  </w:style>
  <w:style w:type="character" w:customStyle="1" w:styleId="3Char">
    <w:name w:val="제목 3 Char"/>
    <w:basedOn w:val="a0"/>
    <w:link w:val="3"/>
    <w:semiHidden/>
    <w:rsid w:val="00A574B4"/>
    <w:rPr>
      <w:rFonts w:asciiTheme="majorHAnsi" w:eastAsiaTheme="majorEastAsia" w:hAnsiTheme="majorHAnsi" w:cstheme="majorBidi"/>
      <w:kern w:val="2"/>
      <w:sz w:val="22"/>
    </w:rPr>
  </w:style>
  <w:style w:type="character" w:customStyle="1" w:styleId="sxs-lookup1">
    <w:name w:val="sxs-lookup1"/>
    <w:basedOn w:val="a0"/>
    <w:rsid w:val="006301F3"/>
    <w:rPr>
      <w:vanish/>
      <w:webHidden w:val="0"/>
      <w:specVanish w:val="0"/>
    </w:rPr>
  </w:style>
  <w:style w:type="table" w:styleId="21">
    <w:name w:val="Plain Table 2"/>
    <w:basedOn w:val="a1"/>
    <w:uiPriority w:val="42"/>
    <w:rsid w:val="006301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630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semiHidden/>
    <w:rsid w:val="00220980"/>
    <w:rPr>
      <w:rFonts w:asciiTheme="majorHAnsi" w:eastAsiaTheme="majorEastAsia" w:hAnsiTheme="majorHAnsi" w:cstheme="majorBidi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8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6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3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8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36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05402">
                              <w:marLeft w:val="0"/>
                              <w:marRight w:val="0"/>
                              <w:marTop w:val="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7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6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831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992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73592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323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74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2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818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221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852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35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2386">
                                          <w:marLeft w:val="0"/>
                                          <w:marRight w:val="0"/>
                                          <w:marTop w:val="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89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6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0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994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104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72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9921">
                              <w:marLeft w:val="0"/>
                              <w:marRight w:val="0"/>
                              <w:marTop w:val="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82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160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6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881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4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2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6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717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2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21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5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5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3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54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606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4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846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652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0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7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7928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3179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2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255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5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3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23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6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045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897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38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3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252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83194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50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7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36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659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5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670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15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24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77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77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251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56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4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452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9634">
                              <w:marLeft w:val="0"/>
                              <w:marRight w:val="0"/>
                              <w:marTop w:val="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660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67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4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9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4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8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717">
                      <w:blockQuote w:val="1"/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6" w:space="15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44428;&#54785;&#48712;\Application%20Data\Microsoft\Templates\&#51068;&#48152;&#479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40D0B-4AE2-4DD8-9F60-2361C7FB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일반문서.dot</Template>
  <TotalTime>1163</TotalTime>
  <Pages>16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기안서</vt:lpstr>
    </vt:vector>
  </TitlesOfParts>
  <Company>SG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기안서</dc:title>
  <dc:subject/>
  <dc:creator>young</dc:creator>
  <cp:keywords/>
  <dc:description/>
  <cp:lastModifiedBy>이우형</cp:lastModifiedBy>
  <cp:revision>127</cp:revision>
  <cp:lastPrinted>2015-10-21T06:25:00Z</cp:lastPrinted>
  <dcterms:created xsi:type="dcterms:W3CDTF">2020-05-07T04:49:00Z</dcterms:created>
  <dcterms:modified xsi:type="dcterms:W3CDTF">2020-05-14T08:58:00Z</dcterms:modified>
</cp:coreProperties>
</file>