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053" w:rsidRPr="00E60671" w:rsidRDefault="00DE3053" w:rsidP="00285E23">
      <w:pPr>
        <w:pStyle w:val="a3"/>
        <w:rPr>
          <w:rFonts w:asciiTheme="minorEastAsia" w:hAnsiTheme="minorEastAsia"/>
          <w:sz w:val="20"/>
        </w:rPr>
      </w:pPr>
    </w:p>
    <w:p w:rsidR="00D9145D" w:rsidRPr="00E60671" w:rsidRDefault="00D9145D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E695D" w:rsidRPr="00E60671" w:rsidRDefault="001E695D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E695D" w:rsidRPr="00E60671" w:rsidRDefault="001E695D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FA5745" w:rsidRPr="00E60671" w:rsidRDefault="007F0BF8" w:rsidP="00FA5745">
      <w:pPr>
        <w:pStyle w:val="a6"/>
        <w:spacing w:line="352" w:lineRule="atLeast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t xml:space="preserve">Github Desktop </w:t>
      </w:r>
      <w:r w:rsidR="0052255C">
        <w:rPr>
          <w:rFonts w:asciiTheme="minorEastAsia" w:eastAsiaTheme="minorEastAsia" w:hAnsiTheme="minorEastAsia" w:hint="eastAsia"/>
          <w:b/>
          <w:sz w:val="44"/>
          <w:szCs w:val="44"/>
        </w:rPr>
        <w:t>사용</w:t>
      </w:r>
      <w:r w:rsidR="00A61538">
        <w:rPr>
          <w:rFonts w:asciiTheme="minorEastAsia" w:eastAsiaTheme="minorEastAsia" w:hAnsiTheme="minorEastAsia" w:hint="eastAsia"/>
          <w:b/>
          <w:sz w:val="44"/>
          <w:szCs w:val="44"/>
        </w:rPr>
        <w:t>자</w:t>
      </w:r>
      <w:r w:rsidR="0052255C">
        <w:rPr>
          <w:rFonts w:asciiTheme="minorEastAsia" w:eastAsiaTheme="minorEastAsia" w:hAnsiTheme="minorEastAsia" w:hint="eastAsia"/>
          <w:b/>
          <w:sz w:val="44"/>
          <w:szCs w:val="44"/>
        </w:rPr>
        <w:t xml:space="preserve"> </w:t>
      </w:r>
      <w:r w:rsidR="00330257">
        <w:rPr>
          <w:rFonts w:asciiTheme="minorEastAsia" w:eastAsiaTheme="minorEastAsia" w:hAnsiTheme="minorEastAsia" w:hint="eastAsia"/>
          <w:b/>
          <w:sz w:val="44"/>
          <w:szCs w:val="44"/>
        </w:rPr>
        <w:t>가이드</w:t>
      </w:r>
    </w:p>
    <w:p w:rsidR="00E14A29" w:rsidRPr="00E60671" w:rsidRDefault="00E14A29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E14A29" w:rsidRPr="00E60671" w:rsidRDefault="00E14A29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E14A29" w:rsidRPr="00E60671" w:rsidRDefault="00E14A29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E14A29" w:rsidRPr="00E60671" w:rsidRDefault="00E14A29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093E16" w:rsidRPr="00E60671" w:rsidRDefault="00093E16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E14A29" w:rsidRPr="00E60671" w:rsidRDefault="00E14A29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E14A29" w:rsidRPr="00E60671" w:rsidRDefault="00E14A29" w:rsidP="00D9145D">
      <w:pPr>
        <w:pStyle w:val="a6"/>
        <w:spacing w:line="352" w:lineRule="atLeast"/>
        <w:jc w:val="both"/>
        <w:rPr>
          <w:rFonts w:asciiTheme="minorEastAsia" w:eastAsiaTheme="minorEastAsia" w:hAnsiTheme="minorEastAsia"/>
          <w:b/>
        </w:rPr>
      </w:pPr>
    </w:p>
    <w:p w:rsidR="00E14A29" w:rsidRPr="00E60671" w:rsidRDefault="00E14A29" w:rsidP="00093E16">
      <w:pPr>
        <w:pStyle w:val="a6"/>
        <w:spacing w:line="352" w:lineRule="atLeast"/>
        <w:rPr>
          <w:rFonts w:asciiTheme="minorEastAsia" w:eastAsiaTheme="minorEastAsia" w:hAnsiTheme="minorEastAsia"/>
          <w:b/>
        </w:rPr>
      </w:pPr>
    </w:p>
    <w:tbl>
      <w:tblPr>
        <w:tblStyle w:val="a5"/>
        <w:tblW w:w="0" w:type="auto"/>
        <w:tblInd w:w="6012" w:type="dxa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06"/>
        <w:gridCol w:w="2108"/>
      </w:tblGrid>
      <w:tr w:rsidR="00E14A29" w:rsidRPr="00E60671" w:rsidTr="008E07F0">
        <w:tc>
          <w:tcPr>
            <w:tcW w:w="1276" w:type="dxa"/>
            <w:vAlign w:val="center"/>
          </w:tcPr>
          <w:p w:rsidR="00E14A29" w:rsidRPr="00E60671" w:rsidRDefault="00E14A29" w:rsidP="008E07F0">
            <w:pPr>
              <w:jc w:val="center"/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</w:pPr>
            <w:r w:rsidRPr="00E60671"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  <w:t>작성자</w:t>
            </w:r>
          </w:p>
        </w:tc>
        <w:tc>
          <w:tcPr>
            <w:tcW w:w="2759" w:type="dxa"/>
            <w:vAlign w:val="center"/>
          </w:tcPr>
          <w:p w:rsidR="00E14A29" w:rsidRPr="00E60671" w:rsidRDefault="003D572D" w:rsidP="008E07F0">
            <w:pPr>
              <w:jc w:val="center"/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</w:pPr>
            <w:r w:rsidRPr="00E60671">
              <w:rPr>
                <w:rFonts w:asciiTheme="minorEastAsia" w:hAnsiTheme="minorEastAsia" w:cs="Arial" w:hint="eastAsia"/>
                <w:b/>
                <w:color w:val="595959" w:themeColor="text1" w:themeTint="A6"/>
                <w:sz w:val="20"/>
              </w:rPr>
              <w:t>이우형</w:t>
            </w:r>
          </w:p>
        </w:tc>
      </w:tr>
      <w:tr w:rsidR="00E14A29" w:rsidRPr="00E60671" w:rsidTr="008E07F0">
        <w:tc>
          <w:tcPr>
            <w:tcW w:w="1276" w:type="dxa"/>
            <w:vAlign w:val="center"/>
          </w:tcPr>
          <w:p w:rsidR="00E14A29" w:rsidRPr="00E60671" w:rsidRDefault="00E14A29" w:rsidP="008E07F0">
            <w:pPr>
              <w:jc w:val="center"/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</w:pPr>
            <w:r w:rsidRPr="00E60671">
              <w:rPr>
                <w:rFonts w:asciiTheme="minorEastAsia" w:hAnsiTheme="minorEastAsia" w:cs="Arial" w:hint="eastAsia"/>
                <w:b/>
                <w:color w:val="595959" w:themeColor="text1" w:themeTint="A6"/>
                <w:sz w:val="20"/>
              </w:rPr>
              <w:t>법인</w:t>
            </w:r>
          </w:p>
        </w:tc>
        <w:tc>
          <w:tcPr>
            <w:tcW w:w="2759" w:type="dxa"/>
            <w:vAlign w:val="center"/>
          </w:tcPr>
          <w:p w:rsidR="00E14A29" w:rsidRPr="00E60671" w:rsidRDefault="00DC0EAE" w:rsidP="008E07F0">
            <w:pPr>
              <w:jc w:val="center"/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</w:pPr>
            <w:r w:rsidRPr="00E60671">
              <w:rPr>
                <w:rFonts w:asciiTheme="minorEastAsia" w:hAnsiTheme="minorEastAsia" w:cs="Arial" w:hint="eastAsia"/>
                <w:b/>
                <w:color w:val="595959" w:themeColor="text1" w:themeTint="A6"/>
                <w:sz w:val="20"/>
              </w:rPr>
              <w:t>아이라이브</w:t>
            </w:r>
          </w:p>
        </w:tc>
      </w:tr>
      <w:tr w:rsidR="00E14A29" w:rsidRPr="00E60671" w:rsidTr="008E07F0">
        <w:tc>
          <w:tcPr>
            <w:tcW w:w="1276" w:type="dxa"/>
            <w:vAlign w:val="center"/>
          </w:tcPr>
          <w:p w:rsidR="00E14A29" w:rsidRPr="00E60671" w:rsidRDefault="00E14A29" w:rsidP="008E07F0">
            <w:pPr>
              <w:jc w:val="center"/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</w:pPr>
            <w:r w:rsidRPr="00E60671"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  <w:t>부서</w:t>
            </w:r>
          </w:p>
        </w:tc>
        <w:tc>
          <w:tcPr>
            <w:tcW w:w="2759" w:type="dxa"/>
            <w:vAlign w:val="center"/>
          </w:tcPr>
          <w:p w:rsidR="00E14A29" w:rsidRPr="00E60671" w:rsidRDefault="00E14A29" w:rsidP="008E07F0">
            <w:pPr>
              <w:jc w:val="center"/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</w:pPr>
          </w:p>
        </w:tc>
      </w:tr>
      <w:tr w:rsidR="00E14A29" w:rsidRPr="00E60671" w:rsidTr="008E07F0">
        <w:tc>
          <w:tcPr>
            <w:tcW w:w="1276" w:type="dxa"/>
            <w:vAlign w:val="center"/>
          </w:tcPr>
          <w:p w:rsidR="00E14A29" w:rsidRPr="00E60671" w:rsidRDefault="00E14A29" w:rsidP="008E07F0">
            <w:pPr>
              <w:jc w:val="center"/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</w:pPr>
            <w:r w:rsidRPr="00E60671"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  <w:t>작성일</w:t>
            </w:r>
          </w:p>
        </w:tc>
        <w:tc>
          <w:tcPr>
            <w:tcW w:w="2759" w:type="dxa"/>
            <w:vAlign w:val="center"/>
          </w:tcPr>
          <w:p w:rsidR="00E14A29" w:rsidRPr="00E60671" w:rsidRDefault="003D572D" w:rsidP="008B4A27">
            <w:pPr>
              <w:jc w:val="center"/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</w:pPr>
            <w:r w:rsidRPr="00E60671"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  <w:t>2020.05</w:t>
            </w:r>
            <w:r w:rsidR="00EB209B" w:rsidRPr="00E60671"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  <w:t>.</w:t>
            </w:r>
            <w:r w:rsidR="00B05504"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  <w:t>2</w:t>
            </w:r>
            <w:r w:rsidR="008B4A27"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  <w:t>5</w:t>
            </w:r>
          </w:p>
        </w:tc>
      </w:tr>
      <w:tr w:rsidR="00E14A29" w:rsidRPr="00E60671" w:rsidTr="008E07F0">
        <w:tc>
          <w:tcPr>
            <w:tcW w:w="1276" w:type="dxa"/>
            <w:vAlign w:val="center"/>
          </w:tcPr>
          <w:p w:rsidR="00E14A29" w:rsidRPr="00E60671" w:rsidRDefault="00E14A29" w:rsidP="008E07F0">
            <w:pPr>
              <w:jc w:val="center"/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</w:pPr>
            <w:r w:rsidRPr="00E60671">
              <w:rPr>
                <w:rFonts w:asciiTheme="minorEastAsia" w:hAnsiTheme="minorEastAsia" w:cs="Arial" w:hint="eastAsia"/>
                <w:b/>
                <w:color w:val="595959" w:themeColor="text1" w:themeTint="A6"/>
                <w:sz w:val="20"/>
              </w:rPr>
              <w:t>버전</w:t>
            </w:r>
          </w:p>
        </w:tc>
        <w:tc>
          <w:tcPr>
            <w:tcW w:w="2759" w:type="dxa"/>
            <w:vAlign w:val="center"/>
          </w:tcPr>
          <w:p w:rsidR="00E14A29" w:rsidRPr="00E60671" w:rsidRDefault="00DC0EAE" w:rsidP="00D13D25">
            <w:pPr>
              <w:jc w:val="center"/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</w:pPr>
            <w:r w:rsidRPr="00E60671"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  <w:t>1</w:t>
            </w:r>
            <w:r w:rsidR="000201E6" w:rsidRPr="00E60671">
              <w:rPr>
                <w:rFonts w:asciiTheme="minorEastAsia" w:hAnsiTheme="minorEastAsia" w:cs="Arial"/>
                <w:b/>
                <w:color w:val="595959" w:themeColor="text1" w:themeTint="A6"/>
                <w:sz w:val="20"/>
              </w:rPr>
              <w:t>.0</w:t>
            </w:r>
          </w:p>
        </w:tc>
      </w:tr>
    </w:tbl>
    <w:p w:rsidR="001946DD" w:rsidRPr="00E60671" w:rsidRDefault="001946DD" w:rsidP="00093E16">
      <w:pPr>
        <w:rPr>
          <w:rFonts w:asciiTheme="minorEastAsia" w:hAnsiTheme="minorEastAsia"/>
          <w:b/>
          <w:sz w:val="20"/>
        </w:rPr>
      </w:pPr>
    </w:p>
    <w:p w:rsidR="00002EDA" w:rsidRPr="00E60671" w:rsidRDefault="00002EDA" w:rsidP="00093E16">
      <w:pPr>
        <w:rPr>
          <w:rFonts w:asciiTheme="minorEastAsia" w:hAnsiTheme="minorEastAsia"/>
          <w:b/>
          <w:sz w:val="20"/>
        </w:rPr>
      </w:pPr>
    </w:p>
    <w:p w:rsidR="00093E16" w:rsidRPr="00E60671" w:rsidRDefault="00093E16" w:rsidP="00002EDA">
      <w:pPr>
        <w:rPr>
          <w:rFonts w:asciiTheme="minorEastAsia" w:hAnsiTheme="minorEastAsia"/>
          <w:sz w:val="24"/>
          <w:szCs w:val="24"/>
        </w:rPr>
      </w:pPr>
    </w:p>
    <w:p w:rsidR="002668FC" w:rsidRPr="00E60671" w:rsidRDefault="00D13D25" w:rsidP="00194FC2">
      <w:pPr>
        <w:jc w:val="left"/>
        <w:rPr>
          <w:rFonts w:asciiTheme="minorEastAsia" w:hAnsiTheme="minorEastAsia"/>
          <w:b/>
          <w:sz w:val="28"/>
          <w:szCs w:val="28"/>
        </w:rPr>
      </w:pPr>
      <w:r w:rsidRPr="00E60671">
        <w:rPr>
          <w:rFonts w:asciiTheme="minorEastAsia" w:hAnsiTheme="minorEastAsia" w:hint="eastAsia"/>
          <w:b/>
          <w:sz w:val="28"/>
          <w:szCs w:val="28"/>
        </w:rPr>
        <w:lastRenderedPageBreak/>
        <w:t>개정이력</w:t>
      </w:r>
    </w:p>
    <w:p w:rsidR="00CB39D8" w:rsidRPr="00E60671" w:rsidRDefault="00CB39D8" w:rsidP="00194FC2">
      <w:pPr>
        <w:rPr>
          <w:rFonts w:asciiTheme="minorEastAsia" w:hAnsiTheme="minorEastAsia"/>
          <w:sz w:val="20"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442"/>
        <w:gridCol w:w="4838"/>
        <w:gridCol w:w="1200"/>
        <w:gridCol w:w="1200"/>
      </w:tblGrid>
      <w:tr w:rsidR="002668FC" w:rsidRPr="00E60671" w:rsidTr="006E0977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668FC" w:rsidRPr="00E60671" w:rsidRDefault="002668FC" w:rsidP="009362EA">
            <w:pPr>
              <w:pStyle w:val="ac"/>
              <w:ind w:leftChars="0" w:left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60671">
              <w:rPr>
                <w:rFonts w:asciiTheme="minorEastAsia" w:eastAsiaTheme="minorEastAsia" w:hAnsiTheme="minorEastAsia" w:hint="eastAsia"/>
                <w:sz w:val="20"/>
                <w:szCs w:val="20"/>
              </w:rPr>
              <w:t>버전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668FC" w:rsidRPr="00E60671" w:rsidRDefault="002668FC" w:rsidP="009362EA">
            <w:pPr>
              <w:pStyle w:val="ac"/>
              <w:ind w:leftChars="0" w:left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60671">
              <w:rPr>
                <w:rFonts w:asciiTheme="minorEastAsia" w:eastAsiaTheme="minorEastAsia" w:hAnsiTheme="minorEastAsia" w:hint="eastAsia"/>
                <w:sz w:val="20"/>
                <w:szCs w:val="20"/>
              </w:rPr>
              <w:t>작성일</w:t>
            </w:r>
          </w:p>
        </w:tc>
        <w:tc>
          <w:tcPr>
            <w:tcW w:w="483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668FC" w:rsidRPr="00E60671" w:rsidRDefault="002668FC" w:rsidP="009362EA">
            <w:pPr>
              <w:pStyle w:val="ac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60671">
              <w:rPr>
                <w:rFonts w:asciiTheme="minorEastAsia" w:eastAsiaTheme="minorEastAsia" w:hAnsiTheme="minorEastAsia" w:hint="eastAsia"/>
                <w:sz w:val="20"/>
                <w:szCs w:val="20"/>
              </w:rPr>
              <w:t>변경내용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668FC" w:rsidRPr="00E60671" w:rsidRDefault="002668FC" w:rsidP="009362EA">
            <w:pPr>
              <w:pStyle w:val="ac"/>
              <w:ind w:leftChars="0" w:left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60671">
              <w:rPr>
                <w:rFonts w:asciiTheme="minorEastAsia" w:eastAsiaTheme="minorEastAsia" w:hAnsiTheme="minorEastAsia" w:hint="eastAsia"/>
                <w:sz w:val="20"/>
                <w:szCs w:val="20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668FC" w:rsidRPr="00E60671" w:rsidRDefault="002668FC" w:rsidP="00CB39D8">
            <w:pPr>
              <w:pStyle w:val="ac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60671">
              <w:rPr>
                <w:rFonts w:asciiTheme="minorEastAsia" w:eastAsiaTheme="minorEastAsia" w:hAnsiTheme="minorEastAsia" w:hint="eastAsia"/>
                <w:sz w:val="20"/>
                <w:szCs w:val="20"/>
              </w:rPr>
              <w:t>승인자</w:t>
            </w:r>
          </w:p>
        </w:tc>
      </w:tr>
      <w:tr w:rsidR="002668FC" w:rsidRPr="00E60671" w:rsidTr="006E0977">
        <w:trPr>
          <w:trHeight w:val="504"/>
        </w:trPr>
        <w:tc>
          <w:tcPr>
            <w:tcW w:w="680" w:type="dxa"/>
            <w:vAlign w:val="center"/>
          </w:tcPr>
          <w:p w:rsidR="002668FC" w:rsidRPr="00E60671" w:rsidRDefault="000201E6" w:rsidP="009362EA">
            <w:pPr>
              <w:jc w:val="center"/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/>
                <w:sz w:val="20"/>
              </w:rPr>
              <w:t>1.0</w:t>
            </w:r>
          </w:p>
        </w:tc>
        <w:tc>
          <w:tcPr>
            <w:tcW w:w="1442" w:type="dxa"/>
            <w:vAlign w:val="center"/>
          </w:tcPr>
          <w:p w:rsidR="002668FC" w:rsidRPr="00E60671" w:rsidRDefault="00EB209B" w:rsidP="009425D7">
            <w:pPr>
              <w:ind w:left="180"/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/>
                <w:sz w:val="20"/>
              </w:rPr>
              <w:t>2020.0</w:t>
            </w:r>
            <w:r w:rsidR="009362EA" w:rsidRPr="00E60671">
              <w:rPr>
                <w:rFonts w:asciiTheme="minorEastAsia" w:hAnsiTheme="minorEastAsia"/>
                <w:sz w:val="20"/>
              </w:rPr>
              <w:t>5</w:t>
            </w:r>
            <w:r w:rsidRPr="00E60671">
              <w:rPr>
                <w:rFonts w:asciiTheme="minorEastAsia" w:hAnsiTheme="minorEastAsia"/>
                <w:sz w:val="20"/>
              </w:rPr>
              <w:t>.</w:t>
            </w:r>
            <w:r w:rsidR="00A40344">
              <w:rPr>
                <w:rFonts w:asciiTheme="minorEastAsia" w:hAnsiTheme="minorEastAsia"/>
                <w:sz w:val="20"/>
              </w:rPr>
              <w:t>2</w:t>
            </w:r>
            <w:r w:rsidR="009425D7">
              <w:rPr>
                <w:rFonts w:asciiTheme="minorEastAsia" w:hAnsiTheme="minorEastAsia"/>
                <w:sz w:val="20"/>
              </w:rPr>
              <w:t>5</w:t>
            </w:r>
          </w:p>
        </w:tc>
        <w:tc>
          <w:tcPr>
            <w:tcW w:w="4838" w:type="dxa"/>
            <w:vAlign w:val="center"/>
          </w:tcPr>
          <w:p w:rsidR="002668FC" w:rsidRPr="00E60671" w:rsidRDefault="002668FC" w:rsidP="00CB39D8">
            <w:pPr>
              <w:ind w:left="180"/>
              <w:jc w:val="left"/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 w:hint="eastAsia"/>
                <w:sz w:val="20"/>
              </w:rPr>
              <w:t>초안</w:t>
            </w:r>
            <w:r w:rsidR="00B55618" w:rsidRPr="00E60671">
              <w:rPr>
                <w:rFonts w:asciiTheme="minorEastAsia" w:hAnsiTheme="minorEastAsia" w:hint="eastAsia"/>
                <w:sz w:val="20"/>
              </w:rPr>
              <w:t xml:space="preserve"> 작성</w:t>
            </w:r>
          </w:p>
        </w:tc>
        <w:tc>
          <w:tcPr>
            <w:tcW w:w="1200" w:type="dxa"/>
            <w:vAlign w:val="center"/>
          </w:tcPr>
          <w:p w:rsidR="002668FC" w:rsidRPr="00E60671" w:rsidRDefault="009362EA" w:rsidP="00CB39D8">
            <w:pPr>
              <w:ind w:left="180"/>
              <w:rPr>
                <w:rFonts w:asciiTheme="minorEastAsia" w:hAnsiTheme="minorEastAsia"/>
                <w:sz w:val="20"/>
              </w:rPr>
            </w:pPr>
            <w:r w:rsidRPr="00E60671">
              <w:rPr>
                <w:rFonts w:asciiTheme="minorEastAsia" w:hAnsiTheme="minorEastAsia" w:hint="eastAsia"/>
                <w:sz w:val="20"/>
              </w:rPr>
              <w:t>이우형</w:t>
            </w: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</w:tr>
      <w:tr w:rsidR="002668FC" w:rsidRPr="00E60671" w:rsidTr="006E0977">
        <w:trPr>
          <w:trHeight w:val="504"/>
        </w:trPr>
        <w:tc>
          <w:tcPr>
            <w:tcW w:w="68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442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4838" w:type="dxa"/>
            <w:vAlign w:val="center"/>
          </w:tcPr>
          <w:p w:rsidR="002668FC" w:rsidRPr="00E60671" w:rsidRDefault="002668FC" w:rsidP="00CB39D8">
            <w:pPr>
              <w:ind w:left="180"/>
              <w:jc w:val="left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</w:tr>
      <w:tr w:rsidR="002668FC" w:rsidRPr="00E60671" w:rsidTr="006E0977">
        <w:trPr>
          <w:trHeight w:val="504"/>
        </w:trPr>
        <w:tc>
          <w:tcPr>
            <w:tcW w:w="68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442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4838" w:type="dxa"/>
            <w:vAlign w:val="center"/>
          </w:tcPr>
          <w:p w:rsidR="002668FC" w:rsidRPr="00E60671" w:rsidRDefault="002668FC" w:rsidP="00CB39D8">
            <w:pPr>
              <w:ind w:left="180"/>
              <w:jc w:val="left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</w:tr>
      <w:tr w:rsidR="002668FC" w:rsidRPr="00E60671" w:rsidTr="006E0977">
        <w:trPr>
          <w:trHeight w:val="504"/>
        </w:trPr>
        <w:tc>
          <w:tcPr>
            <w:tcW w:w="68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442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4838" w:type="dxa"/>
            <w:vAlign w:val="center"/>
          </w:tcPr>
          <w:p w:rsidR="002668FC" w:rsidRPr="00E60671" w:rsidRDefault="002668FC" w:rsidP="00CB39D8">
            <w:pPr>
              <w:ind w:left="180"/>
              <w:jc w:val="left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</w:tr>
      <w:tr w:rsidR="002668FC" w:rsidRPr="00E60671" w:rsidTr="006E0977">
        <w:trPr>
          <w:trHeight w:val="504"/>
        </w:trPr>
        <w:tc>
          <w:tcPr>
            <w:tcW w:w="68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442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4838" w:type="dxa"/>
            <w:vAlign w:val="center"/>
          </w:tcPr>
          <w:p w:rsidR="002668FC" w:rsidRPr="00E60671" w:rsidRDefault="002668FC" w:rsidP="00CB39D8">
            <w:pPr>
              <w:ind w:left="180"/>
              <w:jc w:val="left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</w:tr>
      <w:tr w:rsidR="002668FC" w:rsidRPr="00E60671" w:rsidTr="006E0977">
        <w:trPr>
          <w:trHeight w:val="504"/>
        </w:trPr>
        <w:tc>
          <w:tcPr>
            <w:tcW w:w="68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442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4838" w:type="dxa"/>
            <w:vAlign w:val="center"/>
          </w:tcPr>
          <w:p w:rsidR="002668FC" w:rsidRPr="00E60671" w:rsidRDefault="002668FC" w:rsidP="00CB39D8">
            <w:pPr>
              <w:ind w:left="180"/>
              <w:jc w:val="left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</w:tr>
      <w:tr w:rsidR="002668FC" w:rsidRPr="00E60671" w:rsidTr="006E0977">
        <w:trPr>
          <w:trHeight w:val="504"/>
        </w:trPr>
        <w:tc>
          <w:tcPr>
            <w:tcW w:w="68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442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4838" w:type="dxa"/>
            <w:vAlign w:val="center"/>
          </w:tcPr>
          <w:p w:rsidR="002668FC" w:rsidRPr="00E60671" w:rsidRDefault="002668FC" w:rsidP="00CB39D8">
            <w:pPr>
              <w:ind w:left="180"/>
              <w:jc w:val="left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</w:tr>
      <w:tr w:rsidR="002668FC" w:rsidRPr="00E60671" w:rsidTr="006E0977">
        <w:trPr>
          <w:trHeight w:val="504"/>
        </w:trPr>
        <w:tc>
          <w:tcPr>
            <w:tcW w:w="68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442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4838" w:type="dxa"/>
            <w:vAlign w:val="center"/>
          </w:tcPr>
          <w:p w:rsidR="002668FC" w:rsidRPr="00E60671" w:rsidRDefault="002668FC" w:rsidP="00CB39D8">
            <w:pPr>
              <w:ind w:left="180"/>
              <w:jc w:val="left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2668FC" w:rsidRPr="00E60671" w:rsidRDefault="002668FC" w:rsidP="00CB39D8">
            <w:pPr>
              <w:ind w:left="180"/>
              <w:rPr>
                <w:rFonts w:asciiTheme="minorEastAsia" w:hAnsiTheme="minorEastAsia"/>
                <w:sz w:val="20"/>
              </w:rPr>
            </w:pPr>
          </w:p>
        </w:tc>
      </w:tr>
    </w:tbl>
    <w:p w:rsidR="00B04CEA" w:rsidRPr="00E60671" w:rsidRDefault="00B04CEA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p w:rsidR="00194FC2" w:rsidRPr="00E60671" w:rsidRDefault="00194FC2" w:rsidP="002668FC">
      <w:pPr>
        <w:pStyle w:val="a6"/>
        <w:spacing w:line="352" w:lineRule="atLeast"/>
        <w:jc w:val="both"/>
        <w:rPr>
          <w:rFonts w:asciiTheme="minorEastAsia" w:eastAsiaTheme="minorEastAsia" w:hAnsiTheme="minorEastAsia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2"/>
          <w:szCs w:val="20"/>
          <w:lang w:val="ko-KR"/>
        </w:rPr>
        <w:id w:val="1073632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24EA" w:rsidRDefault="000C24EA">
          <w:pPr>
            <w:pStyle w:val="TOC"/>
          </w:pPr>
          <w:r>
            <w:rPr>
              <w:lang w:val="ko-KR"/>
            </w:rPr>
            <w:t>내용</w:t>
          </w:r>
        </w:p>
        <w:p w:rsidR="007A7217" w:rsidRDefault="000C24EA">
          <w:pPr>
            <w:pStyle w:val="10"/>
            <w:tabs>
              <w:tab w:val="left" w:pos="85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06439" w:history="1">
            <w:r w:rsidR="007A7217" w:rsidRPr="0074710B">
              <w:rPr>
                <w:rStyle w:val="ab"/>
                <w:noProof/>
              </w:rPr>
              <w:t>1.</w:t>
            </w:r>
            <w:r w:rsidR="007A7217">
              <w:rPr>
                <w:rFonts w:cstheme="minorBidi"/>
                <w:noProof/>
                <w:kern w:val="2"/>
                <w:sz w:val="20"/>
              </w:rPr>
              <w:tab/>
            </w:r>
            <w:r w:rsidR="007A7217" w:rsidRPr="0074710B">
              <w:rPr>
                <w:rStyle w:val="ab"/>
                <w:noProof/>
              </w:rPr>
              <w:t>개요</w:t>
            </w:r>
            <w:r w:rsidR="007A7217">
              <w:rPr>
                <w:noProof/>
                <w:webHidden/>
              </w:rPr>
              <w:tab/>
            </w:r>
            <w:r w:rsidR="007A7217">
              <w:rPr>
                <w:noProof/>
                <w:webHidden/>
              </w:rPr>
              <w:fldChar w:fldCharType="begin"/>
            </w:r>
            <w:r w:rsidR="007A7217">
              <w:rPr>
                <w:noProof/>
                <w:webHidden/>
              </w:rPr>
              <w:instrText xml:space="preserve"> PAGEREF _Toc42506439 \h </w:instrText>
            </w:r>
            <w:r w:rsidR="007A7217">
              <w:rPr>
                <w:noProof/>
                <w:webHidden/>
              </w:rPr>
            </w:r>
            <w:r w:rsidR="007A7217">
              <w:rPr>
                <w:noProof/>
                <w:webHidden/>
              </w:rPr>
              <w:fldChar w:fldCharType="separate"/>
            </w:r>
            <w:r w:rsidR="007A7217">
              <w:rPr>
                <w:noProof/>
                <w:webHidden/>
              </w:rPr>
              <w:t>4</w:t>
            </w:r>
            <w:r w:rsidR="007A7217">
              <w:rPr>
                <w:noProof/>
                <w:webHidden/>
              </w:rPr>
              <w:fldChar w:fldCharType="end"/>
            </w:r>
          </w:hyperlink>
        </w:p>
        <w:p w:rsidR="007A7217" w:rsidRDefault="00BC028D">
          <w:pPr>
            <w:pStyle w:val="10"/>
            <w:tabs>
              <w:tab w:val="left" w:pos="85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2506440" w:history="1">
            <w:r w:rsidR="007A7217" w:rsidRPr="0074710B">
              <w:rPr>
                <w:rStyle w:val="ab"/>
                <w:noProof/>
              </w:rPr>
              <w:t>2.</w:t>
            </w:r>
            <w:r w:rsidR="007A7217">
              <w:rPr>
                <w:rFonts w:cstheme="minorBidi"/>
                <w:noProof/>
                <w:kern w:val="2"/>
                <w:sz w:val="20"/>
              </w:rPr>
              <w:tab/>
            </w:r>
            <w:r w:rsidR="007A7217" w:rsidRPr="0074710B">
              <w:rPr>
                <w:rStyle w:val="ab"/>
                <w:noProof/>
              </w:rPr>
              <w:t>Git의 사용법</w:t>
            </w:r>
            <w:r w:rsidR="007A7217">
              <w:rPr>
                <w:noProof/>
                <w:webHidden/>
              </w:rPr>
              <w:tab/>
            </w:r>
            <w:r w:rsidR="007A7217">
              <w:rPr>
                <w:noProof/>
                <w:webHidden/>
              </w:rPr>
              <w:fldChar w:fldCharType="begin"/>
            </w:r>
            <w:r w:rsidR="007A7217">
              <w:rPr>
                <w:noProof/>
                <w:webHidden/>
              </w:rPr>
              <w:instrText xml:space="preserve"> PAGEREF _Toc42506440 \h </w:instrText>
            </w:r>
            <w:r w:rsidR="007A7217">
              <w:rPr>
                <w:noProof/>
                <w:webHidden/>
              </w:rPr>
            </w:r>
            <w:r w:rsidR="007A7217">
              <w:rPr>
                <w:noProof/>
                <w:webHidden/>
              </w:rPr>
              <w:fldChar w:fldCharType="separate"/>
            </w:r>
            <w:r w:rsidR="007A7217">
              <w:rPr>
                <w:noProof/>
                <w:webHidden/>
              </w:rPr>
              <w:t>4</w:t>
            </w:r>
            <w:r w:rsidR="007A7217">
              <w:rPr>
                <w:noProof/>
                <w:webHidden/>
              </w:rPr>
              <w:fldChar w:fldCharType="end"/>
            </w:r>
          </w:hyperlink>
        </w:p>
        <w:p w:rsidR="007A7217" w:rsidRDefault="00BC028D">
          <w:pPr>
            <w:pStyle w:val="10"/>
            <w:tabs>
              <w:tab w:val="left" w:pos="85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2506441" w:history="1">
            <w:r w:rsidR="007A7217" w:rsidRPr="0074710B">
              <w:rPr>
                <w:rStyle w:val="ab"/>
                <w:noProof/>
              </w:rPr>
              <w:t>3.</w:t>
            </w:r>
            <w:r w:rsidR="007A7217">
              <w:rPr>
                <w:rFonts w:cstheme="minorBidi"/>
                <w:noProof/>
                <w:kern w:val="2"/>
                <w:sz w:val="20"/>
              </w:rPr>
              <w:tab/>
            </w:r>
            <w:r w:rsidR="007A7217" w:rsidRPr="0074710B">
              <w:rPr>
                <w:rStyle w:val="ab"/>
                <w:noProof/>
              </w:rPr>
              <w:t>GitHub 로그인 하기</w:t>
            </w:r>
            <w:r w:rsidR="007A7217">
              <w:rPr>
                <w:noProof/>
                <w:webHidden/>
              </w:rPr>
              <w:tab/>
            </w:r>
            <w:r w:rsidR="007A7217">
              <w:rPr>
                <w:noProof/>
                <w:webHidden/>
              </w:rPr>
              <w:fldChar w:fldCharType="begin"/>
            </w:r>
            <w:r w:rsidR="007A7217">
              <w:rPr>
                <w:noProof/>
                <w:webHidden/>
              </w:rPr>
              <w:instrText xml:space="preserve"> PAGEREF _Toc42506441 \h </w:instrText>
            </w:r>
            <w:r w:rsidR="007A7217">
              <w:rPr>
                <w:noProof/>
                <w:webHidden/>
              </w:rPr>
            </w:r>
            <w:r w:rsidR="007A7217">
              <w:rPr>
                <w:noProof/>
                <w:webHidden/>
              </w:rPr>
              <w:fldChar w:fldCharType="separate"/>
            </w:r>
            <w:r w:rsidR="007A7217">
              <w:rPr>
                <w:noProof/>
                <w:webHidden/>
              </w:rPr>
              <w:t>4</w:t>
            </w:r>
            <w:r w:rsidR="007A7217">
              <w:rPr>
                <w:noProof/>
                <w:webHidden/>
              </w:rPr>
              <w:fldChar w:fldCharType="end"/>
            </w:r>
          </w:hyperlink>
        </w:p>
        <w:p w:rsidR="007A7217" w:rsidRDefault="00BC028D">
          <w:pPr>
            <w:pStyle w:val="10"/>
            <w:tabs>
              <w:tab w:val="left" w:pos="85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2506442" w:history="1">
            <w:r w:rsidR="007A7217" w:rsidRPr="0074710B">
              <w:rPr>
                <w:rStyle w:val="ab"/>
                <w:noProof/>
              </w:rPr>
              <w:t>4.</w:t>
            </w:r>
            <w:r w:rsidR="007A7217">
              <w:rPr>
                <w:rFonts w:cstheme="minorBidi"/>
                <w:noProof/>
                <w:kern w:val="2"/>
                <w:sz w:val="20"/>
              </w:rPr>
              <w:tab/>
            </w:r>
            <w:r w:rsidR="007A7217" w:rsidRPr="0074710B">
              <w:rPr>
                <w:rStyle w:val="ab"/>
                <w:noProof/>
              </w:rPr>
              <w:t>GitHub Desktop 옵션 설정</w:t>
            </w:r>
            <w:r w:rsidR="007A7217">
              <w:rPr>
                <w:noProof/>
                <w:webHidden/>
              </w:rPr>
              <w:tab/>
            </w:r>
            <w:r w:rsidR="007A7217">
              <w:rPr>
                <w:noProof/>
                <w:webHidden/>
              </w:rPr>
              <w:fldChar w:fldCharType="begin"/>
            </w:r>
            <w:r w:rsidR="007A7217">
              <w:rPr>
                <w:noProof/>
                <w:webHidden/>
              </w:rPr>
              <w:instrText xml:space="preserve"> PAGEREF _Toc42506442 \h </w:instrText>
            </w:r>
            <w:r w:rsidR="007A7217">
              <w:rPr>
                <w:noProof/>
                <w:webHidden/>
              </w:rPr>
            </w:r>
            <w:r w:rsidR="007A7217">
              <w:rPr>
                <w:noProof/>
                <w:webHidden/>
              </w:rPr>
              <w:fldChar w:fldCharType="separate"/>
            </w:r>
            <w:r w:rsidR="007A7217">
              <w:rPr>
                <w:noProof/>
                <w:webHidden/>
              </w:rPr>
              <w:t>5</w:t>
            </w:r>
            <w:r w:rsidR="007A7217">
              <w:rPr>
                <w:noProof/>
                <w:webHidden/>
              </w:rPr>
              <w:fldChar w:fldCharType="end"/>
            </w:r>
          </w:hyperlink>
        </w:p>
        <w:p w:rsidR="007A7217" w:rsidRDefault="00BC028D">
          <w:pPr>
            <w:pStyle w:val="10"/>
            <w:tabs>
              <w:tab w:val="left" w:pos="85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2506443" w:history="1">
            <w:r w:rsidR="007A7217" w:rsidRPr="0074710B">
              <w:rPr>
                <w:rStyle w:val="ab"/>
                <w:noProof/>
              </w:rPr>
              <w:t>5.</w:t>
            </w:r>
            <w:r w:rsidR="007A7217">
              <w:rPr>
                <w:rFonts w:cstheme="minorBidi"/>
                <w:noProof/>
                <w:kern w:val="2"/>
                <w:sz w:val="20"/>
              </w:rPr>
              <w:tab/>
            </w:r>
            <w:r w:rsidR="007A7217" w:rsidRPr="0074710B">
              <w:rPr>
                <w:rStyle w:val="ab"/>
                <w:noProof/>
              </w:rPr>
              <w:t>저장소(Repository) 가져오기(Clone)</w:t>
            </w:r>
            <w:r w:rsidR="007A7217">
              <w:rPr>
                <w:noProof/>
                <w:webHidden/>
              </w:rPr>
              <w:tab/>
            </w:r>
            <w:r w:rsidR="007A7217">
              <w:rPr>
                <w:noProof/>
                <w:webHidden/>
              </w:rPr>
              <w:fldChar w:fldCharType="begin"/>
            </w:r>
            <w:r w:rsidR="007A7217">
              <w:rPr>
                <w:noProof/>
                <w:webHidden/>
              </w:rPr>
              <w:instrText xml:space="preserve"> PAGEREF _Toc42506443 \h </w:instrText>
            </w:r>
            <w:r w:rsidR="007A7217">
              <w:rPr>
                <w:noProof/>
                <w:webHidden/>
              </w:rPr>
            </w:r>
            <w:r w:rsidR="007A7217">
              <w:rPr>
                <w:noProof/>
                <w:webHidden/>
              </w:rPr>
              <w:fldChar w:fldCharType="separate"/>
            </w:r>
            <w:r w:rsidR="007A7217">
              <w:rPr>
                <w:noProof/>
                <w:webHidden/>
              </w:rPr>
              <w:t>6</w:t>
            </w:r>
            <w:r w:rsidR="007A7217">
              <w:rPr>
                <w:noProof/>
                <w:webHidden/>
              </w:rPr>
              <w:fldChar w:fldCharType="end"/>
            </w:r>
          </w:hyperlink>
        </w:p>
        <w:p w:rsidR="007A7217" w:rsidRDefault="00BC028D">
          <w:pPr>
            <w:pStyle w:val="10"/>
            <w:tabs>
              <w:tab w:val="left" w:pos="85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2506444" w:history="1">
            <w:r w:rsidR="007A7217" w:rsidRPr="0074710B">
              <w:rPr>
                <w:rStyle w:val="ab"/>
                <w:noProof/>
              </w:rPr>
              <w:t>6.</w:t>
            </w:r>
            <w:r w:rsidR="007A7217">
              <w:rPr>
                <w:rFonts w:cstheme="minorBidi"/>
                <w:noProof/>
                <w:kern w:val="2"/>
                <w:sz w:val="20"/>
              </w:rPr>
              <w:tab/>
            </w:r>
            <w:r w:rsidR="007A7217" w:rsidRPr="0074710B">
              <w:rPr>
                <w:rStyle w:val="ab"/>
                <w:noProof/>
              </w:rPr>
              <w:t>브랜치(Branch)</w:t>
            </w:r>
            <w:r w:rsidR="007A7217">
              <w:rPr>
                <w:noProof/>
                <w:webHidden/>
              </w:rPr>
              <w:tab/>
            </w:r>
            <w:r w:rsidR="007A7217">
              <w:rPr>
                <w:noProof/>
                <w:webHidden/>
              </w:rPr>
              <w:fldChar w:fldCharType="begin"/>
            </w:r>
            <w:r w:rsidR="007A7217">
              <w:rPr>
                <w:noProof/>
                <w:webHidden/>
              </w:rPr>
              <w:instrText xml:space="preserve"> PAGEREF _Toc42506444 \h </w:instrText>
            </w:r>
            <w:r w:rsidR="007A7217">
              <w:rPr>
                <w:noProof/>
                <w:webHidden/>
              </w:rPr>
            </w:r>
            <w:r w:rsidR="007A7217">
              <w:rPr>
                <w:noProof/>
                <w:webHidden/>
              </w:rPr>
              <w:fldChar w:fldCharType="separate"/>
            </w:r>
            <w:r w:rsidR="007A7217">
              <w:rPr>
                <w:noProof/>
                <w:webHidden/>
              </w:rPr>
              <w:t>9</w:t>
            </w:r>
            <w:r w:rsidR="007A7217">
              <w:rPr>
                <w:noProof/>
                <w:webHidden/>
              </w:rPr>
              <w:fldChar w:fldCharType="end"/>
            </w:r>
          </w:hyperlink>
        </w:p>
        <w:p w:rsidR="007A7217" w:rsidRDefault="00BC028D">
          <w:pPr>
            <w:pStyle w:val="10"/>
            <w:tabs>
              <w:tab w:val="left" w:pos="85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2506445" w:history="1">
            <w:r w:rsidR="007A7217" w:rsidRPr="0074710B">
              <w:rPr>
                <w:rStyle w:val="ab"/>
                <w:noProof/>
              </w:rPr>
              <w:t>7.</w:t>
            </w:r>
            <w:r w:rsidR="007A7217">
              <w:rPr>
                <w:rFonts w:cstheme="minorBidi"/>
                <w:noProof/>
                <w:kern w:val="2"/>
                <w:sz w:val="20"/>
              </w:rPr>
              <w:tab/>
            </w:r>
            <w:r w:rsidR="007A7217" w:rsidRPr="0074710B">
              <w:rPr>
                <w:rStyle w:val="ab"/>
                <w:noProof/>
              </w:rPr>
              <w:t>커밋(Commi) 하기</w:t>
            </w:r>
            <w:r w:rsidR="007A7217">
              <w:rPr>
                <w:noProof/>
                <w:webHidden/>
              </w:rPr>
              <w:tab/>
            </w:r>
            <w:r w:rsidR="007A7217">
              <w:rPr>
                <w:noProof/>
                <w:webHidden/>
              </w:rPr>
              <w:fldChar w:fldCharType="begin"/>
            </w:r>
            <w:r w:rsidR="007A7217">
              <w:rPr>
                <w:noProof/>
                <w:webHidden/>
              </w:rPr>
              <w:instrText xml:space="preserve"> PAGEREF _Toc42506445 \h </w:instrText>
            </w:r>
            <w:r w:rsidR="007A7217">
              <w:rPr>
                <w:noProof/>
                <w:webHidden/>
              </w:rPr>
            </w:r>
            <w:r w:rsidR="007A7217">
              <w:rPr>
                <w:noProof/>
                <w:webHidden/>
              </w:rPr>
              <w:fldChar w:fldCharType="separate"/>
            </w:r>
            <w:r w:rsidR="007A7217">
              <w:rPr>
                <w:noProof/>
                <w:webHidden/>
              </w:rPr>
              <w:t>11</w:t>
            </w:r>
            <w:r w:rsidR="007A7217">
              <w:rPr>
                <w:noProof/>
                <w:webHidden/>
              </w:rPr>
              <w:fldChar w:fldCharType="end"/>
            </w:r>
          </w:hyperlink>
        </w:p>
        <w:p w:rsidR="007A7217" w:rsidRDefault="00BC028D">
          <w:pPr>
            <w:pStyle w:val="10"/>
            <w:tabs>
              <w:tab w:val="left" w:pos="85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2506446" w:history="1">
            <w:r w:rsidR="007A7217" w:rsidRPr="0074710B">
              <w:rPr>
                <w:rStyle w:val="ab"/>
                <w:noProof/>
              </w:rPr>
              <w:t>8.</w:t>
            </w:r>
            <w:r w:rsidR="007A7217">
              <w:rPr>
                <w:rFonts w:cstheme="minorBidi"/>
                <w:noProof/>
                <w:kern w:val="2"/>
                <w:sz w:val="20"/>
              </w:rPr>
              <w:tab/>
            </w:r>
            <w:r w:rsidR="007A7217" w:rsidRPr="0074710B">
              <w:rPr>
                <w:rStyle w:val="ab"/>
                <w:noProof/>
              </w:rPr>
              <w:t>병합(Merge) 하기</w:t>
            </w:r>
            <w:r w:rsidR="007A7217">
              <w:rPr>
                <w:noProof/>
                <w:webHidden/>
              </w:rPr>
              <w:tab/>
            </w:r>
            <w:r w:rsidR="007A7217">
              <w:rPr>
                <w:noProof/>
                <w:webHidden/>
              </w:rPr>
              <w:fldChar w:fldCharType="begin"/>
            </w:r>
            <w:r w:rsidR="007A7217">
              <w:rPr>
                <w:noProof/>
                <w:webHidden/>
              </w:rPr>
              <w:instrText xml:space="preserve"> PAGEREF _Toc42506446 \h </w:instrText>
            </w:r>
            <w:r w:rsidR="007A7217">
              <w:rPr>
                <w:noProof/>
                <w:webHidden/>
              </w:rPr>
            </w:r>
            <w:r w:rsidR="007A7217">
              <w:rPr>
                <w:noProof/>
                <w:webHidden/>
              </w:rPr>
              <w:fldChar w:fldCharType="separate"/>
            </w:r>
            <w:r w:rsidR="007A7217">
              <w:rPr>
                <w:noProof/>
                <w:webHidden/>
              </w:rPr>
              <w:t>13</w:t>
            </w:r>
            <w:r w:rsidR="007A7217">
              <w:rPr>
                <w:noProof/>
                <w:webHidden/>
              </w:rPr>
              <w:fldChar w:fldCharType="end"/>
            </w:r>
          </w:hyperlink>
        </w:p>
        <w:p w:rsidR="007A7217" w:rsidRDefault="00BC028D">
          <w:pPr>
            <w:pStyle w:val="10"/>
            <w:tabs>
              <w:tab w:val="left" w:pos="85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2506447" w:history="1">
            <w:r w:rsidR="007A7217" w:rsidRPr="0074710B">
              <w:rPr>
                <w:rStyle w:val="ab"/>
                <w:noProof/>
              </w:rPr>
              <w:t>9.</w:t>
            </w:r>
            <w:r w:rsidR="007A7217">
              <w:rPr>
                <w:rFonts w:cstheme="minorBidi"/>
                <w:noProof/>
                <w:kern w:val="2"/>
                <w:sz w:val="20"/>
              </w:rPr>
              <w:tab/>
            </w:r>
            <w:r w:rsidR="007A7217" w:rsidRPr="0074710B">
              <w:rPr>
                <w:rStyle w:val="ab"/>
                <w:noProof/>
              </w:rPr>
              <w:t>푸시(Push) 하기</w:t>
            </w:r>
            <w:r w:rsidR="007A7217">
              <w:rPr>
                <w:noProof/>
                <w:webHidden/>
              </w:rPr>
              <w:tab/>
            </w:r>
            <w:r w:rsidR="007A7217">
              <w:rPr>
                <w:noProof/>
                <w:webHidden/>
              </w:rPr>
              <w:fldChar w:fldCharType="begin"/>
            </w:r>
            <w:r w:rsidR="007A7217">
              <w:rPr>
                <w:noProof/>
                <w:webHidden/>
              </w:rPr>
              <w:instrText xml:space="preserve"> PAGEREF _Toc42506447 \h </w:instrText>
            </w:r>
            <w:r w:rsidR="007A7217">
              <w:rPr>
                <w:noProof/>
                <w:webHidden/>
              </w:rPr>
            </w:r>
            <w:r w:rsidR="007A7217">
              <w:rPr>
                <w:noProof/>
                <w:webHidden/>
              </w:rPr>
              <w:fldChar w:fldCharType="separate"/>
            </w:r>
            <w:r w:rsidR="007A7217">
              <w:rPr>
                <w:noProof/>
                <w:webHidden/>
              </w:rPr>
              <w:t>14</w:t>
            </w:r>
            <w:r w:rsidR="007A7217">
              <w:rPr>
                <w:noProof/>
                <w:webHidden/>
              </w:rPr>
              <w:fldChar w:fldCharType="end"/>
            </w:r>
          </w:hyperlink>
        </w:p>
        <w:p w:rsidR="000C24EA" w:rsidRDefault="000C24EA">
          <w:r>
            <w:rPr>
              <w:b/>
              <w:bCs/>
              <w:lang w:val="ko-KR"/>
            </w:rPr>
            <w:fldChar w:fldCharType="end"/>
          </w:r>
        </w:p>
      </w:sdtContent>
    </w:sdt>
    <w:p w:rsidR="00BD61E8" w:rsidRPr="00946F66" w:rsidRDefault="005A5126" w:rsidP="00C3231F">
      <w:pPr>
        <w:pStyle w:val="af"/>
        <w:jc w:val="left"/>
        <w:rPr>
          <w:rStyle w:val="af0"/>
          <w:rFonts w:asciiTheme="minorEastAsia" w:eastAsiaTheme="minorEastAsia" w:hAnsiTheme="minorEastAsia"/>
          <w:b/>
          <w:sz w:val="20"/>
          <w:szCs w:val="20"/>
        </w:rPr>
      </w:pPr>
      <w:r w:rsidRPr="00E60671">
        <w:rPr>
          <w:rStyle w:val="af0"/>
          <w:rFonts w:asciiTheme="minorEastAsia" w:eastAsiaTheme="minorEastAsia" w:hAnsiTheme="minorEastAsia"/>
          <w:b/>
          <w:sz w:val="20"/>
          <w:szCs w:val="20"/>
        </w:rPr>
        <w:br w:type="page"/>
      </w:r>
    </w:p>
    <w:p w:rsidR="00946F66" w:rsidRPr="00DF167A" w:rsidRDefault="00946F66" w:rsidP="00946F66">
      <w:pPr>
        <w:pStyle w:val="af"/>
        <w:numPr>
          <w:ilvl w:val="0"/>
          <w:numId w:val="25"/>
        </w:numPr>
        <w:jc w:val="left"/>
        <w:rPr>
          <w:bCs w:val="0"/>
          <w:sz w:val="24"/>
          <w:szCs w:val="24"/>
        </w:rPr>
      </w:pPr>
      <w:bookmarkStart w:id="0" w:name="_Toc42506439"/>
      <w:r>
        <w:rPr>
          <w:rStyle w:val="af0"/>
          <w:rFonts w:hint="eastAsia"/>
          <w:b/>
          <w:sz w:val="24"/>
          <w:szCs w:val="24"/>
        </w:rPr>
        <w:lastRenderedPageBreak/>
        <w:t>개요</w:t>
      </w:r>
      <w:bookmarkEnd w:id="0"/>
    </w:p>
    <w:p w:rsidR="00F46578" w:rsidRDefault="00A02957" w:rsidP="00E17EB0">
      <w:pPr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Git은 코드의 변경사항을 추적하는 시스템으로 코드가 언제,</w:t>
      </w:r>
      <w:r>
        <w:rPr>
          <w:rFonts w:asciiTheme="minorEastAsia" w:hAnsiTheme="minorEastAsia"/>
          <w:sz w:val="20"/>
        </w:rPr>
        <w:t xml:space="preserve"> </w:t>
      </w:r>
      <w:r>
        <w:rPr>
          <w:rFonts w:asciiTheme="minorEastAsia" w:hAnsiTheme="minorEastAsia" w:hint="eastAsia"/>
          <w:sz w:val="20"/>
        </w:rPr>
        <w:t>어떻게 누구에 의해 변경</w:t>
      </w:r>
      <w:r w:rsidR="00E17EB0">
        <w:rPr>
          <w:rFonts w:asciiTheme="minorEastAsia" w:hAnsiTheme="minorEastAsia" w:hint="eastAsia"/>
          <w:sz w:val="20"/>
        </w:rPr>
        <w:t xml:space="preserve"> </w:t>
      </w:r>
      <w:r>
        <w:rPr>
          <w:rFonts w:asciiTheme="minorEastAsia" w:hAnsiTheme="minorEastAsia" w:hint="eastAsia"/>
          <w:sz w:val="20"/>
        </w:rPr>
        <w:t>되었는지</w:t>
      </w:r>
    </w:p>
    <w:p w:rsidR="00A02957" w:rsidRDefault="00A02957" w:rsidP="00E17EB0">
      <w:pPr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기록하는 것이며,</w:t>
      </w:r>
      <w:r>
        <w:rPr>
          <w:rFonts w:asciiTheme="minorEastAsia" w:hAnsiTheme="minorEastAsia"/>
          <w:sz w:val="20"/>
        </w:rPr>
        <w:t xml:space="preserve"> Github</w:t>
      </w:r>
      <w:r>
        <w:rPr>
          <w:rFonts w:asciiTheme="minorEastAsia" w:hAnsiTheme="minorEastAsia" w:hint="eastAsia"/>
          <w:sz w:val="20"/>
        </w:rPr>
        <w:t>는 이러한 변경사항들을 클라우드에 올리는 웹사이트 입니다.</w:t>
      </w:r>
    </w:p>
    <w:p w:rsidR="00A02957" w:rsidRDefault="00A02957" w:rsidP="00E17EB0">
      <w:pPr>
        <w:jc w:val="left"/>
        <w:rPr>
          <w:rFonts w:asciiTheme="minorEastAsia" w:hAnsiTheme="minorEastAsia"/>
          <w:sz w:val="20"/>
        </w:rPr>
      </w:pPr>
    </w:p>
    <w:p w:rsidR="00E17EB0" w:rsidRDefault="00A02957" w:rsidP="00E17EB0">
      <w:pPr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소스를 사용하다 보면 </w:t>
      </w:r>
      <w:r w:rsidR="00694D0D">
        <w:rPr>
          <w:rFonts w:asciiTheme="minorEastAsia" w:hAnsiTheme="minorEastAsia" w:hint="eastAsia"/>
          <w:sz w:val="20"/>
        </w:rPr>
        <w:t>아래와</w:t>
      </w:r>
      <w:r>
        <w:rPr>
          <w:rFonts w:asciiTheme="minorEastAsia" w:hAnsiTheme="minorEastAsia" w:hint="eastAsia"/>
          <w:sz w:val="20"/>
        </w:rPr>
        <w:t xml:space="preserve"> 같은 문제로 업무의 연속성이 끊기는 경우가 발생하는데 </w:t>
      </w:r>
    </w:p>
    <w:p w:rsidR="00A02957" w:rsidRDefault="00A02957" w:rsidP="00E17EB0">
      <w:pPr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이러한</w:t>
      </w:r>
      <w:r w:rsidR="00E17EB0">
        <w:rPr>
          <w:rFonts w:asciiTheme="minorEastAsia" w:hAnsiTheme="minorEastAsia" w:hint="eastAsia"/>
          <w:sz w:val="20"/>
        </w:rPr>
        <w:t xml:space="preserve"> </w:t>
      </w:r>
      <w:r>
        <w:rPr>
          <w:rFonts w:asciiTheme="minorEastAsia" w:hAnsiTheme="minorEastAsia" w:hint="eastAsia"/>
          <w:sz w:val="20"/>
        </w:rPr>
        <w:t xml:space="preserve">문제를 </w:t>
      </w:r>
      <w:r>
        <w:rPr>
          <w:rFonts w:asciiTheme="minorEastAsia" w:hAnsiTheme="minorEastAsia"/>
          <w:sz w:val="20"/>
        </w:rPr>
        <w:t>Github</w:t>
      </w:r>
      <w:r>
        <w:rPr>
          <w:rFonts w:asciiTheme="minorEastAsia" w:hAnsiTheme="minorEastAsia" w:hint="eastAsia"/>
          <w:sz w:val="20"/>
        </w:rPr>
        <w:t xml:space="preserve"> </w:t>
      </w:r>
      <w:r>
        <w:rPr>
          <w:rFonts w:asciiTheme="minorEastAsia" w:hAnsiTheme="minorEastAsia"/>
          <w:sz w:val="20"/>
        </w:rPr>
        <w:t>Desktop</w:t>
      </w:r>
      <w:r>
        <w:rPr>
          <w:rFonts w:asciiTheme="minorEastAsia" w:hAnsiTheme="minorEastAsia" w:hint="eastAsia"/>
          <w:sz w:val="20"/>
        </w:rPr>
        <w:t>을 통해 아주 간단하고 편리하게 사용 및 관리할 수 있습니다.</w:t>
      </w:r>
    </w:p>
    <w:p w:rsidR="00694D0D" w:rsidRPr="00694D0D" w:rsidRDefault="00694D0D" w:rsidP="00694D0D">
      <w:pPr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1) </w:t>
      </w:r>
      <w:r w:rsidRPr="00694D0D">
        <w:rPr>
          <w:rFonts w:asciiTheme="minorEastAsia" w:hAnsiTheme="minorEastAsia" w:hint="eastAsia"/>
          <w:sz w:val="20"/>
        </w:rPr>
        <w:t>소중한 자신의 소스 코드가 손상되거나 손실 되는 경우</w:t>
      </w:r>
    </w:p>
    <w:p w:rsidR="00694D0D" w:rsidRPr="00694D0D" w:rsidRDefault="00694D0D" w:rsidP="00694D0D">
      <w:pPr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2) </w:t>
      </w:r>
      <w:r w:rsidRPr="00694D0D">
        <w:rPr>
          <w:rFonts w:asciiTheme="minorEastAsia" w:hAnsiTheme="minorEastAsia" w:hint="eastAsia"/>
          <w:sz w:val="20"/>
        </w:rPr>
        <w:t>외부에서 자신의 소스 코드를 열람해야 하는 경우</w:t>
      </w:r>
    </w:p>
    <w:p w:rsidR="00946E57" w:rsidRDefault="00694D0D" w:rsidP="00E17EB0">
      <w:pPr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3) </w:t>
      </w:r>
      <w:r w:rsidRPr="00694D0D">
        <w:rPr>
          <w:rFonts w:asciiTheme="minorEastAsia" w:hAnsiTheme="minorEastAsia" w:hint="eastAsia"/>
          <w:sz w:val="20"/>
        </w:rPr>
        <w:t>소스 코드의 변경된 부분을 찾아야 할 경우.</w:t>
      </w:r>
    </w:p>
    <w:p w:rsidR="00475102" w:rsidRPr="00946F66" w:rsidRDefault="00946F66" w:rsidP="00946F66">
      <w:pPr>
        <w:pStyle w:val="af"/>
        <w:numPr>
          <w:ilvl w:val="0"/>
          <w:numId w:val="25"/>
        </w:numPr>
        <w:jc w:val="left"/>
        <w:rPr>
          <w:bCs w:val="0"/>
          <w:sz w:val="24"/>
          <w:szCs w:val="24"/>
        </w:rPr>
      </w:pPr>
      <w:bookmarkStart w:id="1" w:name="_Toc42506440"/>
      <w:r>
        <w:rPr>
          <w:rStyle w:val="af0"/>
          <w:rFonts w:hint="eastAsia"/>
          <w:b/>
          <w:sz w:val="24"/>
          <w:szCs w:val="24"/>
        </w:rPr>
        <w:t>G</w:t>
      </w:r>
      <w:r>
        <w:rPr>
          <w:rStyle w:val="af0"/>
          <w:b/>
          <w:sz w:val="24"/>
          <w:szCs w:val="24"/>
        </w:rPr>
        <w:t>it</w:t>
      </w:r>
      <w:r>
        <w:rPr>
          <w:rStyle w:val="af0"/>
          <w:rFonts w:hint="eastAsia"/>
          <w:b/>
          <w:sz w:val="24"/>
          <w:szCs w:val="24"/>
        </w:rPr>
        <w:t>의 사용법</w:t>
      </w:r>
      <w:bookmarkEnd w:id="1"/>
    </w:p>
    <w:p w:rsidR="00946E57" w:rsidRDefault="00475102" w:rsidP="00E17EB0">
      <w:pPr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 xml:space="preserve">A. </w:t>
      </w:r>
      <w:r>
        <w:rPr>
          <w:rFonts w:asciiTheme="minorEastAsia" w:hAnsiTheme="minorEastAsia" w:hint="eastAsia"/>
          <w:sz w:val="20"/>
        </w:rPr>
        <w:t xml:space="preserve">Repository </w:t>
      </w:r>
      <w:r>
        <w:rPr>
          <w:rFonts w:asciiTheme="minorEastAsia" w:hAnsiTheme="minorEastAsia"/>
          <w:sz w:val="20"/>
        </w:rPr>
        <w:t xml:space="preserve">: </w:t>
      </w:r>
      <w:r>
        <w:rPr>
          <w:rFonts w:asciiTheme="minorEastAsia" w:hAnsiTheme="minorEastAsia" w:hint="eastAsia"/>
          <w:sz w:val="20"/>
        </w:rPr>
        <w:t>소스를 저장하는 폴더</w:t>
      </w:r>
    </w:p>
    <w:p w:rsidR="00A44BC4" w:rsidRDefault="00A44BC4" w:rsidP="005E0BE1">
      <w:pPr>
        <w:ind w:firstLine="195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- </w:t>
      </w:r>
      <w:r>
        <w:rPr>
          <w:rFonts w:asciiTheme="minorEastAsia" w:hAnsiTheme="minorEastAsia"/>
          <w:sz w:val="20"/>
        </w:rPr>
        <w:t>Repository</w:t>
      </w:r>
      <w:r>
        <w:rPr>
          <w:rFonts w:asciiTheme="minorEastAsia" w:hAnsiTheme="minorEastAsia" w:hint="eastAsia"/>
          <w:sz w:val="20"/>
        </w:rPr>
        <w:t xml:space="preserve">를 컴퓨터에 저장하면 </w:t>
      </w:r>
      <w:r>
        <w:rPr>
          <w:rFonts w:asciiTheme="minorEastAsia" w:hAnsiTheme="minorEastAsia"/>
          <w:sz w:val="20"/>
        </w:rPr>
        <w:t>Git</w:t>
      </w:r>
      <w:r>
        <w:rPr>
          <w:rFonts w:asciiTheme="minorEastAsia" w:hAnsiTheme="minorEastAsia" w:hint="eastAsia"/>
          <w:sz w:val="20"/>
        </w:rPr>
        <w:t>은 파일을 체크하고 변경사항을 추적 합니다.</w:t>
      </w:r>
      <w:r w:rsidR="005E0BE1">
        <w:rPr>
          <w:rFonts w:asciiTheme="minorEastAsia" w:hAnsiTheme="minorEastAsia" w:hint="eastAsia"/>
          <w:sz w:val="20"/>
        </w:rPr>
        <w:t xml:space="preserve"> </w:t>
      </w:r>
    </w:p>
    <w:p w:rsidR="00475102" w:rsidRDefault="005E0BE1" w:rsidP="00E17EB0">
      <w:pPr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 xml:space="preserve">B. Commit : </w:t>
      </w:r>
      <w:r>
        <w:rPr>
          <w:rFonts w:asciiTheme="minorEastAsia" w:hAnsiTheme="minorEastAsia" w:hint="eastAsia"/>
          <w:sz w:val="20"/>
        </w:rPr>
        <w:t>파일 변경 기록</w:t>
      </w:r>
    </w:p>
    <w:p w:rsidR="001077A8" w:rsidRDefault="001077A8" w:rsidP="003423AC">
      <w:pPr>
        <w:ind w:firstLine="195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 xml:space="preserve">- </w:t>
      </w:r>
      <w:r>
        <w:rPr>
          <w:rFonts w:asciiTheme="minorEastAsia" w:hAnsiTheme="minorEastAsia" w:hint="eastAsia"/>
          <w:sz w:val="20"/>
        </w:rPr>
        <w:t>파일의 생성이나 변경사항의 내용을</w:t>
      </w:r>
      <w:r w:rsidR="003423AC">
        <w:rPr>
          <w:rFonts w:asciiTheme="minorEastAsia" w:hAnsiTheme="minorEastAsia" w:hint="eastAsia"/>
          <w:sz w:val="20"/>
        </w:rPr>
        <w:t xml:space="preserve"> </w:t>
      </w:r>
      <w:r w:rsidR="003423AC">
        <w:rPr>
          <w:rFonts w:asciiTheme="minorEastAsia" w:hAnsiTheme="minorEastAsia"/>
          <w:sz w:val="20"/>
        </w:rPr>
        <w:t>Git</w:t>
      </w:r>
      <w:r w:rsidR="003423AC">
        <w:rPr>
          <w:rFonts w:asciiTheme="minorEastAsia" w:hAnsiTheme="minorEastAsia" w:hint="eastAsia"/>
          <w:sz w:val="20"/>
        </w:rPr>
        <w:t>에</w:t>
      </w:r>
      <w:r>
        <w:rPr>
          <w:rFonts w:asciiTheme="minorEastAsia" w:hAnsiTheme="minorEastAsia" w:hint="eastAsia"/>
          <w:sz w:val="20"/>
        </w:rPr>
        <w:t xml:space="preserve"> 기</w:t>
      </w:r>
      <w:r w:rsidR="003423AC">
        <w:rPr>
          <w:rFonts w:asciiTheme="minorEastAsia" w:hAnsiTheme="minorEastAsia" w:hint="eastAsia"/>
          <w:sz w:val="20"/>
        </w:rPr>
        <w:t>록</w:t>
      </w:r>
      <w:r>
        <w:rPr>
          <w:rFonts w:asciiTheme="minorEastAsia" w:hAnsiTheme="minorEastAsia" w:hint="eastAsia"/>
          <w:sz w:val="20"/>
        </w:rPr>
        <w:t xml:space="preserve">하는 것이 </w:t>
      </w:r>
      <w:r>
        <w:rPr>
          <w:rFonts w:asciiTheme="minorEastAsia" w:hAnsiTheme="minorEastAsia"/>
          <w:sz w:val="20"/>
        </w:rPr>
        <w:t xml:space="preserve">Commit </w:t>
      </w:r>
      <w:r>
        <w:rPr>
          <w:rFonts w:asciiTheme="minorEastAsia" w:hAnsiTheme="minorEastAsia" w:hint="eastAsia"/>
          <w:sz w:val="20"/>
        </w:rPr>
        <w:t>입니다.</w:t>
      </w:r>
    </w:p>
    <w:p w:rsidR="003423AC" w:rsidRDefault="003423AC" w:rsidP="003423AC">
      <w:pPr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C. Branch : 처음 기본으로 생성되는 것은 master이며,</w:t>
      </w:r>
      <w:r>
        <w:rPr>
          <w:rFonts w:asciiTheme="minorEastAsia" w:hAnsiTheme="minorEastAsia"/>
          <w:sz w:val="20"/>
        </w:rPr>
        <w:t xml:space="preserve"> master </w:t>
      </w:r>
      <w:r>
        <w:rPr>
          <w:rFonts w:asciiTheme="minorEastAsia" w:hAnsiTheme="minorEastAsia" w:hint="eastAsia"/>
          <w:sz w:val="20"/>
        </w:rPr>
        <w:t xml:space="preserve">branch에는 사용자의 모든 </w:t>
      </w:r>
    </w:p>
    <w:p w:rsidR="003423AC" w:rsidRDefault="003423AC" w:rsidP="003423AC">
      <w:pPr>
        <w:ind w:firstLineChars="100" w:firstLine="200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Commit이 반영되어 있습니다.</w:t>
      </w:r>
    </w:p>
    <w:p w:rsidR="003423AC" w:rsidRDefault="003423AC" w:rsidP="003423AC">
      <w:pPr>
        <w:ind w:firstLineChars="100" w:firstLine="200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>- master branch</w:t>
      </w:r>
      <w:r>
        <w:rPr>
          <w:rFonts w:asciiTheme="minorEastAsia" w:hAnsiTheme="minorEastAsia" w:hint="eastAsia"/>
          <w:sz w:val="20"/>
        </w:rPr>
        <w:t>는 마지막 작업 결과물이라고 할 수 있습니다.</w:t>
      </w:r>
    </w:p>
    <w:p w:rsidR="007A2456" w:rsidRDefault="003423AC" w:rsidP="003423AC">
      <w:pPr>
        <w:ind w:firstLineChars="100" w:firstLine="200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예를 들면 </w:t>
      </w:r>
      <w:r w:rsidR="007A2456">
        <w:rPr>
          <w:rFonts w:asciiTheme="minorEastAsia" w:hAnsiTheme="minorEastAsia" w:hint="eastAsia"/>
          <w:sz w:val="20"/>
        </w:rPr>
        <w:t xml:space="preserve">업무로 인하여 </w:t>
      </w:r>
      <w:r>
        <w:rPr>
          <w:rFonts w:asciiTheme="minorEastAsia" w:hAnsiTheme="minorEastAsia" w:hint="eastAsia"/>
          <w:sz w:val="20"/>
        </w:rPr>
        <w:t xml:space="preserve">새로운 기능을 추가하거나 </w:t>
      </w:r>
      <w:r w:rsidR="007A2456">
        <w:rPr>
          <w:rFonts w:asciiTheme="minorEastAsia" w:hAnsiTheme="minorEastAsia" w:hint="eastAsia"/>
          <w:sz w:val="20"/>
        </w:rPr>
        <w:t>변경사항을 적용해야 할 때</w:t>
      </w:r>
    </w:p>
    <w:p w:rsidR="007A2456" w:rsidRDefault="007A2456" w:rsidP="003423AC">
      <w:pPr>
        <w:ind w:firstLineChars="100" w:firstLine="200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운영 소스인 </w:t>
      </w:r>
      <w:r w:rsidR="003423AC">
        <w:rPr>
          <w:rFonts w:asciiTheme="minorEastAsia" w:hAnsiTheme="minorEastAsia"/>
          <w:sz w:val="20"/>
        </w:rPr>
        <w:t xml:space="preserve">master </w:t>
      </w:r>
      <w:r w:rsidR="003423AC">
        <w:rPr>
          <w:rFonts w:asciiTheme="minorEastAsia" w:hAnsiTheme="minorEastAsia" w:hint="eastAsia"/>
          <w:sz w:val="20"/>
        </w:rPr>
        <w:t>b</w:t>
      </w:r>
      <w:r w:rsidR="003423AC">
        <w:rPr>
          <w:rFonts w:asciiTheme="minorEastAsia" w:hAnsiTheme="minorEastAsia"/>
          <w:sz w:val="20"/>
        </w:rPr>
        <w:t>ranch</w:t>
      </w:r>
      <w:r>
        <w:rPr>
          <w:rFonts w:asciiTheme="minorEastAsia" w:hAnsiTheme="minorEastAsia" w:hint="eastAsia"/>
          <w:sz w:val="20"/>
        </w:rPr>
        <w:t xml:space="preserve">를 </w:t>
      </w:r>
      <w:r w:rsidR="003423AC">
        <w:rPr>
          <w:rFonts w:asciiTheme="minorEastAsia" w:hAnsiTheme="minorEastAsia" w:hint="eastAsia"/>
          <w:sz w:val="20"/>
        </w:rPr>
        <w:t>건드</w:t>
      </w:r>
      <w:r>
        <w:rPr>
          <w:rFonts w:asciiTheme="minorEastAsia" w:hAnsiTheme="minorEastAsia" w:hint="eastAsia"/>
          <w:sz w:val="20"/>
        </w:rPr>
        <w:t>리지 않고,</w:t>
      </w:r>
      <w:r>
        <w:rPr>
          <w:rFonts w:asciiTheme="minorEastAsia" w:hAnsiTheme="minorEastAsia"/>
          <w:sz w:val="20"/>
        </w:rPr>
        <w:t xml:space="preserve"> </w:t>
      </w:r>
      <w:r>
        <w:rPr>
          <w:rFonts w:asciiTheme="minorEastAsia" w:hAnsiTheme="minorEastAsia" w:hint="eastAsia"/>
          <w:sz w:val="20"/>
        </w:rPr>
        <w:t xml:space="preserve">새로운 </w:t>
      </w:r>
      <w:r>
        <w:rPr>
          <w:rFonts w:asciiTheme="minorEastAsia" w:hAnsiTheme="minorEastAsia"/>
          <w:sz w:val="20"/>
        </w:rPr>
        <w:t>Branch</w:t>
      </w:r>
      <w:r>
        <w:rPr>
          <w:rFonts w:asciiTheme="minorEastAsia" w:hAnsiTheme="minorEastAsia" w:hint="eastAsia"/>
          <w:sz w:val="20"/>
        </w:rPr>
        <w:t>를 생성하</w:t>
      </w:r>
      <w:r w:rsidR="00661639">
        <w:rPr>
          <w:rFonts w:asciiTheme="minorEastAsia" w:hAnsiTheme="minorEastAsia" w:hint="eastAsia"/>
          <w:sz w:val="20"/>
        </w:rPr>
        <w:t xml:space="preserve">면 </w:t>
      </w:r>
      <w:r w:rsidR="00661639">
        <w:rPr>
          <w:rFonts w:asciiTheme="minorEastAsia" w:hAnsiTheme="minorEastAsia"/>
          <w:sz w:val="20"/>
        </w:rPr>
        <w:t>master</w:t>
      </w:r>
      <w:r w:rsidR="00661639">
        <w:rPr>
          <w:rFonts w:asciiTheme="minorEastAsia" w:hAnsiTheme="minorEastAsia" w:hint="eastAsia"/>
          <w:sz w:val="20"/>
        </w:rPr>
        <w:t>와 똑같은</w:t>
      </w:r>
    </w:p>
    <w:p w:rsidR="007A2456" w:rsidRPr="00DF167A" w:rsidRDefault="00661639" w:rsidP="00DF167A">
      <w:pPr>
        <w:ind w:firstLineChars="100" w:firstLine="200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소스코드를 가진 </w:t>
      </w:r>
      <w:r>
        <w:rPr>
          <w:rFonts w:asciiTheme="minorEastAsia" w:hAnsiTheme="minorEastAsia"/>
          <w:sz w:val="20"/>
        </w:rPr>
        <w:t>Branch</w:t>
      </w:r>
      <w:r>
        <w:rPr>
          <w:rFonts w:asciiTheme="minorEastAsia" w:hAnsiTheme="minorEastAsia" w:hint="eastAsia"/>
          <w:sz w:val="20"/>
        </w:rPr>
        <w:t>를</w:t>
      </w:r>
      <w:r w:rsidR="00CA7934">
        <w:rPr>
          <w:rFonts w:asciiTheme="minorEastAsia" w:hAnsiTheme="minorEastAsia" w:hint="eastAsia"/>
          <w:sz w:val="20"/>
        </w:rPr>
        <w:t xml:space="preserve"> 만들어</w:t>
      </w:r>
      <w:r>
        <w:rPr>
          <w:rFonts w:asciiTheme="minorEastAsia" w:hAnsiTheme="minorEastAsia" w:hint="eastAsia"/>
          <w:sz w:val="20"/>
        </w:rPr>
        <w:t xml:space="preserve"> 개발 및 테스트를 진행 할 수 있습니다.</w:t>
      </w:r>
    </w:p>
    <w:p w:rsidR="00F46578" w:rsidRPr="00F46578" w:rsidRDefault="00982E00" w:rsidP="00F46578">
      <w:pPr>
        <w:pStyle w:val="af"/>
        <w:numPr>
          <w:ilvl w:val="0"/>
          <w:numId w:val="25"/>
        </w:numPr>
        <w:jc w:val="left"/>
        <w:rPr>
          <w:rStyle w:val="af0"/>
          <w:b/>
          <w:sz w:val="24"/>
          <w:szCs w:val="24"/>
        </w:rPr>
      </w:pPr>
      <w:bookmarkStart w:id="2" w:name="_Toc42506441"/>
      <w:r>
        <w:rPr>
          <w:rStyle w:val="af0"/>
          <w:rFonts w:hint="eastAsia"/>
          <w:b/>
          <w:sz w:val="24"/>
          <w:szCs w:val="24"/>
        </w:rPr>
        <w:t>G</w:t>
      </w:r>
      <w:r>
        <w:rPr>
          <w:rStyle w:val="af0"/>
          <w:b/>
          <w:sz w:val="24"/>
          <w:szCs w:val="24"/>
        </w:rPr>
        <w:t xml:space="preserve">itHub </w:t>
      </w:r>
      <w:r w:rsidR="00306F9C">
        <w:rPr>
          <w:rStyle w:val="af0"/>
          <w:rFonts w:hint="eastAsia"/>
          <w:b/>
          <w:sz w:val="24"/>
          <w:szCs w:val="24"/>
        </w:rPr>
        <w:t>로그인 하기</w:t>
      </w:r>
      <w:bookmarkEnd w:id="2"/>
    </w:p>
    <w:p w:rsidR="00F46578" w:rsidRPr="00306F9C" w:rsidRDefault="00F46578" w:rsidP="00F46578">
      <w:pPr>
        <w:rPr>
          <w:rFonts w:asciiTheme="minorHAnsi" w:eastAsiaTheme="minorHAnsi" w:hAnsiTheme="minorHAnsi"/>
          <w:sz w:val="20"/>
        </w:rPr>
      </w:pPr>
      <w:r w:rsidRPr="00306F9C">
        <w:rPr>
          <w:rFonts w:asciiTheme="minorHAnsi" w:eastAsiaTheme="minorHAnsi" w:hAnsiTheme="minorHAnsi" w:hint="eastAsia"/>
          <w:sz w:val="20"/>
        </w:rPr>
        <w:t>A.</w:t>
      </w:r>
      <w:r w:rsidR="00306F9C">
        <w:rPr>
          <w:rFonts w:asciiTheme="minorHAnsi" w:eastAsiaTheme="minorHAnsi" w:hAnsiTheme="minorHAnsi"/>
          <w:sz w:val="20"/>
        </w:rPr>
        <w:t xml:space="preserve"> </w:t>
      </w:r>
      <w:r w:rsidR="00306F9C">
        <w:rPr>
          <w:rFonts w:asciiTheme="minorHAnsi" w:eastAsiaTheme="minorHAnsi" w:hAnsiTheme="minorHAnsi" w:hint="eastAsia"/>
          <w:sz w:val="20"/>
        </w:rPr>
        <w:t>스마일게이트</w:t>
      </w:r>
      <w:r w:rsidR="00A64499">
        <w:rPr>
          <w:rFonts w:asciiTheme="minorHAnsi" w:eastAsiaTheme="minorHAnsi" w:hAnsiTheme="minorHAnsi" w:hint="eastAsia"/>
          <w:sz w:val="20"/>
        </w:rPr>
        <w:t xml:space="preserve"> </w:t>
      </w:r>
      <w:r w:rsidR="00A64499">
        <w:rPr>
          <w:rFonts w:asciiTheme="minorHAnsi" w:eastAsiaTheme="minorHAnsi" w:hAnsiTheme="minorHAnsi"/>
          <w:sz w:val="20"/>
        </w:rPr>
        <w:t xml:space="preserve">Github </w:t>
      </w:r>
      <w:r w:rsidR="00A64499">
        <w:rPr>
          <w:rFonts w:asciiTheme="minorHAnsi" w:eastAsiaTheme="minorHAnsi" w:hAnsiTheme="minorHAnsi" w:hint="eastAsia"/>
          <w:sz w:val="20"/>
        </w:rPr>
        <w:t>웹사이트에 로그인 합니다.</w:t>
      </w:r>
      <w:r w:rsidR="000C0E86" w:rsidRPr="00306F9C">
        <w:rPr>
          <w:rFonts w:asciiTheme="minorHAnsi" w:eastAsiaTheme="minorHAnsi" w:hAnsiTheme="minorHAnsi"/>
          <w:sz w:val="20"/>
        </w:rPr>
        <w:t xml:space="preserve"> </w:t>
      </w:r>
      <w:r w:rsidR="00A64499">
        <w:rPr>
          <w:rFonts w:asciiTheme="minorHAnsi" w:eastAsiaTheme="minorHAnsi" w:hAnsiTheme="minorHAnsi"/>
          <w:sz w:val="20"/>
        </w:rPr>
        <w:t>(</w:t>
      </w:r>
      <w:r w:rsidR="00306F9C" w:rsidRPr="00306F9C">
        <w:rPr>
          <w:rFonts w:asciiTheme="minorHAnsi" w:eastAsiaTheme="minorHAnsi" w:hAnsiTheme="minorHAnsi"/>
          <w:sz w:val="20"/>
        </w:rPr>
        <w:t>https://github.smilegate.net/login</w:t>
      </w:r>
      <w:r w:rsidR="00A64499">
        <w:rPr>
          <w:rFonts w:asciiTheme="minorHAnsi" w:eastAsiaTheme="minorHAnsi" w:hAnsiTheme="minorHAnsi" w:cs="Helvetica"/>
          <w:color w:val="444444"/>
          <w:sz w:val="20"/>
        </w:rPr>
        <w:t>)</w:t>
      </w:r>
    </w:p>
    <w:p w:rsidR="00F46578" w:rsidRPr="00E60671" w:rsidRDefault="0072359F" w:rsidP="00F46578">
      <w:pPr>
        <w:rPr>
          <w:rFonts w:asciiTheme="minorEastAsia" w:hAnsiTheme="minorEastAsia"/>
          <w:sz w:val="20"/>
        </w:rPr>
      </w:pPr>
      <w:r w:rsidRPr="0072359F">
        <w:rPr>
          <w:rFonts w:asciiTheme="minorEastAsia" w:hAnsiTheme="minorEastAsia"/>
          <w:noProof/>
          <w:sz w:val="20"/>
        </w:rPr>
        <w:drawing>
          <wp:inline distT="0" distB="0" distL="0" distR="0" wp14:anchorId="6986C0A0" wp14:editId="5A8016FB">
            <wp:extent cx="3914775" cy="2300462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8618" cy="23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23" w:rsidRPr="00F46578" w:rsidRDefault="00CC3523" w:rsidP="00CC3523">
      <w:pPr>
        <w:pStyle w:val="af"/>
        <w:numPr>
          <w:ilvl w:val="0"/>
          <w:numId w:val="25"/>
        </w:numPr>
        <w:jc w:val="left"/>
        <w:rPr>
          <w:rStyle w:val="af0"/>
          <w:b/>
          <w:sz w:val="24"/>
          <w:szCs w:val="24"/>
        </w:rPr>
      </w:pPr>
      <w:bookmarkStart w:id="3" w:name="_Toc42506442"/>
      <w:r>
        <w:rPr>
          <w:rStyle w:val="af0"/>
          <w:rFonts w:hint="eastAsia"/>
          <w:b/>
          <w:sz w:val="24"/>
          <w:szCs w:val="24"/>
        </w:rPr>
        <w:lastRenderedPageBreak/>
        <w:t>G</w:t>
      </w:r>
      <w:r>
        <w:rPr>
          <w:rStyle w:val="af0"/>
          <w:b/>
          <w:sz w:val="24"/>
          <w:szCs w:val="24"/>
        </w:rPr>
        <w:t xml:space="preserve">itHub </w:t>
      </w:r>
      <w:r>
        <w:rPr>
          <w:rStyle w:val="af0"/>
          <w:rFonts w:hint="eastAsia"/>
          <w:b/>
          <w:sz w:val="24"/>
          <w:szCs w:val="24"/>
        </w:rPr>
        <w:t>Desktop 옵션 설정</w:t>
      </w:r>
      <w:bookmarkEnd w:id="3"/>
    </w:p>
    <w:p w:rsidR="00CC3523" w:rsidRDefault="00DC4E13" w:rsidP="00CC3523">
      <w:pPr>
        <w:rPr>
          <w:rFonts w:asciiTheme="minorHAnsi" w:eastAsiaTheme="minorHAnsi" w:hAnsiTheme="minorHAnsi" w:cs="Helvetica"/>
          <w:color w:val="444444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프로그램 상단 메뉴에서 </w:t>
      </w:r>
      <w:r w:rsidR="004811F3">
        <w:rPr>
          <w:rFonts w:asciiTheme="minorHAnsi" w:eastAsiaTheme="minorHAnsi" w:hAnsiTheme="minorHAnsi"/>
          <w:sz w:val="20"/>
        </w:rPr>
        <w:t>“</w:t>
      </w:r>
      <w:r>
        <w:rPr>
          <w:rFonts w:asciiTheme="minorHAnsi" w:eastAsiaTheme="minorHAnsi" w:hAnsiTheme="minorHAnsi"/>
          <w:sz w:val="20"/>
        </w:rPr>
        <w:t>File &gt; Option</w:t>
      </w:r>
      <w:r w:rsidR="00A709D5">
        <w:rPr>
          <w:rFonts w:asciiTheme="minorHAnsi" w:eastAsiaTheme="minorHAnsi" w:hAnsiTheme="minorHAnsi"/>
          <w:sz w:val="20"/>
        </w:rPr>
        <w:t>s</w:t>
      </w:r>
      <w:r>
        <w:rPr>
          <w:rFonts w:asciiTheme="minorHAnsi" w:eastAsiaTheme="minorHAnsi" w:hAnsiTheme="minorHAnsi"/>
          <w:sz w:val="20"/>
        </w:rPr>
        <w:t>..</w:t>
      </w:r>
      <w:r w:rsidR="004811F3">
        <w:rPr>
          <w:rFonts w:asciiTheme="minorHAnsi" w:eastAsiaTheme="minorHAnsi" w:hAnsiTheme="minorHAnsi"/>
          <w:sz w:val="20"/>
        </w:rPr>
        <w:t xml:space="preserve">”를 </w:t>
      </w:r>
      <w:r w:rsidR="004811F3">
        <w:rPr>
          <w:rFonts w:asciiTheme="minorHAnsi" w:eastAsiaTheme="minorHAnsi" w:hAnsiTheme="minorHAnsi" w:hint="eastAsia"/>
          <w:sz w:val="20"/>
        </w:rPr>
        <w:t>선택하여 옵션들을 확인 할 수 있습니다.</w:t>
      </w:r>
    </w:p>
    <w:p w:rsidR="00CC3523" w:rsidRDefault="00DC4E13" w:rsidP="00CC3523">
      <w:pPr>
        <w:rPr>
          <w:rFonts w:asciiTheme="minorHAnsi" w:eastAsiaTheme="minorHAnsi" w:hAnsiTheme="minorHAnsi"/>
          <w:sz w:val="20"/>
        </w:rPr>
      </w:pPr>
      <w:r w:rsidRPr="00DC4E13">
        <w:rPr>
          <w:rFonts w:asciiTheme="minorHAnsi" w:eastAsiaTheme="minorHAnsi" w:hAnsiTheme="minorHAnsi"/>
          <w:noProof/>
          <w:sz w:val="20"/>
        </w:rPr>
        <w:drawing>
          <wp:inline distT="0" distB="0" distL="0" distR="0" wp14:anchorId="7D00B2E1" wp14:editId="634AC38A">
            <wp:extent cx="4105275" cy="2832212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298" cy="284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23" w:rsidRDefault="00CC3523" w:rsidP="00CC3523">
      <w:pPr>
        <w:rPr>
          <w:rFonts w:asciiTheme="minorHAnsi" w:eastAsiaTheme="minorHAnsi" w:hAnsiTheme="minorHAnsi"/>
          <w:sz w:val="20"/>
        </w:rPr>
      </w:pPr>
    </w:p>
    <w:p w:rsidR="00CC3523" w:rsidRDefault="006476C5" w:rsidP="000C403D">
      <w:pPr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A. Accouts에서 </w:t>
      </w:r>
      <w:r>
        <w:rPr>
          <w:rFonts w:asciiTheme="minorHAnsi" w:eastAsiaTheme="minorHAnsi" w:hAnsiTheme="minorHAnsi"/>
          <w:sz w:val="20"/>
        </w:rPr>
        <w:t>Github</w:t>
      </w:r>
      <w:r>
        <w:rPr>
          <w:rFonts w:asciiTheme="minorHAnsi" w:eastAsiaTheme="minorHAnsi" w:hAnsiTheme="minorHAnsi" w:hint="eastAsia"/>
          <w:sz w:val="20"/>
        </w:rPr>
        <w:t>와 연결된 계정(</w:t>
      </w:r>
      <w:r>
        <w:rPr>
          <w:rFonts w:asciiTheme="minorHAnsi" w:eastAsiaTheme="minorHAnsi" w:hAnsiTheme="minorHAnsi"/>
          <w:sz w:val="20"/>
        </w:rPr>
        <w:t>ad)</w:t>
      </w:r>
      <w:r>
        <w:rPr>
          <w:rFonts w:asciiTheme="minorHAnsi" w:eastAsiaTheme="minorHAnsi" w:hAnsiTheme="minorHAnsi" w:hint="eastAsia"/>
          <w:sz w:val="20"/>
        </w:rPr>
        <w:t>을 확인 할 수 있습니다.</w:t>
      </w:r>
    </w:p>
    <w:p w:rsidR="006476C5" w:rsidRDefault="006476C5" w:rsidP="00CC3523">
      <w:pPr>
        <w:rPr>
          <w:rFonts w:asciiTheme="minorHAnsi" w:eastAsiaTheme="minorHAnsi" w:hAnsiTheme="minorHAnsi"/>
          <w:sz w:val="20"/>
        </w:rPr>
      </w:pPr>
      <w:r w:rsidRPr="006476C5">
        <w:rPr>
          <w:rFonts w:asciiTheme="minorHAnsi" w:eastAsiaTheme="minorHAnsi" w:hAnsiTheme="minorHAnsi"/>
          <w:noProof/>
          <w:sz w:val="20"/>
        </w:rPr>
        <w:drawing>
          <wp:inline distT="0" distB="0" distL="0" distR="0" wp14:anchorId="286E9600" wp14:editId="4F247544">
            <wp:extent cx="3495675" cy="158194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4040" cy="160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C5" w:rsidRDefault="006476C5" w:rsidP="000C403D">
      <w:pPr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B. Git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에는 프로그램 설치 시 입력한 정보가 저장되며 여기 입력된 사용자 정보가 </w:t>
      </w:r>
    </w:p>
    <w:p w:rsidR="00CC3523" w:rsidRDefault="006476C5" w:rsidP="000C403D">
      <w:pPr>
        <w:ind w:firstLineChars="100" w:firstLine="20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 xml:space="preserve">Git </w:t>
      </w:r>
      <w:r>
        <w:rPr>
          <w:rFonts w:asciiTheme="minorHAnsi" w:eastAsiaTheme="minorHAnsi" w:hAnsiTheme="minorHAnsi" w:hint="eastAsia"/>
          <w:sz w:val="20"/>
        </w:rPr>
        <w:t xml:space="preserve">작업 시 표기되므로 </w:t>
      </w:r>
      <w:r>
        <w:rPr>
          <w:rFonts w:asciiTheme="minorHAnsi" w:eastAsiaTheme="minorHAnsi" w:hAnsiTheme="minorHAnsi"/>
          <w:sz w:val="20"/>
        </w:rPr>
        <w:t>Accounts</w:t>
      </w:r>
      <w:r>
        <w:rPr>
          <w:rFonts w:asciiTheme="minorHAnsi" w:eastAsiaTheme="minorHAnsi" w:hAnsiTheme="minorHAnsi" w:hint="eastAsia"/>
          <w:sz w:val="20"/>
        </w:rPr>
        <w:t xml:space="preserve">에 입력한 정보와 동일하게 만들어 줍니다. </w:t>
      </w:r>
      <w:r w:rsidRPr="006476C5">
        <w:rPr>
          <w:rFonts w:asciiTheme="minorHAnsi" w:eastAsiaTheme="minorHAnsi" w:hAnsiTheme="minorHAnsi"/>
          <w:b/>
          <w:color w:val="FF0000"/>
          <w:sz w:val="20"/>
        </w:rPr>
        <w:t>(</w:t>
      </w:r>
      <w:r w:rsidRPr="006476C5">
        <w:rPr>
          <w:rFonts w:asciiTheme="minorHAnsi" w:eastAsiaTheme="minorHAnsi" w:hAnsiTheme="minorHAnsi" w:hint="eastAsia"/>
          <w:b/>
          <w:color w:val="FF0000"/>
          <w:sz w:val="20"/>
        </w:rPr>
        <w:t>중요</w:t>
      </w:r>
      <w:r w:rsidRPr="006476C5">
        <w:rPr>
          <w:rFonts w:asciiTheme="minorHAnsi" w:eastAsiaTheme="minorHAnsi" w:hAnsiTheme="minorHAnsi"/>
          <w:b/>
          <w:color w:val="FF0000"/>
          <w:sz w:val="20"/>
        </w:rPr>
        <w:t>)</w:t>
      </w:r>
      <w:r w:rsidRPr="006476C5">
        <w:rPr>
          <w:rFonts w:asciiTheme="minorHAnsi" w:eastAsiaTheme="minorHAnsi" w:hAnsiTheme="minorHAnsi"/>
          <w:noProof/>
          <w:sz w:val="20"/>
        </w:rPr>
        <w:drawing>
          <wp:inline distT="0" distB="0" distL="0" distR="0" wp14:anchorId="322AA81A" wp14:editId="780DF968">
            <wp:extent cx="3400425" cy="195041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3039" cy="196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EE" w:rsidRPr="00F46578" w:rsidRDefault="004853EE" w:rsidP="004853EE">
      <w:pPr>
        <w:pStyle w:val="af"/>
        <w:numPr>
          <w:ilvl w:val="0"/>
          <w:numId w:val="25"/>
        </w:numPr>
        <w:jc w:val="left"/>
        <w:rPr>
          <w:rStyle w:val="af0"/>
          <w:b/>
          <w:sz w:val="24"/>
          <w:szCs w:val="24"/>
        </w:rPr>
      </w:pPr>
      <w:bookmarkStart w:id="4" w:name="_Toc42506443"/>
      <w:r w:rsidRPr="004853EE">
        <w:rPr>
          <w:rStyle w:val="af0"/>
          <w:rFonts w:hint="eastAsia"/>
          <w:b/>
          <w:sz w:val="24"/>
          <w:szCs w:val="24"/>
        </w:rPr>
        <w:lastRenderedPageBreak/>
        <w:t>저장소(Repository) 가져오기(Clone)</w:t>
      </w:r>
      <w:bookmarkEnd w:id="4"/>
    </w:p>
    <w:p w:rsidR="004853EE" w:rsidRPr="00946E57" w:rsidRDefault="004853EE" w:rsidP="008D6FBD">
      <w:pPr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G</w:t>
      </w:r>
      <w:r>
        <w:rPr>
          <w:rFonts w:asciiTheme="minorHAnsi" w:eastAsiaTheme="minorHAnsi" w:hAnsiTheme="minorHAnsi"/>
          <w:sz w:val="20"/>
        </w:rPr>
        <w:t>ithub Desktop</w:t>
      </w:r>
      <w:r>
        <w:rPr>
          <w:rFonts w:asciiTheme="minorHAnsi" w:eastAsiaTheme="minorHAnsi" w:hAnsiTheme="minorHAnsi" w:hint="eastAsia"/>
          <w:sz w:val="20"/>
        </w:rPr>
        <w:t xml:space="preserve">에서 </w:t>
      </w:r>
      <w:r>
        <w:rPr>
          <w:rFonts w:asciiTheme="minorHAnsi" w:eastAsiaTheme="minorHAnsi" w:hAnsiTheme="minorHAnsi"/>
          <w:sz w:val="20"/>
        </w:rPr>
        <w:t>Repository</w:t>
      </w:r>
      <w:r>
        <w:rPr>
          <w:rFonts w:asciiTheme="minorHAnsi" w:eastAsiaTheme="minorHAnsi" w:hAnsiTheme="minorHAnsi" w:hint="eastAsia"/>
          <w:sz w:val="20"/>
        </w:rPr>
        <w:t xml:space="preserve">를 사용하기 위해서는 </w:t>
      </w:r>
      <w:r w:rsidR="008D6FBD">
        <w:rPr>
          <w:rFonts w:asciiTheme="minorHAnsi" w:eastAsiaTheme="minorHAnsi" w:hAnsiTheme="minorHAnsi"/>
          <w:sz w:val="20"/>
        </w:rPr>
        <w:t xml:space="preserve">Github </w:t>
      </w:r>
      <w:r w:rsidR="008D6FBD">
        <w:rPr>
          <w:rFonts w:asciiTheme="minorHAnsi" w:eastAsiaTheme="minorHAnsi" w:hAnsiTheme="minorHAnsi" w:hint="eastAsia"/>
          <w:sz w:val="20"/>
        </w:rPr>
        <w:t xml:space="preserve">서버에 업로드 되어있는 </w:t>
      </w:r>
      <w:r>
        <w:rPr>
          <w:rFonts w:asciiTheme="minorHAnsi" w:eastAsiaTheme="minorHAnsi" w:hAnsiTheme="minorHAnsi" w:hint="eastAsia"/>
          <w:sz w:val="20"/>
        </w:rPr>
        <w:t>저장소(</w:t>
      </w:r>
      <w:r w:rsidRPr="004853EE">
        <w:rPr>
          <w:rFonts w:asciiTheme="minorHAnsi" w:eastAsiaTheme="minorHAnsi" w:hAnsiTheme="minorHAnsi"/>
          <w:sz w:val="20"/>
        </w:rPr>
        <w:t>GSW-WEB</w:t>
      </w:r>
      <w:r>
        <w:rPr>
          <w:rFonts w:asciiTheme="minorHAnsi" w:eastAsiaTheme="minorHAnsi" w:hAnsiTheme="minorHAnsi" w:hint="eastAsia"/>
          <w:sz w:val="20"/>
        </w:rPr>
        <w:t>)</w:t>
      </w:r>
      <w:r w:rsidR="008D6FBD">
        <w:rPr>
          <w:rFonts w:asciiTheme="minorHAnsi" w:eastAsiaTheme="minorHAnsi" w:hAnsiTheme="minorHAnsi"/>
          <w:sz w:val="20"/>
        </w:rPr>
        <w:t xml:space="preserve"> </w:t>
      </w:r>
      <w:r w:rsidR="008D6FBD">
        <w:rPr>
          <w:rFonts w:asciiTheme="minorHAnsi" w:eastAsiaTheme="minorHAnsi" w:hAnsiTheme="minorHAnsi" w:hint="eastAsia"/>
          <w:sz w:val="20"/>
        </w:rPr>
        <w:t>소스파일을</w:t>
      </w:r>
      <w:r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t>“</w:t>
      </w:r>
      <w:r>
        <w:rPr>
          <w:rFonts w:asciiTheme="minorHAnsi" w:eastAsiaTheme="minorHAnsi" w:hAnsiTheme="minorHAnsi" w:hint="eastAsia"/>
          <w:sz w:val="20"/>
        </w:rPr>
        <w:t>Clone</w:t>
      </w:r>
      <w:r>
        <w:rPr>
          <w:rFonts w:asciiTheme="minorHAnsi" w:eastAsiaTheme="minorHAnsi" w:hAnsiTheme="minorHAnsi"/>
          <w:sz w:val="20"/>
        </w:rPr>
        <w:t>”</w:t>
      </w:r>
      <w:r w:rsidR="00BF4D9D">
        <w:rPr>
          <w:rFonts w:asciiTheme="minorHAnsi" w:eastAsiaTheme="minorHAnsi" w:hAnsiTheme="minorHAnsi"/>
          <w:sz w:val="20"/>
        </w:rPr>
        <w:t xml:space="preserve"> </w:t>
      </w:r>
      <w:r w:rsidR="00BF4D9D">
        <w:rPr>
          <w:rFonts w:asciiTheme="minorHAnsi" w:eastAsiaTheme="minorHAnsi" w:hAnsiTheme="minorHAnsi" w:hint="eastAsia"/>
          <w:sz w:val="20"/>
        </w:rPr>
        <w:t xml:space="preserve">기능으로 </w:t>
      </w:r>
      <w:r>
        <w:rPr>
          <w:rFonts w:asciiTheme="minorHAnsi" w:eastAsiaTheme="minorHAnsi" w:hAnsiTheme="minorHAnsi" w:hint="eastAsia"/>
          <w:sz w:val="20"/>
        </w:rPr>
        <w:t xml:space="preserve">가져와야 </w:t>
      </w:r>
      <w:r w:rsidR="00946E57">
        <w:rPr>
          <w:rFonts w:asciiTheme="minorHAnsi" w:eastAsiaTheme="minorHAnsi" w:hAnsiTheme="minorHAnsi" w:hint="eastAsia"/>
          <w:sz w:val="20"/>
        </w:rPr>
        <w:t>하며 방법은 두가지 입니다.</w:t>
      </w:r>
    </w:p>
    <w:p w:rsidR="00946E57" w:rsidRDefault="00946E57" w:rsidP="00946E57">
      <w:pPr>
        <w:ind w:firstLineChars="100" w:firstLine="200"/>
        <w:rPr>
          <w:rFonts w:asciiTheme="minorHAnsi" w:eastAsiaTheme="minorHAnsi" w:hAnsiTheme="minorHAnsi"/>
          <w:sz w:val="20"/>
        </w:rPr>
      </w:pPr>
    </w:p>
    <w:p w:rsidR="00BD76B6" w:rsidRPr="00306F9C" w:rsidRDefault="00BD76B6" w:rsidP="00946E57">
      <w:pPr>
        <w:ind w:firstLineChars="100" w:firstLine="200"/>
        <w:rPr>
          <w:rFonts w:asciiTheme="minorHAnsi" w:eastAsiaTheme="minorHAnsi" w:hAnsiTheme="minorHAnsi"/>
          <w:sz w:val="20"/>
        </w:rPr>
      </w:pPr>
    </w:p>
    <w:p w:rsidR="00B978B9" w:rsidRDefault="00946E57" w:rsidP="00F46578">
      <w:pPr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>A</w:t>
      </w:r>
      <w:r>
        <w:rPr>
          <w:rFonts w:asciiTheme="minorEastAsia" w:hAnsiTheme="minorEastAsia" w:hint="eastAsia"/>
          <w:sz w:val="20"/>
        </w:rPr>
        <w:t xml:space="preserve">. </w:t>
      </w:r>
      <w:r w:rsidR="00B978B9">
        <w:rPr>
          <w:rFonts w:asciiTheme="minorEastAsia" w:hAnsiTheme="minorEastAsia" w:hint="eastAsia"/>
          <w:sz w:val="20"/>
        </w:rPr>
        <w:t xml:space="preserve">Github 웹사이트에서 </w:t>
      </w:r>
      <w:r w:rsidR="00B978B9">
        <w:rPr>
          <w:rFonts w:asciiTheme="minorEastAsia" w:hAnsiTheme="minorEastAsia"/>
          <w:sz w:val="20"/>
        </w:rPr>
        <w:t xml:space="preserve">Clone </w:t>
      </w:r>
      <w:r w:rsidR="00B978B9">
        <w:rPr>
          <w:rFonts w:asciiTheme="minorEastAsia" w:hAnsiTheme="minorEastAsia" w:hint="eastAsia"/>
          <w:sz w:val="20"/>
        </w:rPr>
        <w:t>하기</w:t>
      </w:r>
    </w:p>
    <w:p w:rsidR="00BD76B6" w:rsidRPr="00BD76B6" w:rsidRDefault="00BD76B6" w:rsidP="00F46578">
      <w:pPr>
        <w:rPr>
          <w:rFonts w:asciiTheme="minorEastAsia" w:hAnsiTheme="minorEastAsia"/>
          <w:sz w:val="20"/>
        </w:rPr>
      </w:pPr>
    </w:p>
    <w:p w:rsidR="0072359F" w:rsidRDefault="00BD76B6" w:rsidP="00F46578">
      <w:pPr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 xml:space="preserve">(1) </w:t>
      </w:r>
      <w:r w:rsidR="00B978B9" w:rsidRPr="00B978B9">
        <w:rPr>
          <w:rFonts w:asciiTheme="minorEastAsia" w:hAnsiTheme="minorEastAsia" w:hint="eastAsia"/>
          <w:sz w:val="20"/>
        </w:rPr>
        <w:t xml:space="preserve">"Clone or download &gt; Open in Desktop" 을 순서대로 </w:t>
      </w:r>
      <w:r>
        <w:rPr>
          <w:rFonts w:asciiTheme="minorEastAsia" w:hAnsiTheme="minorEastAsia" w:hint="eastAsia"/>
          <w:sz w:val="20"/>
        </w:rPr>
        <w:t>누릅니다.</w:t>
      </w:r>
    </w:p>
    <w:p w:rsidR="00BD76B6" w:rsidRPr="00BD76B6" w:rsidRDefault="00BD76B6" w:rsidP="00F46578">
      <w:pPr>
        <w:rPr>
          <w:rFonts w:asciiTheme="minorEastAsia" w:hAnsiTheme="minorEastAsia"/>
          <w:color w:val="FF0000"/>
          <w:sz w:val="20"/>
        </w:rPr>
      </w:pPr>
      <w:r w:rsidRPr="00BD76B6">
        <w:rPr>
          <w:rFonts w:asciiTheme="minorEastAsia" w:hAnsiTheme="minorEastAsia" w:hint="eastAsia"/>
          <w:color w:val="FF0000"/>
          <w:sz w:val="20"/>
        </w:rPr>
        <w:t xml:space="preserve">   </w:t>
      </w:r>
      <w:r w:rsidRPr="00CF19BD">
        <w:rPr>
          <w:rFonts w:asciiTheme="minorEastAsia" w:hAnsiTheme="minorEastAsia" w:hint="eastAsia"/>
          <w:b/>
          <w:color w:val="FF0000"/>
          <w:sz w:val="20"/>
        </w:rPr>
        <w:t xml:space="preserve">※ </w:t>
      </w:r>
      <w:r w:rsidR="00CF19BD" w:rsidRPr="00CF19BD">
        <w:rPr>
          <w:rFonts w:asciiTheme="minorEastAsia" w:hAnsiTheme="minorEastAsia" w:hint="eastAsia"/>
          <w:b/>
          <w:color w:val="FF0000"/>
          <w:sz w:val="20"/>
        </w:rPr>
        <w:t xml:space="preserve">이 작업으로 </w:t>
      </w:r>
      <w:r w:rsidRPr="00BD76B6">
        <w:rPr>
          <w:rStyle w:val="af0"/>
          <w:rFonts w:asciiTheme="minorEastAsia" w:hAnsiTheme="minorEastAsia" w:hint="eastAsia"/>
          <w:color w:val="FF0000"/>
          <w:sz w:val="20"/>
        </w:rPr>
        <w:t>Repository</w:t>
      </w:r>
      <w:r w:rsidRPr="00BD76B6">
        <w:rPr>
          <w:rStyle w:val="af0"/>
          <w:rFonts w:asciiTheme="minorEastAsia" w:hAnsiTheme="minorEastAsia"/>
          <w:color w:val="FF0000"/>
          <w:sz w:val="20"/>
        </w:rPr>
        <w:t xml:space="preserve"> URL</w:t>
      </w:r>
      <w:r w:rsidRPr="00BD76B6">
        <w:rPr>
          <w:rStyle w:val="af0"/>
          <w:rFonts w:asciiTheme="minorEastAsia" w:hAnsiTheme="minorEastAsia" w:hint="eastAsia"/>
          <w:color w:val="FF0000"/>
          <w:sz w:val="20"/>
        </w:rPr>
        <w:t xml:space="preserve"> 정보를 알 수 있습니다.</w:t>
      </w:r>
    </w:p>
    <w:p w:rsidR="00946E57" w:rsidRDefault="00946E57" w:rsidP="00F46578">
      <w:pPr>
        <w:rPr>
          <w:rFonts w:asciiTheme="minorEastAsia" w:hAnsiTheme="minorEastAsia"/>
          <w:sz w:val="20"/>
        </w:rPr>
      </w:pPr>
      <w:r w:rsidRPr="00946E57">
        <w:rPr>
          <w:rFonts w:asciiTheme="minorEastAsia" w:hAnsiTheme="minorEastAsia"/>
          <w:noProof/>
          <w:sz w:val="20"/>
        </w:rPr>
        <w:drawing>
          <wp:inline distT="0" distB="0" distL="0" distR="0" wp14:anchorId="75FFE102" wp14:editId="1F1521E1">
            <wp:extent cx="5000625" cy="350829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797" cy="355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B6" w:rsidRDefault="00BD76B6" w:rsidP="00F46578">
      <w:pPr>
        <w:rPr>
          <w:rFonts w:asciiTheme="minorEastAsia" w:hAnsiTheme="minorEastAsia"/>
          <w:sz w:val="20"/>
        </w:rPr>
      </w:pPr>
    </w:p>
    <w:p w:rsidR="003671BF" w:rsidRDefault="00BD76B6" w:rsidP="003671BF">
      <w:pPr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(2) </w:t>
      </w:r>
      <w:r>
        <w:rPr>
          <w:rFonts w:asciiTheme="minorEastAsia" w:hAnsiTheme="minorEastAsia"/>
          <w:sz w:val="20"/>
        </w:rPr>
        <w:t xml:space="preserve">GithubDesktop </w:t>
      </w:r>
      <w:r>
        <w:rPr>
          <w:rFonts w:asciiTheme="minorEastAsia" w:hAnsiTheme="minorEastAsia" w:hint="eastAsia"/>
          <w:sz w:val="20"/>
        </w:rPr>
        <w:t xml:space="preserve">프로그램을 실행 여부를 묻는 팝업이 활성화 되면 </w:t>
      </w:r>
      <w:r w:rsidR="003671BF">
        <w:rPr>
          <w:rFonts w:asciiTheme="minorEastAsia" w:hAnsiTheme="minorEastAsia"/>
          <w:sz w:val="20"/>
        </w:rPr>
        <w:t>“</w:t>
      </w:r>
      <w:r w:rsidR="005578E3">
        <w:rPr>
          <w:rFonts w:asciiTheme="minorEastAsia" w:hAnsiTheme="minorEastAsia"/>
          <w:sz w:val="20"/>
        </w:rPr>
        <w:t>GitHubDesktop.exe</w:t>
      </w:r>
      <w:r>
        <w:rPr>
          <w:rFonts w:asciiTheme="minorEastAsia" w:hAnsiTheme="minorEastAsia" w:hint="eastAsia"/>
          <w:sz w:val="20"/>
        </w:rPr>
        <w:t>열기</w:t>
      </w:r>
      <w:r w:rsidR="003671BF">
        <w:rPr>
          <w:rFonts w:asciiTheme="minorEastAsia" w:hAnsiTheme="minorEastAsia"/>
          <w:sz w:val="20"/>
        </w:rPr>
        <w:t>”</w:t>
      </w:r>
      <w:r>
        <w:rPr>
          <w:rFonts w:asciiTheme="minorEastAsia" w:hAnsiTheme="minorEastAsia" w:hint="eastAsia"/>
          <w:sz w:val="20"/>
        </w:rPr>
        <w:t xml:space="preserve">를 </w:t>
      </w:r>
    </w:p>
    <w:p w:rsidR="00B978B9" w:rsidRPr="00946E57" w:rsidRDefault="003671BF" w:rsidP="003671BF">
      <w:pPr>
        <w:ind w:firstLineChars="200" w:firstLine="400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클릭 합니다.</w:t>
      </w:r>
      <w:r w:rsidR="00BD76B6">
        <w:rPr>
          <w:rFonts w:asciiTheme="minorEastAsia" w:hAnsiTheme="minorEastAsia" w:hint="eastAsia"/>
          <w:sz w:val="20"/>
        </w:rPr>
        <w:t>.</w:t>
      </w:r>
    </w:p>
    <w:p w:rsidR="00F46578" w:rsidRDefault="00B978B9" w:rsidP="00F46578">
      <w:pPr>
        <w:rPr>
          <w:rFonts w:asciiTheme="minorEastAsia" w:hAnsiTheme="minorEastAsia"/>
          <w:sz w:val="20"/>
        </w:rPr>
      </w:pPr>
      <w:r w:rsidRPr="00B978B9">
        <w:rPr>
          <w:rFonts w:asciiTheme="minorEastAsia" w:hAnsiTheme="minorEastAsia"/>
          <w:noProof/>
          <w:sz w:val="20"/>
        </w:rPr>
        <w:drawing>
          <wp:inline distT="0" distB="0" distL="0" distR="0" wp14:anchorId="2C78DFF2" wp14:editId="1400ADAC">
            <wp:extent cx="3443869" cy="1323975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5360" cy="132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B6" w:rsidRDefault="00BD76B6" w:rsidP="00F46578">
      <w:pPr>
        <w:rPr>
          <w:rFonts w:asciiTheme="minorEastAsia" w:hAnsiTheme="minorEastAsia"/>
          <w:sz w:val="20"/>
        </w:rPr>
      </w:pPr>
    </w:p>
    <w:p w:rsidR="00BD76B6" w:rsidRPr="00946E57" w:rsidRDefault="00BD76B6" w:rsidP="00BD76B6">
      <w:pPr>
        <w:ind w:left="400" w:hangingChars="200" w:hanging="400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lastRenderedPageBreak/>
        <w:t>(3)</w:t>
      </w:r>
      <w:r>
        <w:rPr>
          <w:rFonts w:asciiTheme="minorEastAsia" w:hAnsiTheme="minorEastAsia"/>
          <w:sz w:val="20"/>
        </w:rPr>
        <w:t xml:space="preserve"> “</w:t>
      </w:r>
      <w:r>
        <w:rPr>
          <w:rFonts w:asciiTheme="minorEastAsia" w:hAnsiTheme="minorEastAsia" w:hint="eastAsia"/>
          <w:sz w:val="20"/>
        </w:rPr>
        <w:t>Re</w:t>
      </w:r>
      <w:r>
        <w:rPr>
          <w:rFonts w:asciiTheme="minorEastAsia" w:hAnsiTheme="minorEastAsia"/>
          <w:sz w:val="20"/>
        </w:rPr>
        <w:t>pository URL or Github username and r</w:t>
      </w:r>
      <w:r>
        <w:rPr>
          <w:rFonts w:asciiTheme="minorEastAsia" w:hAnsiTheme="minorEastAsia" w:hint="eastAsia"/>
          <w:sz w:val="20"/>
        </w:rPr>
        <w:t>e</w:t>
      </w:r>
      <w:r>
        <w:rPr>
          <w:rFonts w:asciiTheme="minorEastAsia" w:hAnsiTheme="minorEastAsia"/>
          <w:sz w:val="20"/>
        </w:rPr>
        <w:t>pository”</w:t>
      </w:r>
      <w:r>
        <w:rPr>
          <w:rFonts w:asciiTheme="minorEastAsia" w:hAnsiTheme="minorEastAsia" w:hint="eastAsia"/>
          <w:sz w:val="20"/>
        </w:rPr>
        <w:t xml:space="preserve">에 항목에 </w:t>
      </w:r>
      <w:r>
        <w:rPr>
          <w:rFonts w:asciiTheme="minorEastAsia" w:hAnsiTheme="minorEastAsia"/>
          <w:sz w:val="20"/>
        </w:rPr>
        <w:t>Clone</w:t>
      </w:r>
      <w:r>
        <w:rPr>
          <w:rFonts w:asciiTheme="minorEastAsia" w:hAnsiTheme="minorEastAsia" w:hint="eastAsia"/>
          <w:sz w:val="20"/>
        </w:rPr>
        <w:t xml:space="preserve">할 </w:t>
      </w:r>
      <w:r>
        <w:rPr>
          <w:rFonts w:asciiTheme="minorEastAsia" w:hAnsiTheme="minorEastAsia"/>
          <w:sz w:val="20"/>
        </w:rPr>
        <w:t>URL</w:t>
      </w:r>
      <w:r>
        <w:rPr>
          <w:rFonts w:asciiTheme="minorEastAsia" w:hAnsiTheme="minorEastAsia" w:hint="eastAsia"/>
          <w:sz w:val="20"/>
        </w:rPr>
        <w:t xml:space="preserve">이 기입되었는지 확인하고, </w:t>
      </w:r>
      <w:r>
        <w:rPr>
          <w:rFonts w:asciiTheme="minorEastAsia" w:hAnsiTheme="minorEastAsia"/>
          <w:sz w:val="20"/>
        </w:rPr>
        <w:t>Local Path</w:t>
      </w:r>
      <w:r w:rsidR="007A26FB">
        <w:rPr>
          <w:rFonts w:asciiTheme="minorEastAsia" w:hAnsiTheme="minorEastAsia" w:hint="eastAsia"/>
          <w:sz w:val="20"/>
        </w:rPr>
        <w:t xml:space="preserve">에는 본인 </w:t>
      </w:r>
      <w:r w:rsidR="007A26FB">
        <w:rPr>
          <w:rFonts w:asciiTheme="minorEastAsia" w:hAnsiTheme="minorEastAsia"/>
          <w:sz w:val="20"/>
        </w:rPr>
        <w:t>PC</w:t>
      </w:r>
      <w:r w:rsidR="007A26FB">
        <w:rPr>
          <w:rFonts w:asciiTheme="minorEastAsia" w:hAnsiTheme="minorEastAsia" w:hint="eastAsia"/>
          <w:sz w:val="20"/>
        </w:rPr>
        <w:t xml:space="preserve">와 </w:t>
      </w:r>
      <w:r w:rsidR="007A26FB">
        <w:rPr>
          <w:rFonts w:asciiTheme="minorEastAsia" w:hAnsiTheme="minorEastAsia"/>
          <w:sz w:val="20"/>
        </w:rPr>
        <w:t>Github R</w:t>
      </w:r>
      <w:r w:rsidR="007A26FB">
        <w:rPr>
          <w:rFonts w:asciiTheme="minorEastAsia" w:hAnsiTheme="minorEastAsia" w:hint="eastAsia"/>
          <w:sz w:val="20"/>
        </w:rPr>
        <w:t>e</w:t>
      </w:r>
      <w:r w:rsidR="007A26FB">
        <w:rPr>
          <w:rFonts w:asciiTheme="minorEastAsia" w:hAnsiTheme="minorEastAsia"/>
          <w:sz w:val="20"/>
        </w:rPr>
        <w:t>pository</w:t>
      </w:r>
      <w:r w:rsidR="007A26FB">
        <w:rPr>
          <w:rFonts w:asciiTheme="minorEastAsia" w:hAnsiTheme="minorEastAsia" w:hint="eastAsia"/>
          <w:sz w:val="20"/>
        </w:rPr>
        <w:t xml:space="preserve">를 연결 할 경로를 </w:t>
      </w:r>
      <w:r w:rsidR="000931DC">
        <w:rPr>
          <w:rFonts w:asciiTheme="minorEastAsia" w:hAnsiTheme="minorEastAsia" w:hint="eastAsia"/>
          <w:sz w:val="20"/>
        </w:rPr>
        <w:t>설정</w:t>
      </w:r>
      <w:r w:rsidR="003A6567">
        <w:rPr>
          <w:rFonts w:asciiTheme="minorEastAsia" w:hAnsiTheme="minorEastAsia" w:hint="eastAsia"/>
          <w:sz w:val="20"/>
        </w:rPr>
        <w:t xml:space="preserve">한 후 </w:t>
      </w:r>
      <w:r w:rsidR="003A6567">
        <w:rPr>
          <w:rFonts w:asciiTheme="minorEastAsia" w:hAnsiTheme="minorEastAsia"/>
          <w:sz w:val="20"/>
        </w:rPr>
        <w:t>Clone</w:t>
      </w:r>
      <w:r w:rsidR="003A6567">
        <w:rPr>
          <w:rFonts w:asciiTheme="minorEastAsia" w:hAnsiTheme="minorEastAsia" w:hint="eastAsia"/>
          <w:sz w:val="20"/>
        </w:rPr>
        <w:t>을 클릭합니다.</w:t>
      </w:r>
    </w:p>
    <w:p w:rsidR="00F46578" w:rsidRPr="00E60671" w:rsidRDefault="00BD76B6" w:rsidP="00F46578">
      <w:pPr>
        <w:rPr>
          <w:rFonts w:asciiTheme="minorEastAsia" w:hAnsiTheme="minorEastAsia"/>
          <w:sz w:val="20"/>
        </w:rPr>
      </w:pPr>
      <w:r w:rsidRPr="00BD76B6">
        <w:rPr>
          <w:rFonts w:asciiTheme="minorEastAsia" w:hAnsiTheme="minorEastAsia"/>
          <w:noProof/>
          <w:sz w:val="20"/>
        </w:rPr>
        <w:drawing>
          <wp:inline distT="0" distB="0" distL="0" distR="0" wp14:anchorId="7DF2A0EC" wp14:editId="5E1013C4">
            <wp:extent cx="4558420" cy="31337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3604" cy="315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BF" w:rsidRDefault="003671BF" w:rsidP="00F46578">
      <w:pPr>
        <w:rPr>
          <w:rFonts w:asciiTheme="minorEastAsia" w:hAnsiTheme="minorEastAsia"/>
          <w:sz w:val="20"/>
        </w:rPr>
      </w:pPr>
    </w:p>
    <w:p w:rsidR="00E4282E" w:rsidRDefault="00E4282E" w:rsidP="00E4282E">
      <w:pPr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B. Github Desktop에서 </w:t>
      </w:r>
      <w:r>
        <w:rPr>
          <w:rFonts w:asciiTheme="minorEastAsia" w:hAnsiTheme="minorEastAsia"/>
          <w:sz w:val="20"/>
        </w:rPr>
        <w:t xml:space="preserve">Clone </w:t>
      </w:r>
      <w:r>
        <w:rPr>
          <w:rFonts w:asciiTheme="minorEastAsia" w:hAnsiTheme="minorEastAsia" w:hint="eastAsia"/>
          <w:sz w:val="20"/>
        </w:rPr>
        <w:t>하기</w:t>
      </w:r>
    </w:p>
    <w:p w:rsidR="00E4282E" w:rsidRDefault="00E4282E" w:rsidP="00F46578">
      <w:pPr>
        <w:rPr>
          <w:rFonts w:asciiTheme="minorEastAsia" w:hAnsiTheme="minorEastAsia"/>
          <w:sz w:val="20"/>
        </w:rPr>
      </w:pPr>
    </w:p>
    <w:p w:rsidR="008202EF" w:rsidRPr="00E4282E" w:rsidRDefault="00617E08" w:rsidP="00F46578">
      <w:pPr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(1)</w:t>
      </w:r>
      <w:r>
        <w:rPr>
          <w:rFonts w:asciiTheme="minorEastAsia" w:hAnsiTheme="minorEastAsia"/>
          <w:sz w:val="20"/>
        </w:rPr>
        <w:t xml:space="preserve"> </w:t>
      </w:r>
      <w:r>
        <w:rPr>
          <w:rFonts w:asciiTheme="minorEastAsia" w:hAnsiTheme="minorEastAsia" w:hint="eastAsia"/>
          <w:sz w:val="20"/>
        </w:rPr>
        <w:t xml:space="preserve">프로그램 상단 메뉴에서 </w:t>
      </w:r>
      <w:r>
        <w:rPr>
          <w:rFonts w:asciiTheme="minorEastAsia" w:hAnsiTheme="minorEastAsia"/>
          <w:sz w:val="20"/>
        </w:rPr>
        <w:t>“</w:t>
      </w:r>
      <w:r>
        <w:rPr>
          <w:rFonts w:asciiTheme="minorEastAsia" w:hAnsiTheme="minorEastAsia" w:hint="eastAsia"/>
          <w:sz w:val="20"/>
        </w:rPr>
        <w:t>File</w:t>
      </w:r>
      <w:r>
        <w:rPr>
          <w:rFonts w:asciiTheme="minorEastAsia" w:hAnsiTheme="minorEastAsia"/>
          <w:sz w:val="20"/>
        </w:rPr>
        <w:t>&gt;Clone repository..”</w:t>
      </w:r>
      <w:r>
        <w:rPr>
          <w:rFonts w:asciiTheme="minorEastAsia" w:hAnsiTheme="minorEastAsia" w:hint="eastAsia"/>
          <w:sz w:val="20"/>
        </w:rPr>
        <w:t>를 순서대로 클릭 합니다.</w:t>
      </w:r>
    </w:p>
    <w:p w:rsidR="00E4282E" w:rsidRDefault="008202EF" w:rsidP="00F46578">
      <w:pPr>
        <w:rPr>
          <w:rFonts w:asciiTheme="minorEastAsia" w:hAnsiTheme="minorEastAsia"/>
          <w:sz w:val="20"/>
        </w:rPr>
      </w:pPr>
      <w:r w:rsidRPr="008202EF">
        <w:rPr>
          <w:rFonts w:asciiTheme="minorEastAsia" w:hAnsiTheme="minorEastAsia"/>
          <w:noProof/>
          <w:sz w:val="20"/>
        </w:rPr>
        <w:drawing>
          <wp:inline distT="0" distB="0" distL="0" distR="0" wp14:anchorId="53A03379" wp14:editId="493E79C9">
            <wp:extent cx="4556854" cy="31432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014" cy="316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2E" w:rsidRDefault="00617E08" w:rsidP="00784366">
      <w:pPr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lastRenderedPageBreak/>
        <w:t>(2)</w:t>
      </w:r>
      <w:r>
        <w:rPr>
          <w:rFonts w:asciiTheme="minorEastAsia" w:hAnsiTheme="minorEastAsia"/>
          <w:sz w:val="20"/>
        </w:rPr>
        <w:t xml:space="preserve"> Github </w:t>
      </w:r>
      <w:r>
        <w:rPr>
          <w:rFonts w:asciiTheme="minorEastAsia" w:hAnsiTheme="minorEastAsia" w:hint="eastAsia"/>
          <w:sz w:val="20"/>
        </w:rPr>
        <w:t>Enterprise Server</w:t>
      </w:r>
      <w:r>
        <w:rPr>
          <w:rFonts w:asciiTheme="minorEastAsia" w:hAnsiTheme="minorEastAsia"/>
          <w:sz w:val="20"/>
        </w:rPr>
        <w:t xml:space="preserve"> </w:t>
      </w:r>
      <w:r>
        <w:rPr>
          <w:rFonts w:asciiTheme="minorEastAsia" w:hAnsiTheme="minorEastAsia" w:hint="eastAsia"/>
          <w:sz w:val="20"/>
        </w:rPr>
        <w:t xml:space="preserve">탭에서 </w:t>
      </w:r>
      <w:r>
        <w:rPr>
          <w:rFonts w:asciiTheme="minorEastAsia" w:hAnsiTheme="minorEastAsia"/>
          <w:sz w:val="20"/>
        </w:rPr>
        <w:t xml:space="preserve">Github </w:t>
      </w:r>
      <w:r>
        <w:rPr>
          <w:rFonts w:asciiTheme="minorEastAsia" w:hAnsiTheme="minorEastAsia" w:hint="eastAsia"/>
          <w:sz w:val="20"/>
        </w:rPr>
        <w:t>Desktop계정과 연동된</w:t>
      </w:r>
      <w:r>
        <w:rPr>
          <w:rFonts w:asciiTheme="minorEastAsia" w:hAnsiTheme="minorEastAsia"/>
          <w:sz w:val="20"/>
        </w:rPr>
        <w:t xml:space="preserve"> Repository</w:t>
      </w:r>
      <w:r>
        <w:rPr>
          <w:rFonts w:asciiTheme="minorEastAsia" w:hAnsiTheme="minorEastAsia" w:hint="eastAsia"/>
          <w:sz w:val="20"/>
        </w:rPr>
        <w:t xml:space="preserve">리스트를 확인하고 </w:t>
      </w:r>
    </w:p>
    <w:p w:rsidR="00C10F7D" w:rsidRDefault="00C10F7D" w:rsidP="00784366">
      <w:pPr>
        <w:ind w:firstLineChars="100" w:firstLine="200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>“SGH-ISD/GSW-WEB”(</w:t>
      </w:r>
      <w:r>
        <w:rPr>
          <w:rFonts w:asciiTheme="minorEastAsia" w:hAnsiTheme="minorEastAsia" w:hint="eastAsia"/>
          <w:sz w:val="20"/>
        </w:rPr>
        <w:t>그룹웨어&amp;전자결재 저장소</w:t>
      </w:r>
      <w:r>
        <w:rPr>
          <w:rFonts w:asciiTheme="minorEastAsia" w:hAnsiTheme="minorEastAsia"/>
          <w:sz w:val="20"/>
        </w:rPr>
        <w:t xml:space="preserve">) </w:t>
      </w:r>
      <w:r w:rsidR="00617E08">
        <w:rPr>
          <w:rFonts w:asciiTheme="minorEastAsia" w:hAnsiTheme="minorEastAsia" w:hint="eastAsia"/>
          <w:sz w:val="20"/>
        </w:rPr>
        <w:t>선택합니다.</w:t>
      </w:r>
      <w:r w:rsidR="00617E08">
        <w:rPr>
          <w:rFonts w:asciiTheme="minorEastAsia" w:hAnsiTheme="minorEastAsia"/>
          <w:sz w:val="20"/>
        </w:rPr>
        <w:t xml:space="preserve"> </w:t>
      </w:r>
    </w:p>
    <w:p w:rsidR="00617E08" w:rsidRDefault="00617E08" w:rsidP="00784366">
      <w:pPr>
        <w:ind w:firstLineChars="100" w:firstLine="200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>Local Path</w:t>
      </w:r>
      <w:r>
        <w:rPr>
          <w:rFonts w:asciiTheme="minorEastAsia" w:hAnsiTheme="minorEastAsia" w:hint="eastAsia"/>
          <w:sz w:val="20"/>
        </w:rPr>
        <w:t xml:space="preserve">에는 본인 </w:t>
      </w:r>
      <w:r>
        <w:rPr>
          <w:rFonts w:asciiTheme="minorEastAsia" w:hAnsiTheme="minorEastAsia"/>
          <w:sz w:val="20"/>
        </w:rPr>
        <w:t>PC</w:t>
      </w:r>
      <w:r>
        <w:rPr>
          <w:rFonts w:asciiTheme="minorEastAsia" w:hAnsiTheme="minorEastAsia" w:hint="eastAsia"/>
          <w:sz w:val="20"/>
        </w:rPr>
        <w:t xml:space="preserve">와 </w:t>
      </w:r>
      <w:r>
        <w:rPr>
          <w:rFonts w:asciiTheme="minorEastAsia" w:hAnsiTheme="minorEastAsia"/>
          <w:sz w:val="20"/>
        </w:rPr>
        <w:t>Github R</w:t>
      </w:r>
      <w:r>
        <w:rPr>
          <w:rFonts w:asciiTheme="minorEastAsia" w:hAnsiTheme="minorEastAsia" w:hint="eastAsia"/>
          <w:sz w:val="20"/>
        </w:rPr>
        <w:t>e</w:t>
      </w:r>
      <w:r>
        <w:rPr>
          <w:rFonts w:asciiTheme="minorEastAsia" w:hAnsiTheme="minorEastAsia"/>
          <w:sz w:val="20"/>
        </w:rPr>
        <w:t>pository</w:t>
      </w:r>
      <w:r>
        <w:rPr>
          <w:rFonts w:asciiTheme="minorEastAsia" w:hAnsiTheme="minorEastAsia" w:hint="eastAsia"/>
          <w:sz w:val="20"/>
        </w:rPr>
        <w:t xml:space="preserve">를 연결 할 경로를 설정 후 </w:t>
      </w:r>
      <w:r>
        <w:rPr>
          <w:rFonts w:asciiTheme="minorEastAsia" w:hAnsiTheme="minorEastAsia"/>
          <w:sz w:val="20"/>
        </w:rPr>
        <w:t>Clone</w:t>
      </w:r>
      <w:r>
        <w:rPr>
          <w:rFonts w:asciiTheme="minorEastAsia" w:hAnsiTheme="minorEastAsia" w:hint="eastAsia"/>
          <w:sz w:val="20"/>
        </w:rPr>
        <w:t>을 클릭합니다.</w:t>
      </w:r>
    </w:p>
    <w:p w:rsidR="00E4282E" w:rsidRDefault="00617E08" w:rsidP="00F46578">
      <w:pPr>
        <w:rPr>
          <w:rFonts w:asciiTheme="minorEastAsia" w:hAnsiTheme="minorEastAsia"/>
          <w:sz w:val="20"/>
        </w:rPr>
      </w:pPr>
      <w:r w:rsidRPr="00617E08">
        <w:rPr>
          <w:rFonts w:asciiTheme="minorEastAsia" w:hAnsiTheme="minorEastAsia"/>
          <w:noProof/>
          <w:sz w:val="20"/>
        </w:rPr>
        <w:drawing>
          <wp:inline distT="0" distB="0" distL="0" distR="0" wp14:anchorId="0E41A85A" wp14:editId="1FA5134D">
            <wp:extent cx="4358640" cy="3028255"/>
            <wp:effectExtent l="0" t="0" r="381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167" cy="303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E8" w:rsidRDefault="001221E8" w:rsidP="00F46578">
      <w:pPr>
        <w:rPr>
          <w:rFonts w:asciiTheme="minorEastAsia" w:hAnsiTheme="minorEastAsia"/>
          <w:sz w:val="20"/>
        </w:rPr>
      </w:pPr>
    </w:p>
    <w:p w:rsidR="00DF167A" w:rsidRDefault="00DF167A" w:rsidP="00F46578">
      <w:pPr>
        <w:rPr>
          <w:rFonts w:asciiTheme="minorEastAsia" w:hAnsiTheme="minorEastAsia"/>
          <w:sz w:val="20"/>
        </w:rPr>
      </w:pPr>
    </w:p>
    <w:p w:rsidR="00DA6A98" w:rsidRDefault="00DA6A98" w:rsidP="00F46578">
      <w:pPr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 xml:space="preserve">아래와 같은 화면이 실행되며 </w:t>
      </w:r>
      <w:r w:rsidR="00CB144B">
        <w:rPr>
          <w:rFonts w:asciiTheme="minorEastAsia" w:hAnsiTheme="minorEastAsia"/>
          <w:sz w:val="20"/>
        </w:rPr>
        <w:t>Gi</w:t>
      </w:r>
      <w:r w:rsidR="00657475">
        <w:rPr>
          <w:rFonts w:asciiTheme="minorEastAsia" w:hAnsiTheme="minorEastAsia" w:hint="eastAsia"/>
          <w:sz w:val="20"/>
        </w:rPr>
        <w:t>t</w:t>
      </w:r>
      <w:r w:rsidR="00CB144B">
        <w:rPr>
          <w:rFonts w:asciiTheme="minorEastAsia" w:hAnsiTheme="minorEastAsia"/>
          <w:sz w:val="20"/>
        </w:rPr>
        <w:t>hub</w:t>
      </w:r>
      <w:r w:rsidR="00CB144B">
        <w:rPr>
          <w:rFonts w:asciiTheme="minorEastAsia" w:hAnsiTheme="minorEastAsia" w:hint="eastAsia"/>
          <w:sz w:val="20"/>
        </w:rPr>
        <w:t xml:space="preserve">에서 </w:t>
      </w:r>
      <w:r w:rsidR="00CB144B">
        <w:rPr>
          <w:rFonts w:asciiTheme="minorEastAsia" w:hAnsiTheme="minorEastAsia"/>
          <w:sz w:val="20"/>
        </w:rPr>
        <w:t>L</w:t>
      </w:r>
      <w:r w:rsidR="00CB144B">
        <w:rPr>
          <w:rFonts w:asciiTheme="minorEastAsia" w:hAnsiTheme="minorEastAsia" w:hint="eastAsia"/>
          <w:sz w:val="20"/>
        </w:rPr>
        <w:t xml:space="preserve">ocal </w:t>
      </w:r>
      <w:r w:rsidR="00CB144B">
        <w:rPr>
          <w:rFonts w:asciiTheme="minorEastAsia" w:hAnsiTheme="minorEastAsia"/>
          <w:sz w:val="20"/>
        </w:rPr>
        <w:t>Path</w:t>
      </w:r>
      <w:r w:rsidR="001E2016">
        <w:rPr>
          <w:rFonts w:asciiTheme="minorEastAsia" w:hAnsiTheme="minorEastAsia" w:hint="eastAsia"/>
          <w:sz w:val="20"/>
        </w:rPr>
        <w:t>로 파일 가져오기</w:t>
      </w:r>
      <w:r w:rsidR="00CB144B">
        <w:rPr>
          <w:rFonts w:asciiTheme="minorEastAsia" w:hAnsiTheme="minorEastAsia" w:hint="eastAsia"/>
          <w:sz w:val="20"/>
        </w:rPr>
        <w:t xml:space="preserve"> 작업이</w:t>
      </w:r>
      <w:r>
        <w:rPr>
          <w:rFonts w:asciiTheme="minorEastAsia" w:hAnsiTheme="minorEastAsia" w:hint="eastAsia"/>
          <w:sz w:val="20"/>
        </w:rPr>
        <w:t xml:space="preserve"> 진행 됩니다.</w:t>
      </w:r>
    </w:p>
    <w:p w:rsidR="00DA6A98" w:rsidRDefault="00DA6A98" w:rsidP="00F46578">
      <w:pPr>
        <w:rPr>
          <w:rFonts w:asciiTheme="minorEastAsia" w:hAnsiTheme="minorEastAsia"/>
          <w:sz w:val="20"/>
        </w:rPr>
      </w:pPr>
      <w:r w:rsidRPr="00DA6A98">
        <w:rPr>
          <w:rFonts w:asciiTheme="minorEastAsia" w:hAnsiTheme="minorEastAsia"/>
          <w:noProof/>
          <w:sz w:val="20"/>
        </w:rPr>
        <w:drawing>
          <wp:inline distT="0" distB="0" distL="0" distR="0" wp14:anchorId="1697613B" wp14:editId="469FA649">
            <wp:extent cx="4484888" cy="3088640"/>
            <wp:effectExtent l="19050" t="19050" r="11430" b="165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3415" cy="3108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282E" w:rsidRDefault="00E4282E" w:rsidP="00F46578">
      <w:pPr>
        <w:rPr>
          <w:rFonts w:asciiTheme="minorEastAsia" w:hAnsiTheme="minorEastAsia"/>
          <w:sz w:val="20"/>
        </w:rPr>
      </w:pPr>
    </w:p>
    <w:p w:rsidR="008D6FBD" w:rsidRPr="00C93C65" w:rsidRDefault="002E6470" w:rsidP="008D6FBD">
      <w:pPr>
        <w:rPr>
          <w:rStyle w:val="af0"/>
          <w:rFonts w:asciiTheme="minorHAnsi" w:eastAsiaTheme="minorHAnsi" w:hAnsiTheme="minorHAnsi" w:cs="Segoe UI"/>
          <w:b w:val="0"/>
          <w:bCs w:val="0"/>
          <w:color w:val="171717"/>
          <w:sz w:val="20"/>
          <w:shd w:val="clear" w:color="auto" w:fill="FFFFFF"/>
        </w:rPr>
      </w:pPr>
      <w:r>
        <w:rPr>
          <w:rStyle w:val="af0"/>
          <w:rFonts w:asciiTheme="minorHAnsi" w:eastAsiaTheme="minorHAnsi" w:hAnsiTheme="minorHAnsi" w:cs="Segoe UI" w:hint="eastAsia"/>
          <w:b w:val="0"/>
          <w:bCs w:val="0"/>
          <w:color w:val="171717"/>
          <w:sz w:val="20"/>
          <w:shd w:val="clear" w:color="auto" w:fill="FFFFFF"/>
        </w:rPr>
        <w:t xml:space="preserve">(3) 지정한 </w:t>
      </w:r>
      <w:r>
        <w:rPr>
          <w:rStyle w:val="af0"/>
          <w:rFonts w:asciiTheme="minorHAnsi" w:eastAsiaTheme="minorHAnsi" w:hAnsiTheme="minorHAnsi" w:cs="Segoe UI"/>
          <w:b w:val="0"/>
          <w:bCs w:val="0"/>
          <w:color w:val="171717"/>
          <w:sz w:val="20"/>
          <w:shd w:val="clear" w:color="auto" w:fill="FFFFFF"/>
        </w:rPr>
        <w:t xml:space="preserve">Local </w:t>
      </w:r>
      <w:r>
        <w:rPr>
          <w:rStyle w:val="af0"/>
          <w:rFonts w:asciiTheme="minorHAnsi" w:eastAsiaTheme="minorHAnsi" w:hAnsiTheme="minorHAnsi" w:cs="Segoe UI" w:hint="eastAsia"/>
          <w:b w:val="0"/>
          <w:bCs w:val="0"/>
          <w:color w:val="171717"/>
          <w:sz w:val="20"/>
          <w:shd w:val="clear" w:color="auto" w:fill="FFFFFF"/>
        </w:rPr>
        <w:t>경로에 폴더 및 파일들이 생성 되었는지 확인 합니다.</w:t>
      </w:r>
    </w:p>
    <w:p w:rsidR="00193E54" w:rsidRPr="00F46578" w:rsidRDefault="00193E54" w:rsidP="00193E54">
      <w:pPr>
        <w:pStyle w:val="af"/>
        <w:numPr>
          <w:ilvl w:val="0"/>
          <w:numId w:val="25"/>
        </w:numPr>
        <w:jc w:val="left"/>
        <w:rPr>
          <w:rStyle w:val="af0"/>
          <w:b/>
          <w:sz w:val="24"/>
          <w:szCs w:val="24"/>
        </w:rPr>
      </w:pPr>
      <w:bookmarkStart w:id="5" w:name="_Toc42506444"/>
      <w:r>
        <w:rPr>
          <w:rStyle w:val="af0"/>
          <w:rFonts w:hint="eastAsia"/>
          <w:b/>
          <w:sz w:val="24"/>
          <w:szCs w:val="24"/>
        </w:rPr>
        <w:lastRenderedPageBreak/>
        <w:t>브랜치(</w:t>
      </w:r>
      <w:r>
        <w:rPr>
          <w:rStyle w:val="af0"/>
          <w:b/>
          <w:sz w:val="24"/>
          <w:szCs w:val="24"/>
        </w:rPr>
        <w:t>Branch)</w:t>
      </w:r>
      <w:bookmarkEnd w:id="5"/>
      <w:r>
        <w:rPr>
          <w:rStyle w:val="af0"/>
          <w:b/>
          <w:sz w:val="24"/>
          <w:szCs w:val="24"/>
        </w:rPr>
        <w:t xml:space="preserve"> </w:t>
      </w:r>
    </w:p>
    <w:p w:rsidR="00C93C65" w:rsidRDefault="00193E54" w:rsidP="00C93C65">
      <w:pPr>
        <w:rPr>
          <w:rStyle w:val="af0"/>
          <w:rFonts w:asciiTheme="minorHAnsi" w:eastAsiaTheme="minorHAnsi" w:hAnsiTheme="minorHAnsi" w:cs="Segoe UI"/>
          <w:b w:val="0"/>
          <w:bCs w:val="0"/>
          <w:color w:val="171717"/>
          <w:sz w:val="20"/>
          <w:shd w:val="clear" w:color="auto" w:fill="FFFFFF"/>
        </w:rPr>
      </w:pPr>
      <w:r>
        <w:rPr>
          <w:rStyle w:val="af0"/>
          <w:rFonts w:asciiTheme="minorHAnsi" w:eastAsiaTheme="minorHAnsi" w:hAnsiTheme="minorHAnsi" w:cs="Segoe UI" w:hint="eastAsia"/>
          <w:b w:val="0"/>
          <w:bCs w:val="0"/>
          <w:color w:val="171717"/>
          <w:sz w:val="20"/>
          <w:shd w:val="clear" w:color="auto" w:fill="FFFFFF"/>
        </w:rPr>
        <w:t>개발을 진행 할 때 개발자들은 동일한 소스코드를 함께 공유하게 됩니다.</w:t>
      </w:r>
      <w:r>
        <w:rPr>
          <w:rStyle w:val="af0"/>
          <w:rFonts w:asciiTheme="minorHAnsi" w:eastAsiaTheme="minorHAnsi" w:hAnsiTheme="minorHAnsi" w:cs="Segoe UI"/>
          <w:b w:val="0"/>
          <w:bCs w:val="0"/>
          <w:color w:val="171717"/>
          <w:sz w:val="20"/>
          <w:shd w:val="clear" w:color="auto" w:fill="FFFFFF"/>
        </w:rPr>
        <w:t xml:space="preserve"> </w:t>
      </w:r>
    </w:p>
    <w:p w:rsidR="007461B0" w:rsidRDefault="00193E54" w:rsidP="007461B0">
      <w:pPr>
        <w:ind w:left="400" w:hangingChars="200" w:hanging="400"/>
        <w:rPr>
          <w:rStyle w:val="af0"/>
          <w:rFonts w:asciiTheme="minorHAnsi" w:eastAsiaTheme="minorHAnsi" w:hAnsiTheme="minorHAnsi" w:cs="Segoe UI"/>
          <w:b w:val="0"/>
          <w:bCs w:val="0"/>
          <w:color w:val="171717"/>
          <w:sz w:val="20"/>
          <w:shd w:val="clear" w:color="auto" w:fill="FFFFFF"/>
        </w:rPr>
      </w:pPr>
      <w:r>
        <w:rPr>
          <w:rStyle w:val="af0"/>
          <w:rFonts w:asciiTheme="minorHAnsi" w:eastAsiaTheme="minorHAnsi" w:hAnsiTheme="minorHAnsi" w:cs="Segoe UI" w:hint="eastAsia"/>
          <w:b w:val="0"/>
          <w:bCs w:val="0"/>
          <w:color w:val="171717"/>
          <w:sz w:val="20"/>
          <w:shd w:val="clear" w:color="auto" w:fill="FFFFFF"/>
        </w:rPr>
        <w:t>동일한 소스코드에서 어떤 개발자는 오류를 수정하고 또 다른 개발자는 새로운 기능을 개발할</w:t>
      </w:r>
    </w:p>
    <w:p w:rsidR="0084217C" w:rsidRDefault="00193E54" w:rsidP="004D4CB2">
      <w:pPr>
        <w:rPr>
          <w:rStyle w:val="af0"/>
          <w:rFonts w:asciiTheme="minorHAnsi" w:eastAsiaTheme="minorHAnsi" w:hAnsiTheme="minorHAnsi" w:cs="Segoe UI"/>
          <w:b w:val="0"/>
          <w:bCs w:val="0"/>
          <w:color w:val="171717"/>
          <w:sz w:val="20"/>
          <w:shd w:val="clear" w:color="auto" w:fill="FFFFFF"/>
        </w:rPr>
      </w:pPr>
      <w:r>
        <w:rPr>
          <w:rStyle w:val="af0"/>
          <w:rFonts w:asciiTheme="minorHAnsi" w:eastAsiaTheme="minorHAnsi" w:hAnsiTheme="minorHAnsi" w:cs="Segoe UI" w:hint="eastAsia"/>
          <w:b w:val="0"/>
          <w:bCs w:val="0"/>
          <w:color w:val="171717"/>
          <w:sz w:val="20"/>
          <w:shd w:val="clear" w:color="auto" w:fill="FFFFFF"/>
        </w:rPr>
        <w:t>수도 있습니다.</w:t>
      </w:r>
      <w:r w:rsidR="00AB4379">
        <w:rPr>
          <w:rStyle w:val="af0"/>
          <w:rFonts w:asciiTheme="minorHAnsi" w:eastAsiaTheme="minorHAnsi" w:hAnsiTheme="minorHAnsi" w:cs="Segoe UI"/>
          <w:b w:val="0"/>
          <w:bCs w:val="0"/>
          <w:color w:val="171717"/>
          <w:sz w:val="20"/>
          <w:shd w:val="clear" w:color="auto" w:fill="FFFFFF"/>
        </w:rPr>
        <w:t xml:space="preserve"> </w:t>
      </w:r>
      <w:r w:rsidR="00AB4379">
        <w:rPr>
          <w:rStyle w:val="af0"/>
          <w:rFonts w:asciiTheme="minorHAnsi" w:eastAsiaTheme="minorHAnsi" w:hAnsiTheme="minorHAnsi" w:cs="Segoe UI" w:hint="eastAsia"/>
          <w:b w:val="0"/>
          <w:bCs w:val="0"/>
          <w:color w:val="171717"/>
          <w:sz w:val="20"/>
          <w:shd w:val="clear" w:color="auto" w:fill="FFFFFF"/>
        </w:rPr>
        <w:t xml:space="preserve">이와 같이 여러 사람이 동일한 소스코드를 기반으로 서로 다른 작업을 할 때 </w:t>
      </w:r>
    </w:p>
    <w:p w:rsidR="00193E54" w:rsidRDefault="00AB4379" w:rsidP="004D4CB2">
      <w:pPr>
        <w:rPr>
          <w:rStyle w:val="af0"/>
          <w:rFonts w:asciiTheme="minorHAnsi" w:eastAsiaTheme="minorHAnsi" w:hAnsiTheme="minorHAnsi" w:cs="Segoe UI"/>
          <w:b w:val="0"/>
          <w:bCs w:val="0"/>
          <w:color w:val="171717"/>
          <w:sz w:val="20"/>
          <w:shd w:val="clear" w:color="auto" w:fill="FFFFFF"/>
        </w:rPr>
      </w:pPr>
      <w:r>
        <w:rPr>
          <w:rStyle w:val="af0"/>
          <w:rFonts w:asciiTheme="minorHAnsi" w:eastAsiaTheme="minorHAnsi" w:hAnsiTheme="minorHAnsi" w:cs="Segoe UI" w:hint="eastAsia"/>
          <w:b w:val="0"/>
          <w:bCs w:val="0"/>
          <w:color w:val="171717"/>
          <w:sz w:val="20"/>
          <w:shd w:val="clear" w:color="auto" w:fill="FFFFFF"/>
        </w:rPr>
        <w:t>각각 서로 다른</w:t>
      </w:r>
      <w:r w:rsidR="007461B0">
        <w:rPr>
          <w:rStyle w:val="af0"/>
          <w:rFonts w:asciiTheme="minorHAnsi" w:eastAsiaTheme="minorHAnsi" w:hAnsiTheme="minorHAnsi" w:cs="Segoe UI" w:hint="eastAsia"/>
          <w:b w:val="0"/>
          <w:bCs w:val="0"/>
          <w:color w:val="171717"/>
          <w:sz w:val="20"/>
          <w:shd w:val="clear" w:color="auto" w:fill="FFFFFF"/>
        </w:rPr>
        <w:t xml:space="preserve"> 버전의</w:t>
      </w:r>
      <w:r>
        <w:rPr>
          <w:rStyle w:val="af0"/>
          <w:rFonts w:asciiTheme="minorHAnsi" w:eastAsiaTheme="minorHAnsi" w:hAnsiTheme="minorHAnsi" w:cs="Segoe UI" w:hint="eastAsia"/>
          <w:b w:val="0"/>
          <w:bCs w:val="0"/>
          <w:color w:val="171717"/>
          <w:sz w:val="20"/>
          <w:shd w:val="clear" w:color="auto" w:fill="FFFFFF"/>
        </w:rPr>
        <w:t xml:space="preserve"> 소스코드가 만들어</w:t>
      </w:r>
      <w:r w:rsidR="007461B0">
        <w:rPr>
          <w:rStyle w:val="af0"/>
          <w:rFonts w:asciiTheme="minorHAnsi" w:eastAsiaTheme="minorHAnsi" w:hAnsiTheme="minorHAnsi" w:cs="Segoe UI" w:hint="eastAsia"/>
          <w:b w:val="0"/>
          <w:bCs w:val="0"/>
          <w:color w:val="171717"/>
          <w:sz w:val="20"/>
          <w:shd w:val="clear" w:color="auto" w:fill="FFFFFF"/>
        </w:rPr>
        <w:t>져 문제가 발생하는 경우가 있습니다.</w:t>
      </w:r>
    </w:p>
    <w:p w:rsidR="007461B0" w:rsidRDefault="007461B0" w:rsidP="004D4CB2">
      <w:pPr>
        <w:rPr>
          <w:rStyle w:val="af0"/>
          <w:rFonts w:asciiTheme="minorHAnsi" w:eastAsiaTheme="minorHAnsi" w:hAnsiTheme="minorHAnsi" w:cs="Segoe UI"/>
          <w:b w:val="0"/>
          <w:bCs w:val="0"/>
          <w:color w:val="171717"/>
          <w:sz w:val="20"/>
          <w:shd w:val="clear" w:color="auto" w:fill="FFFFFF"/>
        </w:rPr>
      </w:pPr>
      <w:r>
        <w:rPr>
          <w:rStyle w:val="af0"/>
          <w:rFonts w:asciiTheme="minorHAnsi" w:eastAsiaTheme="minorHAnsi" w:hAnsiTheme="minorHAnsi" w:cs="Segoe UI" w:hint="eastAsia"/>
          <w:b w:val="0"/>
          <w:bCs w:val="0"/>
          <w:color w:val="171717"/>
          <w:sz w:val="20"/>
          <w:shd w:val="clear" w:color="auto" w:fill="FFFFFF"/>
        </w:rPr>
        <w:t>이럴 때 여러 개발자들이 동시에 다양한 개발을 할 수 있게 만들어 주는 기능이 바로 브랜치(</w:t>
      </w:r>
      <w:r>
        <w:rPr>
          <w:rStyle w:val="af0"/>
          <w:rFonts w:asciiTheme="minorHAnsi" w:eastAsiaTheme="minorHAnsi" w:hAnsiTheme="minorHAnsi" w:cs="Segoe UI"/>
          <w:b w:val="0"/>
          <w:bCs w:val="0"/>
          <w:color w:val="171717"/>
          <w:sz w:val="20"/>
          <w:shd w:val="clear" w:color="auto" w:fill="FFFFFF"/>
        </w:rPr>
        <w:t xml:space="preserve">Branch) </w:t>
      </w:r>
      <w:r>
        <w:rPr>
          <w:rStyle w:val="af0"/>
          <w:rFonts w:asciiTheme="minorHAnsi" w:eastAsiaTheme="minorHAnsi" w:hAnsiTheme="minorHAnsi" w:cs="Segoe UI" w:hint="eastAsia"/>
          <w:b w:val="0"/>
          <w:bCs w:val="0"/>
          <w:color w:val="171717"/>
          <w:sz w:val="20"/>
          <w:shd w:val="clear" w:color="auto" w:fill="FFFFFF"/>
        </w:rPr>
        <w:t>입니다.</w:t>
      </w:r>
      <w:r>
        <w:rPr>
          <w:rStyle w:val="af0"/>
          <w:rFonts w:asciiTheme="minorHAnsi" w:eastAsiaTheme="minorHAnsi" w:hAnsiTheme="minorHAnsi" w:cs="Segoe UI"/>
          <w:b w:val="0"/>
          <w:bCs w:val="0"/>
          <w:color w:val="171717"/>
          <w:sz w:val="20"/>
          <w:shd w:val="clear" w:color="auto" w:fill="FFFFFF"/>
        </w:rPr>
        <w:t xml:space="preserve"> </w:t>
      </w:r>
      <w:r>
        <w:rPr>
          <w:rStyle w:val="af0"/>
          <w:rFonts w:asciiTheme="minorHAnsi" w:eastAsiaTheme="minorHAnsi" w:hAnsiTheme="minorHAnsi" w:cs="Segoe UI" w:hint="eastAsia"/>
          <w:b w:val="0"/>
          <w:bCs w:val="0"/>
          <w:color w:val="171717"/>
          <w:sz w:val="20"/>
          <w:shd w:val="clear" w:color="auto" w:fill="FFFFFF"/>
        </w:rPr>
        <w:t>개발자가 브랜치를 생성하여</w:t>
      </w:r>
      <w:r>
        <w:rPr>
          <w:rStyle w:val="af0"/>
          <w:rFonts w:asciiTheme="minorHAnsi" w:eastAsiaTheme="minorHAnsi" w:hAnsiTheme="minorHAnsi" w:cs="Segoe UI"/>
          <w:b w:val="0"/>
          <w:bCs w:val="0"/>
          <w:color w:val="171717"/>
          <w:sz w:val="20"/>
          <w:shd w:val="clear" w:color="auto" w:fill="FFFFFF"/>
        </w:rPr>
        <w:t xml:space="preserve"> </w:t>
      </w:r>
      <w:r>
        <w:rPr>
          <w:rStyle w:val="af0"/>
          <w:rFonts w:asciiTheme="minorHAnsi" w:eastAsiaTheme="minorHAnsi" w:hAnsiTheme="minorHAnsi" w:cs="Segoe UI" w:hint="eastAsia"/>
          <w:b w:val="0"/>
          <w:bCs w:val="0"/>
          <w:color w:val="171717"/>
          <w:sz w:val="20"/>
          <w:shd w:val="clear" w:color="auto" w:fill="FFFFFF"/>
        </w:rPr>
        <w:t xml:space="preserve">각자 독립된 작업영역(로컬 저장소)에서 마음대로 </w:t>
      </w:r>
    </w:p>
    <w:p w:rsidR="007461B0" w:rsidRDefault="007461B0" w:rsidP="004D4CB2">
      <w:pPr>
        <w:rPr>
          <w:rStyle w:val="af0"/>
          <w:rFonts w:asciiTheme="minorHAnsi" w:eastAsiaTheme="minorHAnsi" w:hAnsiTheme="minorHAnsi" w:cs="Segoe UI"/>
          <w:b w:val="0"/>
          <w:bCs w:val="0"/>
          <w:color w:val="171717"/>
          <w:sz w:val="20"/>
          <w:shd w:val="clear" w:color="auto" w:fill="FFFFFF"/>
        </w:rPr>
      </w:pPr>
      <w:r>
        <w:rPr>
          <w:rStyle w:val="af0"/>
          <w:rFonts w:asciiTheme="minorHAnsi" w:eastAsiaTheme="minorHAnsi" w:hAnsiTheme="minorHAnsi" w:cs="Segoe UI" w:hint="eastAsia"/>
          <w:b w:val="0"/>
          <w:bCs w:val="0"/>
          <w:color w:val="171717"/>
          <w:sz w:val="20"/>
          <w:shd w:val="clear" w:color="auto" w:fill="FFFFFF"/>
        </w:rPr>
        <w:t>소스코드를 변경할 수 있으며 다른 브랜치와 병합(</w:t>
      </w:r>
      <w:r>
        <w:rPr>
          <w:rStyle w:val="af0"/>
          <w:rFonts w:asciiTheme="minorHAnsi" w:eastAsiaTheme="minorHAnsi" w:hAnsiTheme="minorHAnsi" w:cs="Segoe UI"/>
          <w:b w:val="0"/>
          <w:bCs w:val="0"/>
          <w:color w:val="171717"/>
          <w:sz w:val="20"/>
          <w:shd w:val="clear" w:color="auto" w:fill="FFFFFF"/>
        </w:rPr>
        <w:t>Merge)</w:t>
      </w:r>
      <w:r>
        <w:rPr>
          <w:rStyle w:val="af0"/>
          <w:rFonts w:asciiTheme="minorHAnsi" w:eastAsiaTheme="minorHAnsi" w:hAnsiTheme="minorHAnsi" w:cs="Segoe UI" w:hint="eastAsia"/>
          <w:b w:val="0"/>
          <w:bCs w:val="0"/>
          <w:color w:val="171717"/>
          <w:sz w:val="20"/>
          <w:shd w:val="clear" w:color="auto" w:fill="FFFFFF"/>
        </w:rPr>
        <w:t xml:space="preserve">함으로써 작업한 내용들을 새로운 </w:t>
      </w:r>
    </w:p>
    <w:p w:rsidR="007461B0" w:rsidRDefault="007461B0" w:rsidP="004D4CB2">
      <w:pPr>
        <w:rPr>
          <w:rStyle w:val="af0"/>
          <w:rFonts w:asciiTheme="minorHAnsi" w:eastAsiaTheme="minorHAnsi" w:hAnsiTheme="minorHAnsi" w:cs="Segoe UI"/>
          <w:b w:val="0"/>
          <w:bCs w:val="0"/>
          <w:color w:val="171717"/>
          <w:sz w:val="20"/>
          <w:shd w:val="clear" w:color="auto" w:fill="FFFFFF"/>
        </w:rPr>
      </w:pPr>
      <w:r>
        <w:rPr>
          <w:rStyle w:val="af0"/>
          <w:rFonts w:asciiTheme="minorHAnsi" w:eastAsiaTheme="minorHAnsi" w:hAnsiTheme="minorHAnsi" w:cs="Segoe UI" w:hint="eastAsia"/>
          <w:b w:val="0"/>
          <w:bCs w:val="0"/>
          <w:color w:val="171717"/>
          <w:sz w:val="20"/>
          <w:shd w:val="clear" w:color="auto" w:fill="FFFFFF"/>
        </w:rPr>
        <w:t>하나의 브랜치로 모을 수 있습니다.</w:t>
      </w:r>
    </w:p>
    <w:p w:rsidR="004D4CB2" w:rsidRDefault="004D4CB2" w:rsidP="004D4CB2">
      <w:pPr>
        <w:rPr>
          <w:rStyle w:val="af0"/>
          <w:rFonts w:asciiTheme="minorHAnsi" w:eastAsiaTheme="minorHAnsi" w:hAnsiTheme="minorHAnsi" w:cs="Segoe UI"/>
          <w:b w:val="0"/>
          <w:bCs w:val="0"/>
          <w:color w:val="171717"/>
          <w:sz w:val="20"/>
          <w:shd w:val="clear" w:color="auto" w:fill="FFFFFF"/>
        </w:rPr>
      </w:pPr>
    </w:p>
    <w:p w:rsidR="00B143BF" w:rsidRDefault="00B143BF" w:rsidP="004D4CB2">
      <w:pPr>
        <w:rPr>
          <w:rStyle w:val="af0"/>
          <w:rFonts w:asciiTheme="minorHAnsi" w:eastAsiaTheme="minorHAnsi" w:hAnsiTheme="minorHAnsi" w:cs="Segoe UI"/>
          <w:b w:val="0"/>
          <w:bCs w:val="0"/>
          <w:color w:val="171717"/>
          <w:sz w:val="20"/>
          <w:shd w:val="clear" w:color="auto" w:fill="FFFFFF"/>
        </w:rPr>
      </w:pPr>
    </w:p>
    <w:p w:rsidR="00B143BF" w:rsidRDefault="00B143BF" w:rsidP="004D4CB2">
      <w:pPr>
        <w:rPr>
          <w:rStyle w:val="af0"/>
          <w:rFonts w:asciiTheme="minorHAnsi" w:eastAsiaTheme="minorHAnsi" w:hAnsiTheme="minorHAnsi" w:cs="Segoe UI"/>
          <w:b w:val="0"/>
          <w:bCs w:val="0"/>
          <w:color w:val="171717"/>
          <w:sz w:val="20"/>
          <w:shd w:val="clear" w:color="auto" w:fill="FFFFFF"/>
        </w:rPr>
      </w:pPr>
    </w:p>
    <w:p w:rsidR="004D4CB2" w:rsidRDefault="00AF64DE" w:rsidP="004D4CB2">
      <w:pPr>
        <w:rPr>
          <w:rStyle w:val="af0"/>
          <w:rFonts w:asciiTheme="minorHAnsi" w:eastAsiaTheme="minorHAnsi" w:hAnsiTheme="minorHAnsi" w:cs="Segoe UI"/>
          <w:b w:val="0"/>
          <w:bCs w:val="0"/>
          <w:color w:val="171717"/>
          <w:sz w:val="20"/>
          <w:shd w:val="clear" w:color="auto" w:fill="FFFFFF"/>
        </w:rPr>
      </w:pPr>
      <w:r>
        <w:rPr>
          <w:rStyle w:val="af0"/>
          <w:rFonts w:asciiTheme="minorHAnsi" w:eastAsiaTheme="minorHAnsi" w:hAnsiTheme="minorHAnsi" w:cs="Segoe UI"/>
          <w:b w:val="0"/>
          <w:bCs w:val="0"/>
          <w:color w:val="171717"/>
          <w:sz w:val="20"/>
          <w:shd w:val="clear" w:color="auto" w:fill="FFFFFF"/>
        </w:rPr>
        <w:t>A.</w:t>
      </w:r>
      <w:r w:rsidR="004D4CB2">
        <w:rPr>
          <w:rStyle w:val="af0"/>
          <w:rFonts w:asciiTheme="minorHAnsi" w:eastAsiaTheme="minorHAnsi" w:hAnsiTheme="minorHAnsi" w:cs="Segoe UI"/>
          <w:b w:val="0"/>
          <w:bCs w:val="0"/>
          <w:color w:val="171717"/>
          <w:sz w:val="20"/>
          <w:shd w:val="clear" w:color="auto" w:fill="FFFFFF"/>
        </w:rPr>
        <w:t xml:space="preserve"> </w:t>
      </w:r>
      <w:r w:rsidR="004D4CB2">
        <w:rPr>
          <w:rStyle w:val="af0"/>
          <w:rFonts w:asciiTheme="minorHAnsi" w:eastAsiaTheme="minorHAnsi" w:hAnsiTheme="minorHAnsi" w:cs="Segoe UI" w:hint="eastAsia"/>
          <w:b w:val="0"/>
          <w:bCs w:val="0"/>
          <w:color w:val="171717"/>
          <w:sz w:val="20"/>
          <w:shd w:val="clear" w:color="auto" w:fill="FFFFFF"/>
        </w:rPr>
        <w:t>브랜치(Branch) 생성하기</w:t>
      </w:r>
    </w:p>
    <w:p w:rsidR="00B143BF" w:rsidRDefault="00B143BF" w:rsidP="004D4CB2">
      <w:pPr>
        <w:rPr>
          <w:rStyle w:val="af0"/>
          <w:rFonts w:asciiTheme="minorHAnsi" w:eastAsiaTheme="minorHAnsi" w:hAnsiTheme="minorHAnsi" w:cs="Segoe UI"/>
          <w:b w:val="0"/>
          <w:bCs w:val="0"/>
          <w:color w:val="171717"/>
          <w:sz w:val="20"/>
          <w:shd w:val="clear" w:color="auto" w:fill="FFFFFF"/>
        </w:rPr>
      </w:pPr>
    </w:p>
    <w:p w:rsidR="00AF64DE" w:rsidRDefault="00AF64DE" w:rsidP="00AF64DE">
      <w:pPr>
        <w:widowControl/>
        <w:wordWrap/>
        <w:jc w:val="left"/>
        <w:textAlignment w:val="center"/>
        <w:rPr>
          <w:rFonts w:ascii="맑은 고딕" w:eastAsia="맑은 고딕" w:hAnsi="맑은 고딕" w:cs="Calibri"/>
          <w:kern w:val="0"/>
          <w:sz w:val="20"/>
        </w:rPr>
      </w:pPr>
      <w:r>
        <w:rPr>
          <w:rFonts w:ascii="맑은 고딕" w:eastAsia="맑은 고딕" w:hAnsi="맑은 고딕" w:cs="Calibri"/>
          <w:kern w:val="0"/>
          <w:sz w:val="20"/>
        </w:rPr>
        <w:t xml:space="preserve">(1) </w:t>
      </w:r>
      <w:r w:rsidRPr="00AF64DE">
        <w:rPr>
          <w:rFonts w:ascii="맑은 고딕" w:eastAsia="맑은 고딕" w:hAnsi="맑은 고딕" w:cs="Calibri" w:hint="eastAsia"/>
          <w:kern w:val="0"/>
          <w:sz w:val="20"/>
        </w:rPr>
        <w:t>Current branch에서 Master를 선택</w:t>
      </w:r>
      <w:r>
        <w:rPr>
          <w:rFonts w:ascii="맑은 고딕" w:eastAsia="맑은 고딕" w:hAnsi="맑은 고딕" w:cs="Calibri" w:hint="eastAsia"/>
          <w:kern w:val="0"/>
          <w:sz w:val="20"/>
        </w:rPr>
        <w:t xml:space="preserve"> 하면 로컬 저장소에 </w:t>
      </w:r>
      <w:r>
        <w:rPr>
          <w:rFonts w:ascii="맑은 고딕" w:eastAsia="맑은 고딕" w:hAnsi="맑은 고딕" w:cs="Calibri"/>
          <w:kern w:val="0"/>
          <w:sz w:val="20"/>
        </w:rPr>
        <w:t>Master</w:t>
      </w:r>
      <w:r>
        <w:rPr>
          <w:rFonts w:ascii="맑은 고딕" w:eastAsia="맑은 고딕" w:hAnsi="맑은 고딕" w:cs="Calibri" w:hint="eastAsia"/>
          <w:kern w:val="0"/>
          <w:sz w:val="20"/>
        </w:rPr>
        <w:t>의 소스를 가져</w:t>
      </w:r>
      <w:r w:rsidR="006128B3">
        <w:rPr>
          <w:rFonts w:ascii="맑은 고딕" w:eastAsia="맑은 고딕" w:hAnsi="맑은 고딕" w:cs="Calibri" w:hint="eastAsia"/>
          <w:kern w:val="0"/>
          <w:sz w:val="20"/>
        </w:rPr>
        <w:t xml:space="preserve"> 옵니다.</w:t>
      </w:r>
    </w:p>
    <w:p w:rsidR="006128B3" w:rsidRPr="006128B3" w:rsidRDefault="006128B3" w:rsidP="00AF64DE">
      <w:pPr>
        <w:widowControl/>
        <w:wordWrap/>
        <w:jc w:val="left"/>
        <w:textAlignment w:val="center"/>
        <w:rPr>
          <w:rFonts w:ascii="맑은 고딕" w:eastAsia="맑은 고딕" w:hAnsi="맑은 고딕" w:cs="Calibri"/>
          <w:kern w:val="0"/>
          <w:sz w:val="20"/>
        </w:rPr>
      </w:pPr>
      <w:r>
        <w:rPr>
          <w:rFonts w:ascii="맑은 고딕" w:eastAsia="맑은 고딕" w:hAnsi="맑은 고딕" w:cs="Calibri" w:hint="eastAsia"/>
          <w:kern w:val="0"/>
          <w:sz w:val="20"/>
        </w:rPr>
        <w:t xml:space="preserve">  최근 배포된 소스가 있을 수 있으므로 </w:t>
      </w:r>
      <w:r>
        <w:rPr>
          <w:rFonts w:ascii="맑은 고딕" w:eastAsia="맑은 고딕" w:hAnsi="맑은 고딕" w:cs="Calibri"/>
          <w:kern w:val="0"/>
          <w:sz w:val="20"/>
        </w:rPr>
        <w:t xml:space="preserve">“Fetch origin” </w:t>
      </w:r>
      <w:r>
        <w:rPr>
          <w:rFonts w:ascii="맑은 고딕" w:eastAsia="맑은 고딕" w:hAnsi="맑은 고딕" w:cs="Calibri" w:hint="eastAsia"/>
          <w:kern w:val="0"/>
          <w:sz w:val="20"/>
        </w:rPr>
        <w:t>클릭하여 소스를 최신화 시켜줍니다.</w:t>
      </w:r>
    </w:p>
    <w:p w:rsidR="00AF64DE" w:rsidRPr="00AF64DE" w:rsidRDefault="00AF64DE" w:rsidP="00B143BF">
      <w:pPr>
        <w:widowControl/>
        <w:wordWrap/>
        <w:ind w:firstLineChars="100" w:firstLine="200"/>
        <w:jc w:val="left"/>
        <w:textAlignment w:val="center"/>
        <w:rPr>
          <w:rFonts w:ascii="맑은 고딕" w:eastAsia="맑은 고딕" w:hAnsi="맑은 고딕" w:cs="Calibri"/>
          <w:kern w:val="0"/>
          <w:sz w:val="20"/>
        </w:rPr>
      </w:pPr>
      <w:r w:rsidRPr="00AF64DE">
        <w:rPr>
          <w:rFonts w:ascii="맑은 고딕" w:eastAsia="맑은 고딕" w:hAnsi="맑은 고딕" w:cs="Calibri" w:hint="eastAsia"/>
          <w:kern w:val="0"/>
          <w:sz w:val="20"/>
        </w:rPr>
        <w:t>(동일한 방법으로 다른 브랜치를 선택하면 해당 브랜치의 소스를 가져올 수 있음)</w:t>
      </w:r>
    </w:p>
    <w:p w:rsidR="00AF64DE" w:rsidRDefault="00AF64DE" w:rsidP="00AF64DE">
      <w:pPr>
        <w:widowControl/>
        <w:wordWrap/>
        <w:jc w:val="left"/>
        <w:textAlignment w:val="center"/>
        <w:rPr>
          <w:rFonts w:ascii="Calibri" w:eastAsia="굴림" w:hAnsi="Calibri" w:cs="Calibri"/>
          <w:kern w:val="0"/>
        </w:rPr>
      </w:pPr>
      <w:r w:rsidRPr="00646BC7">
        <w:rPr>
          <w:rFonts w:ascii="Calibri" w:eastAsia="굴림" w:hAnsi="Calibri" w:cs="Calibri"/>
          <w:noProof/>
          <w:kern w:val="0"/>
        </w:rPr>
        <w:drawing>
          <wp:inline distT="0" distB="0" distL="0" distR="0" wp14:anchorId="229C5D83" wp14:editId="63BC3F68">
            <wp:extent cx="4572000" cy="3162300"/>
            <wp:effectExtent l="0" t="0" r="0" b="0"/>
            <wp:docPr id="12" name="그림 12" descr="시스템 생성 대체 텍스트:&#10;OFlIe Edit View &#10;Curren t repository &#10;GSW-WEB &#10;Repository &#10;Branch &#10;Help &#10;C」 branch &#10;master &#10;Branches &#10;Default branch &#10;Recent branches &#10;staging &#10;Other branches &#10;origin/3X:hEEHÆEl 2019-09-02 &#10;2019-09-11 &#10;origin/3X:hEEHÆEl 2019-09-23 &#10;origin/3X*EEH시-Kg구족 &#10;origin/CompanyLifeGuide &#10;origin,'℃M-3392 &#10;Fetch origin &#10;Last fetched 26 minutes 凹0 &#10;Pun r든국니ests &#10;New branch &#10;국 CIEYS 弓§0 &#10;an hour 弓§0 &#10;32 minutes 弓§0 &#10;tudic Code &#10;8 ma-Iths 弓§0 &#10;7 ma-Iths 弓§0 &#10;7 ma-Iths 弓§0 &#10;in Explorer &#10;8 ma-Iths 弓§0 &#10;5 ma-Iths 弓§0 &#10;an hour 弓§0 &#10;00 듸tHub &#10;An updated ver듸이1 듸tHub 0E5kt09 is available and will be installed at the ne &#10;[h311§든드 &#10;0 changed files &#10;Summary (req」ired) &#10;Description &#10;Com to master &#10;H드t이1로 &#10;Choose 3 branch to merge into mast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시스템 생성 대체 텍스트:&#10;OFlIe Edit View &#10;Curren t repository &#10;GSW-WEB &#10;Repository &#10;Branch &#10;Help &#10;C」 branch &#10;master &#10;Branches &#10;Default branch &#10;Recent branches &#10;staging &#10;Other branches &#10;origin/3X:hEEHÆEl 2019-09-02 &#10;2019-09-11 &#10;origin/3X:hEEHÆEl 2019-09-23 &#10;origin/3X*EEH시-Kg구족 &#10;origin/CompanyLifeGuide &#10;origin,'℃M-3392 &#10;Fetch origin &#10;Last fetched 26 minutes 凹0 &#10;Pun r든국니ests &#10;New branch &#10;국 CIEYS 弓§0 &#10;an hour 弓§0 &#10;32 minutes 弓§0 &#10;tudic Code &#10;8 ma-Iths 弓§0 &#10;7 ma-Iths 弓§0 &#10;7 ma-Iths 弓§0 &#10;in Explorer &#10;8 ma-Iths 弓§0 &#10;5 ma-Iths 弓§0 &#10;an hour 弓§0 &#10;00 듸tHub &#10;An updated ver듸이1 듸tHub 0E5kt09 is available and will be installed at the ne &#10;[h311§든드 &#10;0 changed files &#10;Summary (req」ired) &#10;Description &#10;Com to master &#10;H드t이1로 &#10;Choose 3 branch to merge into master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BF" w:rsidRDefault="00B143BF" w:rsidP="00AF64DE">
      <w:pPr>
        <w:widowControl/>
        <w:wordWrap/>
        <w:jc w:val="left"/>
        <w:textAlignment w:val="center"/>
        <w:rPr>
          <w:rFonts w:asciiTheme="minorHAnsi" w:eastAsiaTheme="minorHAnsi" w:hAnsiTheme="minorHAnsi" w:cs="Calibri"/>
          <w:kern w:val="0"/>
          <w:sz w:val="20"/>
        </w:rPr>
      </w:pPr>
    </w:p>
    <w:p w:rsidR="00B143BF" w:rsidRDefault="00B143BF" w:rsidP="00AF64DE">
      <w:pPr>
        <w:widowControl/>
        <w:wordWrap/>
        <w:jc w:val="left"/>
        <w:textAlignment w:val="center"/>
        <w:rPr>
          <w:rFonts w:asciiTheme="minorHAnsi" w:eastAsiaTheme="minorHAnsi" w:hAnsiTheme="minorHAnsi" w:cs="Calibri"/>
          <w:kern w:val="0"/>
          <w:sz w:val="20"/>
        </w:rPr>
      </w:pPr>
    </w:p>
    <w:p w:rsidR="00B143BF" w:rsidRDefault="00B143BF" w:rsidP="00AF64DE">
      <w:pPr>
        <w:widowControl/>
        <w:wordWrap/>
        <w:jc w:val="left"/>
        <w:textAlignment w:val="center"/>
        <w:rPr>
          <w:rFonts w:asciiTheme="minorHAnsi" w:eastAsiaTheme="minorHAnsi" w:hAnsiTheme="minorHAnsi" w:cs="Calibri"/>
          <w:kern w:val="0"/>
          <w:sz w:val="20"/>
        </w:rPr>
      </w:pPr>
    </w:p>
    <w:p w:rsidR="00B143BF" w:rsidRDefault="00B143BF" w:rsidP="00AF64DE">
      <w:pPr>
        <w:widowControl/>
        <w:wordWrap/>
        <w:jc w:val="left"/>
        <w:textAlignment w:val="center"/>
        <w:rPr>
          <w:rFonts w:asciiTheme="minorHAnsi" w:eastAsiaTheme="minorHAnsi" w:hAnsiTheme="minorHAnsi" w:cs="Calibri"/>
          <w:kern w:val="0"/>
          <w:sz w:val="20"/>
        </w:rPr>
      </w:pPr>
    </w:p>
    <w:p w:rsidR="00B143BF" w:rsidRPr="00B143BF" w:rsidRDefault="00B143BF" w:rsidP="00AF64DE">
      <w:pPr>
        <w:widowControl/>
        <w:wordWrap/>
        <w:jc w:val="left"/>
        <w:textAlignment w:val="center"/>
        <w:rPr>
          <w:rFonts w:asciiTheme="minorHAnsi" w:eastAsiaTheme="minorHAnsi" w:hAnsiTheme="minorHAnsi" w:cs="Calibri"/>
          <w:kern w:val="0"/>
          <w:sz w:val="20"/>
        </w:rPr>
      </w:pPr>
    </w:p>
    <w:p w:rsidR="00CB15E4" w:rsidRDefault="00B143BF" w:rsidP="006128B3">
      <w:pPr>
        <w:widowControl/>
        <w:wordWrap/>
        <w:ind w:left="200" w:hangingChars="100" w:hanging="200"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 w:rsidRPr="00B143BF">
        <w:rPr>
          <w:rFonts w:asciiTheme="minorEastAsia" w:hAnsiTheme="minorEastAsia" w:cs="Calibri" w:hint="eastAsia"/>
          <w:kern w:val="0"/>
          <w:sz w:val="20"/>
        </w:rPr>
        <w:t>(2)</w:t>
      </w:r>
      <w:r w:rsidR="00CB15E4">
        <w:rPr>
          <w:rFonts w:asciiTheme="minorEastAsia" w:hAnsiTheme="minorEastAsia" w:cs="Calibri"/>
          <w:kern w:val="0"/>
          <w:sz w:val="20"/>
        </w:rPr>
        <w:t xml:space="preserve"> Github Desktop</w:t>
      </w:r>
      <w:r w:rsidR="00CB15E4">
        <w:rPr>
          <w:rFonts w:asciiTheme="minorEastAsia" w:hAnsiTheme="minorEastAsia" w:cs="Calibri" w:hint="eastAsia"/>
          <w:kern w:val="0"/>
          <w:sz w:val="20"/>
        </w:rPr>
        <w:t>의</w:t>
      </w:r>
      <w:r w:rsidRPr="00B143BF">
        <w:rPr>
          <w:rFonts w:asciiTheme="minorEastAsia" w:hAnsiTheme="minorEastAsia" w:cs="Calibri" w:hint="eastAsia"/>
          <w:kern w:val="0"/>
          <w:sz w:val="20"/>
        </w:rPr>
        <w:t xml:space="preserve"> 상단 메뉴</w:t>
      </w:r>
      <w:r w:rsidR="00CB15E4">
        <w:rPr>
          <w:rFonts w:asciiTheme="minorEastAsia" w:hAnsiTheme="minorEastAsia" w:cs="Calibri" w:hint="eastAsia"/>
          <w:kern w:val="0"/>
          <w:sz w:val="20"/>
        </w:rPr>
        <w:t>에서</w:t>
      </w:r>
      <w:r w:rsidRPr="00B143BF">
        <w:rPr>
          <w:rFonts w:asciiTheme="minorEastAsia" w:hAnsiTheme="minorEastAsia" w:cs="Calibri" w:hint="eastAsia"/>
          <w:kern w:val="0"/>
          <w:sz w:val="20"/>
        </w:rPr>
        <w:t xml:space="preserve"> </w:t>
      </w:r>
      <w:r w:rsidRPr="00B143BF">
        <w:rPr>
          <w:rFonts w:asciiTheme="minorEastAsia" w:hAnsiTheme="minorEastAsia" w:cs="Calibri"/>
          <w:kern w:val="0"/>
          <w:sz w:val="20"/>
        </w:rPr>
        <w:t xml:space="preserve">Branch &gt; </w:t>
      </w:r>
      <w:r w:rsidRPr="00B143BF">
        <w:rPr>
          <w:rFonts w:asciiTheme="minorEastAsia" w:hAnsiTheme="minorEastAsia" w:cs="Calibri" w:hint="eastAsia"/>
          <w:kern w:val="0"/>
          <w:sz w:val="20"/>
        </w:rPr>
        <w:t>New branch</w:t>
      </w:r>
      <w:r w:rsidRPr="00B143BF">
        <w:rPr>
          <w:rFonts w:asciiTheme="minorEastAsia" w:hAnsiTheme="minorEastAsia" w:cs="Calibri"/>
          <w:kern w:val="0"/>
          <w:sz w:val="20"/>
        </w:rPr>
        <w:t xml:space="preserve"> </w:t>
      </w:r>
      <w:r w:rsidRPr="00B143BF">
        <w:rPr>
          <w:rFonts w:asciiTheme="minorEastAsia" w:hAnsiTheme="minorEastAsia" w:cs="Calibri" w:hint="eastAsia"/>
          <w:kern w:val="0"/>
          <w:sz w:val="20"/>
        </w:rPr>
        <w:t xml:space="preserve">순으로 </w:t>
      </w:r>
      <w:r w:rsidR="00B40BFA">
        <w:rPr>
          <w:rFonts w:asciiTheme="minorEastAsia" w:hAnsiTheme="minorEastAsia" w:cs="Calibri" w:hint="eastAsia"/>
          <w:kern w:val="0"/>
          <w:sz w:val="20"/>
        </w:rPr>
        <w:t xml:space="preserve">선택 한 후 </w:t>
      </w:r>
      <w:r w:rsidR="00B40BFA" w:rsidRPr="00B143BF">
        <w:rPr>
          <w:rFonts w:asciiTheme="minorEastAsia" w:hAnsiTheme="minorEastAsia" w:cs="Calibri"/>
          <w:kern w:val="0"/>
          <w:sz w:val="20"/>
        </w:rPr>
        <w:t>Jira</w:t>
      </w:r>
      <w:r w:rsidR="00B40BFA" w:rsidRPr="00B143BF">
        <w:rPr>
          <w:rFonts w:asciiTheme="minorEastAsia" w:hAnsiTheme="minorEastAsia" w:cs="Calibri" w:hint="eastAsia"/>
          <w:kern w:val="0"/>
          <w:sz w:val="20"/>
        </w:rPr>
        <w:t>에서 배정 받은 업무</w:t>
      </w:r>
      <w:r w:rsidR="00B40BFA">
        <w:rPr>
          <w:rFonts w:asciiTheme="minorEastAsia" w:hAnsiTheme="minorEastAsia" w:cs="Calibri" w:hint="eastAsia"/>
          <w:kern w:val="0"/>
          <w:sz w:val="20"/>
        </w:rPr>
        <w:t>의</w:t>
      </w:r>
      <w:r w:rsidRPr="00B143BF">
        <w:rPr>
          <w:rFonts w:asciiTheme="minorEastAsia" w:hAnsiTheme="minorEastAsia" w:cs="Calibri" w:hint="eastAsia"/>
          <w:kern w:val="0"/>
          <w:sz w:val="20"/>
        </w:rPr>
        <w:t xml:space="preserve"> 티켓 번호 또는 </w:t>
      </w:r>
      <w:r w:rsidR="00B40BFA">
        <w:rPr>
          <w:rFonts w:asciiTheme="minorEastAsia" w:hAnsiTheme="minorEastAsia" w:cs="Calibri" w:hint="eastAsia"/>
          <w:kern w:val="0"/>
          <w:sz w:val="20"/>
        </w:rPr>
        <w:t>업무명을 포함</w:t>
      </w:r>
      <w:r w:rsidR="008C7CA1">
        <w:rPr>
          <w:rFonts w:asciiTheme="minorEastAsia" w:hAnsiTheme="minorEastAsia" w:cs="Calibri"/>
          <w:kern w:val="0"/>
          <w:sz w:val="20"/>
        </w:rPr>
        <w:t>한 Name</w:t>
      </w:r>
      <w:r w:rsidR="008C7CA1">
        <w:rPr>
          <w:rFonts w:asciiTheme="minorEastAsia" w:hAnsiTheme="minorEastAsia" w:cs="Calibri" w:hint="eastAsia"/>
          <w:kern w:val="0"/>
          <w:sz w:val="20"/>
        </w:rPr>
        <w:t>으로</w:t>
      </w:r>
      <w:r w:rsidRPr="00B143BF">
        <w:rPr>
          <w:rFonts w:asciiTheme="minorEastAsia" w:hAnsiTheme="minorEastAsia" w:cs="Calibri" w:hint="eastAsia"/>
          <w:kern w:val="0"/>
          <w:sz w:val="20"/>
        </w:rPr>
        <w:t xml:space="preserve"> </w:t>
      </w:r>
      <w:r w:rsidRPr="00B143BF">
        <w:rPr>
          <w:rFonts w:asciiTheme="minorEastAsia" w:hAnsiTheme="minorEastAsia" w:cs="Calibri"/>
          <w:kern w:val="0"/>
          <w:sz w:val="20"/>
        </w:rPr>
        <w:t>Branch</w:t>
      </w:r>
      <w:r w:rsidRPr="00B143BF">
        <w:rPr>
          <w:rFonts w:asciiTheme="minorEastAsia" w:hAnsiTheme="minorEastAsia" w:cs="Calibri" w:hint="eastAsia"/>
          <w:kern w:val="0"/>
          <w:sz w:val="20"/>
        </w:rPr>
        <w:t>를 생성</w:t>
      </w:r>
      <w:r w:rsidR="00CB15E4">
        <w:rPr>
          <w:rFonts w:asciiTheme="minorEastAsia" w:hAnsiTheme="minorEastAsia" w:cs="Calibri" w:hint="eastAsia"/>
          <w:kern w:val="0"/>
          <w:sz w:val="20"/>
        </w:rPr>
        <w:t>합니다</w:t>
      </w:r>
      <w:r w:rsidRPr="00B143BF">
        <w:rPr>
          <w:rFonts w:asciiTheme="minorEastAsia" w:hAnsiTheme="minorEastAsia" w:cs="Calibri" w:hint="eastAsia"/>
          <w:kern w:val="0"/>
          <w:sz w:val="20"/>
        </w:rPr>
        <w:t>.</w:t>
      </w:r>
    </w:p>
    <w:p w:rsidR="006128B3" w:rsidRPr="006128B3" w:rsidRDefault="006128B3" w:rsidP="006128B3">
      <w:pPr>
        <w:widowControl/>
        <w:wordWrap/>
        <w:ind w:left="200" w:hangingChars="100" w:hanging="200"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>
        <w:rPr>
          <w:rFonts w:asciiTheme="minorEastAsia" w:hAnsiTheme="minorEastAsia" w:cs="Calibri"/>
          <w:kern w:val="0"/>
          <w:sz w:val="20"/>
        </w:rPr>
        <w:t xml:space="preserve">  (</w:t>
      </w:r>
      <w:r w:rsidRPr="00AF64DE">
        <w:rPr>
          <w:rFonts w:ascii="맑은 고딕" w:eastAsia="맑은 고딕" w:hAnsi="맑은 고딕" w:cs="Calibri" w:hint="eastAsia"/>
          <w:kern w:val="0"/>
          <w:sz w:val="20"/>
        </w:rPr>
        <w:t xml:space="preserve">Current </w:t>
      </w:r>
      <w:r>
        <w:rPr>
          <w:rFonts w:ascii="맑은 고딕" w:eastAsia="맑은 고딕" w:hAnsi="맑은 고딕" w:cs="Calibri"/>
          <w:kern w:val="0"/>
          <w:sz w:val="20"/>
        </w:rPr>
        <w:t>branch</w:t>
      </w:r>
      <w:r>
        <w:rPr>
          <w:rFonts w:ascii="맑은 고딕" w:eastAsia="맑은 고딕" w:hAnsi="맑은 고딕" w:cs="Calibri" w:hint="eastAsia"/>
          <w:kern w:val="0"/>
          <w:sz w:val="20"/>
        </w:rPr>
        <w:t>메뉴에서 분할할 Branch를</w:t>
      </w:r>
      <w:r>
        <w:rPr>
          <w:rFonts w:ascii="맑은 고딕" w:eastAsia="맑은 고딕" w:hAnsi="맑은 고딕" w:cs="Calibri"/>
          <w:kern w:val="0"/>
          <w:sz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 w:val="20"/>
        </w:rPr>
        <w:t xml:space="preserve">선택 후 </w:t>
      </w:r>
      <w:r>
        <w:rPr>
          <w:rFonts w:ascii="맑은 고딕" w:eastAsia="맑은 고딕" w:hAnsi="맑은 고딕" w:cs="Calibri"/>
          <w:kern w:val="0"/>
          <w:sz w:val="20"/>
        </w:rPr>
        <w:t xml:space="preserve">Filter </w:t>
      </w:r>
      <w:r>
        <w:rPr>
          <w:rFonts w:ascii="맑은 고딕" w:eastAsia="맑은 고딕" w:hAnsi="맑은 고딕" w:cs="Calibri" w:hint="eastAsia"/>
          <w:kern w:val="0"/>
          <w:sz w:val="20"/>
        </w:rPr>
        <w:t xml:space="preserve">우측에 </w:t>
      </w:r>
      <w:r>
        <w:rPr>
          <w:rFonts w:ascii="맑은 고딕" w:eastAsia="맑은 고딕" w:hAnsi="맑은 고딕" w:cs="Calibri"/>
          <w:kern w:val="0"/>
          <w:sz w:val="20"/>
        </w:rPr>
        <w:t xml:space="preserve">“New branch” </w:t>
      </w:r>
      <w:r>
        <w:rPr>
          <w:rFonts w:ascii="맑은 고딕" w:eastAsia="맑은 고딕" w:hAnsi="맑은 고딕" w:cs="Calibri" w:hint="eastAsia"/>
          <w:kern w:val="0"/>
          <w:sz w:val="20"/>
        </w:rPr>
        <w:t>버튼을 클릭하여도 Branch가 생성 됩니다.</w:t>
      </w:r>
      <w:r>
        <w:rPr>
          <w:rFonts w:asciiTheme="minorEastAsia" w:hAnsiTheme="minorEastAsia" w:cs="Calibri"/>
          <w:kern w:val="0"/>
          <w:sz w:val="20"/>
        </w:rPr>
        <w:t>)</w:t>
      </w:r>
    </w:p>
    <w:p w:rsidR="00B143BF" w:rsidRDefault="00BB5A9C" w:rsidP="00AF64DE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 w:rsidRPr="00646BC7">
        <w:rPr>
          <w:rFonts w:ascii="Calibri" w:eastAsia="굴림" w:hAnsi="Calibri" w:cs="Calibri"/>
          <w:noProof/>
          <w:kern w:val="0"/>
        </w:rPr>
        <w:drawing>
          <wp:inline distT="0" distB="0" distL="0" distR="0" wp14:anchorId="3763D733" wp14:editId="0C439732">
            <wp:extent cx="3867690" cy="264832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A1" w:rsidRDefault="008C7CA1" w:rsidP="00AF64DE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</w:p>
    <w:p w:rsidR="00183129" w:rsidRDefault="00183129" w:rsidP="00AF64DE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</w:p>
    <w:p w:rsidR="00853F79" w:rsidRPr="00183129" w:rsidRDefault="008C7CA1" w:rsidP="00AF64DE">
      <w:pPr>
        <w:widowControl/>
        <w:wordWrap/>
        <w:jc w:val="left"/>
        <w:textAlignment w:val="center"/>
        <w:rPr>
          <w:rFonts w:ascii="맑은 고딕" w:eastAsia="맑은 고딕" w:hAnsi="맑은 고딕" w:cs="Calibri"/>
          <w:kern w:val="0"/>
          <w:sz w:val="20"/>
        </w:rPr>
      </w:pPr>
      <w:r>
        <w:rPr>
          <w:rFonts w:asciiTheme="minorEastAsia" w:hAnsiTheme="minorEastAsia" w:cs="Calibri" w:hint="eastAsia"/>
          <w:kern w:val="0"/>
          <w:sz w:val="20"/>
        </w:rPr>
        <w:t xml:space="preserve">(3) </w:t>
      </w:r>
      <w:r w:rsidR="00E815E9">
        <w:rPr>
          <w:rFonts w:asciiTheme="minorEastAsia" w:hAnsiTheme="minorEastAsia" w:cs="Calibri" w:hint="eastAsia"/>
          <w:kern w:val="0"/>
          <w:sz w:val="20"/>
        </w:rPr>
        <w:t>생성한</w:t>
      </w:r>
      <w:r>
        <w:rPr>
          <w:rFonts w:asciiTheme="minorEastAsia" w:hAnsiTheme="minorEastAsia" w:cs="Calibri" w:hint="eastAsia"/>
          <w:kern w:val="0"/>
          <w:sz w:val="20"/>
        </w:rPr>
        <w:t xml:space="preserve"> 이름의 브랜치(</w:t>
      </w:r>
      <w:r>
        <w:rPr>
          <w:rFonts w:asciiTheme="minorEastAsia" w:hAnsiTheme="minorEastAsia" w:cs="Calibri"/>
          <w:kern w:val="0"/>
          <w:sz w:val="20"/>
        </w:rPr>
        <w:t>Branch)</w:t>
      </w:r>
      <w:r>
        <w:rPr>
          <w:rFonts w:asciiTheme="minorEastAsia" w:hAnsiTheme="minorEastAsia" w:cs="Calibri" w:hint="eastAsia"/>
          <w:kern w:val="0"/>
          <w:sz w:val="20"/>
        </w:rPr>
        <w:t xml:space="preserve">가 생성되고 </w:t>
      </w:r>
      <w:r w:rsidRPr="00AF64DE">
        <w:rPr>
          <w:rFonts w:ascii="맑은 고딕" w:eastAsia="맑은 고딕" w:hAnsi="맑은 고딕" w:cs="Calibri" w:hint="eastAsia"/>
          <w:kern w:val="0"/>
          <w:sz w:val="20"/>
        </w:rPr>
        <w:t xml:space="preserve">Current </w:t>
      </w:r>
      <w:r>
        <w:rPr>
          <w:rFonts w:ascii="맑은 고딕" w:eastAsia="맑은 고딕" w:hAnsi="맑은 고딕" w:cs="Calibri"/>
          <w:kern w:val="0"/>
          <w:sz w:val="20"/>
        </w:rPr>
        <w:t>branch</w:t>
      </w:r>
      <w:r>
        <w:rPr>
          <w:rFonts w:ascii="맑은 고딕" w:eastAsia="맑은 고딕" w:hAnsi="맑은 고딕" w:cs="Calibri" w:hint="eastAsia"/>
          <w:kern w:val="0"/>
          <w:sz w:val="20"/>
        </w:rPr>
        <w:t>로 지정되</w:t>
      </w:r>
      <w:r w:rsidR="006248AC">
        <w:rPr>
          <w:rFonts w:ascii="맑은 고딕" w:eastAsia="맑은 고딕" w:hAnsi="맑은 고딕" w:cs="Calibri" w:hint="eastAsia"/>
          <w:kern w:val="0"/>
          <w:sz w:val="20"/>
        </w:rPr>
        <w:t>어</w:t>
      </w:r>
      <w:r w:rsidR="00AD6AB4">
        <w:rPr>
          <w:rFonts w:ascii="맑은 고딕" w:eastAsia="맑은 고딕" w:hAnsi="맑은 고딕" w:cs="Calibri" w:hint="eastAsia"/>
          <w:kern w:val="0"/>
          <w:sz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 w:val="20"/>
        </w:rPr>
        <w:t>있</w:t>
      </w:r>
      <w:r w:rsidR="001E6448">
        <w:rPr>
          <w:rFonts w:ascii="맑은 고딕" w:eastAsia="맑은 고딕" w:hAnsi="맑은 고딕" w:cs="Calibri" w:hint="eastAsia"/>
          <w:kern w:val="0"/>
          <w:sz w:val="20"/>
        </w:rPr>
        <w:t>는지</w:t>
      </w:r>
      <w:r>
        <w:rPr>
          <w:rFonts w:ascii="맑은 고딕" w:eastAsia="맑은 고딕" w:hAnsi="맑은 고딕" w:cs="Calibri" w:hint="eastAsia"/>
          <w:kern w:val="0"/>
          <w:sz w:val="20"/>
        </w:rPr>
        <w:t xml:space="preserve"> 확인 합니다.</w:t>
      </w:r>
    </w:p>
    <w:p w:rsidR="008C7CA1" w:rsidRDefault="008C7CA1" w:rsidP="00AF64DE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 w:rsidRPr="008C7CA1">
        <w:rPr>
          <w:rFonts w:asciiTheme="minorEastAsia" w:hAnsiTheme="minorEastAsia" w:cs="Calibri"/>
          <w:noProof/>
          <w:kern w:val="0"/>
          <w:sz w:val="20"/>
        </w:rPr>
        <w:drawing>
          <wp:inline distT="0" distB="0" distL="0" distR="0" wp14:anchorId="30318198" wp14:editId="19CCA3A1">
            <wp:extent cx="4791075" cy="3318613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9651" cy="332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29" w:rsidRDefault="00183129" w:rsidP="00AF64DE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</w:p>
    <w:p w:rsidR="00E63488" w:rsidRDefault="00E63488" w:rsidP="00E63488">
      <w:pPr>
        <w:pStyle w:val="af"/>
        <w:numPr>
          <w:ilvl w:val="0"/>
          <w:numId w:val="25"/>
        </w:numPr>
        <w:jc w:val="left"/>
        <w:rPr>
          <w:rStyle w:val="af0"/>
          <w:b/>
          <w:sz w:val="24"/>
          <w:szCs w:val="24"/>
        </w:rPr>
      </w:pPr>
      <w:bookmarkStart w:id="6" w:name="_Toc42506445"/>
      <w:r>
        <w:rPr>
          <w:rStyle w:val="af0"/>
          <w:rFonts w:hint="eastAsia"/>
          <w:b/>
          <w:sz w:val="24"/>
          <w:szCs w:val="24"/>
        </w:rPr>
        <w:lastRenderedPageBreak/>
        <w:t>커밋(Commi)</w:t>
      </w:r>
      <w:r w:rsidR="0003632A">
        <w:rPr>
          <w:rStyle w:val="af0"/>
          <w:rFonts w:hint="eastAsia"/>
          <w:b/>
          <w:sz w:val="24"/>
          <w:szCs w:val="24"/>
        </w:rPr>
        <w:t xml:space="preserve"> 하기</w:t>
      </w:r>
      <w:bookmarkEnd w:id="6"/>
    </w:p>
    <w:p w:rsidR="00E63488" w:rsidRDefault="00961E8D" w:rsidP="00AF64DE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>
        <w:rPr>
          <w:rFonts w:asciiTheme="minorEastAsia" w:hAnsiTheme="minorEastAsia" w:cs="Calibri" w:hint="eastAsia"/>
          <w:kern w:val="0"/>
          <w:sz w:val="20"/>
        </w:rPr>
        <w:t xml:space="preserve">개발자가 업무에 의해 </w:t>
      </w:r>
      <w:r w:rsidR="00E63488">
        <w:rPr>
          <w:rFonts w:asciiTheme="minorEastAsia" w:hAnsiTheme="minorEastAsia" w:cs="Calibri" w:hint="eastAsia"/>
          <w:kern w:val="0"/>
          <w:sz w:val="20"/>
        </w:rPr>
        <w:t>파일을</w:t>
      </w:r>
      <w:r>
        <w:rPr>
          <w:rFonts w:asciiTheme="minorEastAsia" w:hAnsiTheme="minorEastAsia" w:cs="Calibri" w:hint="eastAsia"/>
          <w:kern w:val="0"/>
          <w:sz w:val="20"/>
        </w:rPr>
        <w:t xml:space="preserve"> 생성하거나</w:t>
      </w:r>
      <w:r w:rsidR="00E63488">
        <w:rPr>
          <w:rFonts w:asciiTheme="minorEastAsia" w:hAnsiTheme="minorEastAsia" w:cs="Calibri" w:hint="eastAsia"/>
          <w:kern w:val="0"/>
          <w:sz w:val="20"/>
        </w:rPr>
        <w:t xml:space="preserve"> 수정한다면 그 기록이</w:t>
      </w:r>
      <w:r w:rsidR="004E0AFD">
        <w:rPr>
          <w:rFonts w:asciiTheme="minorEastAsia" w:hAnsiTheme="minorEastAsia" w:cs="Calibri" w:hint="eastAsia"/>
          <w:kern w:val="0"/>
          <w:sz w:val="20"/>
        </w:rPr>
        <w:t xml:space="preserve"> 상단</w:t>
      </w:r>
      <w:r w:rsidR="00E63488">
        <w:rPr>
          <w:rFonts w:asciiTheme="minorEastAsia" w:hAnsiTheme="minorEastAsia" w:cs="Calibri" w:hint="eastAsia"/>
          <w:kern w:val="0"/>
          <w:sz w:val="20"/>
        </w:rPr>
        <w:t xml:space="preserve"> </w:t>
      </w:r>
      <w:r w:rsidR="00A34564" w:rsidRPr="00AF64DE">
        <w:rPr>
          <w:rFonts w:ascii="맑은 고딕" w:eastAsia="맑은 고딕" w:hAnsi="맑은 고딕" w:cs="Calibri" w:hint="eastAsia"/>
          <w:kern w:val="0"/>
          <w:sz w:val="20"/>
        </w:rPr>
        <w:t xml:space="preserve">Current </w:t>
      </w:r>
      <w:r w:rsidR="00A34564">
        <w:rPr>
          <w:rFonts w:ascii="맑은 고딕" w:eastAsia="맑은 고딕" w:hAnsi="맑은 고딕" w:cs="Calibri"/>
          <w:kern w:val="0"/>
          <w:sz w:val="20"/>
        </w:rPr>
        <w:t>branch</w:t>
      </w:r>
      <w:r w:rsidR="004E0AFD">
        <w:rPr>
          <w:rFonts w:ascii="맑은 고딕" w:eastAsia="맑은 고딕" w:hAnsi="맑은 고딕" w:cs="Calibri" w:hint="eastAsia"/>
          <w:kern w:val="0"/>
          <w:sz w:val="20"/>
        </w:rPr>
        <w:t>에</w:t>
      </w:r>
      <w:r w:rsidR="00A34564">
        <w:rPr>
          <w:rFonts w:ascii="맑은 고딕" w:eastAsia="맑은 고딕" w:hAnsi="맑은 고딕" w:cs="Calibri" w:hint="eastAsia"/>
          <w:kern w:val="0"/>
          <w:sz w:val="20"/>
        </w:rPr>
        <w:t xml:space="preserve"> 설정된 </w:t>
      </w:r>
      <w:r w:rsidR="00A34564">
        <w:rPr>
          <w:rFonts w:asciiTheme="minorEastAsia" w:hAnsiTheme="minorEastAsia" w:cs="Calibri" w:hint="eastAsia"/>
          <w:kern w:val="0"/>
          <w:sz w:val="20"/>
        </w:rPr>
        <w:t>브랜치(</w:t>
      </w:r>
      <w:r w:rsidR="00A34564">
        <w:rPr>
          <w:rFonts w:asciiTheme="minorEastAsia" w:hAnsiTheme="minorEastAsia" w:cs="Calibri"/>
          <w:kern w:val="0"/>
          <w:sz w:val="20"/>
        </w:rPr>
        <w:t>Branch)</w:t>
      </w:r>
      <w:r w:rsidR="00A34564">
        <w:rPr>
          <w:rFonts w:asciiTheme="minorEastAsia" w:hAnsiTheme="minorEastAsia" w:cs="Calibri" w:hint="eastAsia"/>
          <w:kern w:val="0"/>
          <w:sz w:val="20"/>
        </w:rPr>
        <w:t xml:space="preserve">에 </w:t>
      </w:r>
      <w:r w:rsidR="00E63488">
        <w:rPr>
          <w:rFonts w:asciiTheme="minorEastAsia" w:hAnsiTheme="minorEastAsia" w:cs="Calibri" w:hint="eastAsia"/>
          <w:kern w:val="0"/>
          <w:sz w:val="20"/>
        </w:rPr>
        <w:t>남게 되는데 이때 이 기록을 저장하는 것을 커밋(</w:t>
      </w:r>
      <w:r w:rsidR="00E63488">
        <w:rPr>
          <w:rFonts w:asciiTheme="minorEastAsia" w:hAnsiTheme="minorEastAsia" w:cs="Calibri"/>
          <w:kern w:val="0"/>
          <w:sz w:val="20"/>
        </w:rPr>
        <w:t>Commit)</w:t>
      </w:r>
      <w:r w:rsidR="00E63488">
        <w:rPr>
          <w:rFonts w:asciiTheme="minorEastAsia" w:hAnsiTheme="minorEastAsia" w:cs="Calibri" w:hint="eastAsia"/>
          <w:kern w:val="0"/>
          <w:sz w:val="20"/>
        </w:rPr>
        <w:t>이라고</w:t>
      </w:r>
      <w:r w:rsidR="00F750CF">
        <w:rPr>
          <w:rFonts w:asciiTheme="minorEastAsia" w:hAnsiTheme="minorEastAsia" w:cs="Calibri" w:hint="eastAsia"/>
          <w:kern w:val="0"/>
          <w:sz w:val="20"/>
        </w:rPr>
        <w:t xml:space="preserve"> 합니다.</w:t>
      </w:r>
    </w:p>
    <w:p w:rsidR="00784DAE" w:rsidRDefault="00784DAE" w:rsidP="00AF64DE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</w:p>
    <w:p w:rsidR="00886889" w:rsidRDefault="00886889" w:rsidP="00AF64DE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>
        <w:rPr>
          <w:rFonts w:asciiTheme="minorEastAsia" w:hAnsiTheme="minorEastAsia" w:cs="Calibri" w:hint="eastAsia"/>
          <w:kern w:val="0"/>
          <w:sz w:val="20"/>
        </w:rPr>
        <w:t xml:space="preserve">(1) 파일 내용 수정 후 </w:t>
      </w:r>
      <w:r>
        <w:rPr>
          <w:rFonts w:asciiTheme="minorEastAsia" w:hAnsiTheme="minorEastAsia" w:cs="Calibri"/>
          <w:kern w:val="0"/>
          <w:sz w:val="20"/>
        </w:rPr>
        <w:t xml:space="preserve">Commit </w:t>
      </w:r>
      <w:r>
        <w:rPr>
          <w:rFonts w:asciiTheme="minorEastAsia" w:hAnsiTheme="minorEastAsia" w:cs="Calibri" w:hint="eastAsia"/>
          <w:kern w:val="0"/>
          <w:sz w:val="20"/>
        </w:rPr>
        <w:t>하기 전 확인사항</w:t>
      </w:r>
    </w:p>
    <w:p w:rsidR="00673F92" w:rsidRPr="00673F92" w:rsidRDefault="00673F92" w:rsidP="00673F92">
      <w:pPr>
        <w:widowControl/>
        <w:wordWrap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0"/>
        </w:rPr>
      </w:pPr>
      <w:r w:rsidRPr="00673F92">
        <w:rPr>
          <w:rFonts w:ascii="맑은 고딕" w:eastAsia="맑은 고딕" w:hAnsi="맑은 고딕" w:cs="Calibri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F01E1" wp14:editId="52C7F7CB">
                <wp:simplePos x="0" y="0"/>
                <wp:positionH relativeFrom="column">
                  <wp:posOffset>276225</wp:posOffset>
                </wp:positionH>
                <wp:positionV relativeFrom="paragraph">
                  <wp:posOffset>128905</wp:posOffset>
                </wp:positionV>
                <wp:extent cx="2409825" cy="800100"/>
                <wp:effectExtent l="171450" t="0" r="66675" b="95250"/>
                <wp:wrapNone/>
                <wp:docPr id="17" name="꺾인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800100"/>
                        </a:xfrm>
                        <a:prstGeom prst="bentConnector3">
                          <a:avLst>
                            <a:gd name="adj1" fmla="val -6967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C8F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17" o:spid="_x0000_s1026" type="#_x0000_t34" style="position:absolute;left:0;text-align:left;margin-left:21.75pt;margin-top:10.15pt;width:189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" adj="-1505" strokecolor="red" strokeweight="1pt">
                <v:stroke endarrow="block"/>
              </v:shape>
            </w:pict>
          </mc:Fallback>
        </mc:AlternateContent>
      </w:r>
      <w:r w:rsidRPr="00673F92">
        <w:rPr>
          <w:rFonts w:ascii="맑은 고딕" w:eastAsia="맑은 고딕" w:hAnsi="맑은 고딕" w:cs="Calibri"/>
          <w:kern w:val="0"/>
          <w:sz w:val="20"/>
        </w:rPr>
        <w:t xml:space="preserve">a. </w:t>
      </w:r>
      <w:r w:rsidRPr="00673F92">
        <w:rPr>
          <w:rFonts w:ascii="맑은 고딕" w:eastAsia="맑은 고딕" w:hAnsi="맑은 고딕" w:cs="Calibri" w:hint="eastAsia"/>
          <w:kern w:val="0"/>
          <w:sz w:val="20"/>
        </w:rPr>
        <w:t>Current Branch가 내가 생성한 Branch가 맞는지 확인</w:t>
      </w:r>
      <w:r w:rsidR="005617C5">
        <w:rPr>
          <w:rFonts w:ascii="맑은 고딕" w:eastAsia="맑은 고딕" w:hAnsi="맑은 고딕" w:cs="Calibri" w:hint="eastAsia"/>
          <w:kern w:val="0"/>
          <w:sz w:val="20"/>
        </w:rPr>
        <w:t>합니다.</w:t>
      </w:r>
    </w:p>
    <w:p w:rsidR="005617C5" w:rsidRDefault="00673F92" w:rsidP="00673F92">
      <w:pPr>
        <w:widowControl/>
        <w:wordWrap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0"/>
        </w:rPr>
      </w:pPr>
      <w:r w:rsidRPr="00673F92">
        <w:rPr>
          <w:rFonts w:ascii="맑은 고딕" w:eastAsia="맑은 고딕" w:hAnsi="맑은 고딕" w:cs="Calibri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7A0587" wp14:editId="503303A1">
                <wp:simplePos x="0" y="0"/>
                <wp:positionH relativeFrom="column">
                  <wp:posOffset>295275</wp:posOffset>
                </wp:positionH>
                <wp:positionV relativeFrom="paragraph">
                  <wp:posOffset>109220</wp:posOffset>
                </wp:positionV>
                <wp:extent cx="352425" cy="790575"/>
                <wp:effectExtent l="95250" t="0" r="9525" b="85725"/>
                <wp:wrapNone/>
                <wp:docPr id="13" name="꺾인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790575"/>
                        </a:xfrm>
                        <a:prstGeom prst="bentConnector3">
                          <a:avLst>
                            <a:gd name="adj1" fmla="val -24476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90968" id="꺾인 연결선 13" o:spid="_x0000_s1026" type="#_x0000_t34" style="position:absolute;left:0;text-align:left;margin-left:23.25pt;margin-top:8.6pt;width:27.7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" adj="-5287" strokecolor="red" strokeweight="1pt">
                <v:stroke endarrow="block"/>
              </v:shape>
            </w:pict>
          </mc:Fallback>
        </mc:AlternateContent>
      </w:r>
      <w:r w:rsidRPr="00673F92">
        <w:rPr>
          <w:rFonts w:ascii="맑은 고딕" w:eastAsia="맑은 고딕" w:hAnsi="맑은 고딕" w:cs="Calibri" w:hint="eastAsia"/>
          <w:kern w:val="0"/>
          <w:sz w:val="20"/>
        </w:rPr>
        <w:t xml:space="preserve">b. Changes의 파일 리스트에 내가 수정한 파일만 존재하는지 </w:t>
      </w:r>
      <w:r w:rsidR="005617C5">
        <w:rPr>
          <w:rFonts w:ascii="맑은 고딕" w:eastAsia="맑은 고딕" w:hAnsi="맑은 고딕" w:cs="Calibri" w:hint="eastAsia"/>
          <w:kern w:val="0"/>
          <w:sz w:val="20"/>
        </w:rPr>
        <w:t>확인합니다.</w:t>
      </w:r>
    </w:p>
    <w:p w:rsidR="00673F92" w:rsidRPr="00673F92" w:rsidRDefault="00673F92" w:rsidP="00673F92">
      <w:pPr>
        <w:widowControl/>
        <w:wordWrap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0"/>
        </w:rPr>
      </w:pPr>
      <w:r w:rsidRPr="00673F92">
        <w:rPr>
          <w:rFonts w:ascii="맑은 고딕" w:eastAsia="맑은 고딕" w:hAnsi="맑은 고딕" w:cs="Calibri"/>
          <w:kern w:val="0"/>
          <w:sz w:val="20"/>
        </w:rPr>
        <w:t>(</w:t>
      </w:r>
      <w:r>
        <w:rPr>
          <w:rFonts w:ascii="맑은 고딕" w:eastAsia="맑은 고딕" w:hAnsi="맑은 고딕" w:cs="Calibri" w:hint="eastAsia"/>
          <w:kern w:val="0"/>
          <w:sz w:val="20"/>
        </w:rPr>
        <w:t>소스코드를</w:t>
      </w:r>
      <w:r w:rsidRPr="00673F92">
        <w:rPr>
          <w:rFonts w:ascii="맑은 고딕" w:eastAsia="맑은 고딕" w:hAnsi="맑은 고딕" w:cs="Calibri" w:hint="eastAsia"/>
          <w:kern w:val="0"/>
          <w:sz w:val="20"/>
        </w:rPr>
        <w:t xml:space="preserve"> 빌드</w:t>
      </w:r>
      <w:r>
        <w:rPr>
          <w:rFonts w:ascii="맑은 고딕" w:eastAsia="맑은 고딕" w:hAnsi="맑은 고딕" w:cs="Calibri" w:hint="eastAsia"/>
          <w:kern w:val="0"/>
          <w:sz w:val="20"/>
        </w:rPr>
        <w:t xml:space="preserve"> </w:t>
      </w:r>
      <w:r w:rsidRPr="00673F92">
        <w:rPr>
          <w:rFonts w:ascii="맑은 고딕" w:eastAsia="맑은 고딕" w:hAnsi="맑은 고딕" w:cs="Calibri" w:hint="eastAsia"/>
          <w:kern w:val="0"/>
          <w:sz w:val="20"/>
        </w:rPr>
        <w:t>하여도 변경 파일로 인지</w:t>
      </w:r>
      <w:r>
        <w:rPr>
          <w:rFonts w:ascii="맑은 고딕" w:eastAsia="맑은 고딕" w:hAnsi="맑은 고딕" w:cs="Calibri" w:hint="eastAsia"/>
          <w:kern w:val="0"/>
          <w:sz w:val="20"/>
        </w:rPr>
        <w:t xml:space="preserve">하니 </w:t>
      </w:r>
      <w:r>
        <w:rPr>
          <w:rFonts w:ascii="맑은 고딕" w:eastAsia="맑은 고딕" w:hAnsi="맑은 고딕" w:cs="Calibri"/>
          <w:kern w:val="0"/>
          <w:sz w:val="20"/>
        </w:rPr>
        <w:t>Changes</w:t>
      </w:r>
      <w:r>
        <w:rPr>
          <w:rFonts w:ascii="맑은 고딕" w:eastAsia="맑은 고딕" w:hAnsi="맑은 고딕" w:cs="Calibri" w:hint="eastAsia"/>
          <w:kern w:val="0"/>
          <w:sz w:val="20"/>
        </w:rPr>
        <w:t>에 파일을 꼭 확인</w:t>
      </w:r>
      <w:r w:rsidR="00961E8D">
        <w:rPr>
          <w:rFonts w:ascii="맑은 고딕" w:eastAsia="맑은 고딕" w:hAnsi="맑은 고딕" w:cs="Calibri" w:hint="eastAsia"/>
          <w:kern w:val="0"/>
          <w:sz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 w:val="20"/>
        </w:rPr>
        <w:t>해야함</w:t>
      </w:r>
      <w:r w:rsidRPr="00673F92">
        <w:rPr>
          <w:rFonts w:ascii="맑은 고딕" w:eastAsia="맑은 고딕" w:hAnsi="맑은 고딕" w:cs="Calibri"/>
          <w:kern w:val="0"/>
          <w:sz w:val="20"/>
        </w:rPr>
        <w:t>)</w:t>
      </w:r>
    </w:p>
    <w:p w:rsidR="00673F92" w:rsidRDefault="00673F92" w:rsidP="00673F92">
      <w:pPr>
        <w:widowControl/>
        <w:wordWrap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0"/>
        </w:rPr>
      </w:pPr>
      <w:r w:rsidRPr="00673F92">
        <w:rPr>
          <w:rFonts w:ascii="맑은 고딕" w:eastAsia="맑은 고딕" w:hAnsi="맑은 고딕" w:cs="Calibri"/>
          <w:noProof/>
          <w:kern w:val="0"/>
          <w:sz w:val="20"/>
        </w:rPr>
        <w:drawing>
          <wp:inline distT="0" distB="0" distL="0" distR="0" wp14:anchorId="501F0D6E" wp14:editId="52531BE9">
            <wp:extent cx="4819561" cy="3351160"/>
            <wp:effectExtent l="0" t="0" r="635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3652" cy="338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0E" w:rsidRPr="00673F92" w:rsidRDefault="00620F0E" w:rsidP="00673F92">
      <w:pPr>
        <w:widowControl/>
        <w:wordWrap/>
        <w:ind w:left="540"/>
        <w:jc w:val="left"/>
        <w:textAlignment w:val="center"/>
        <w:rPr>
          <w:rFonts w:ascii="맑은 고딕" w:eastAsia="맑은 고딕" w:hAnsi="맑은 고딕" w:cs="Calibri" w:hint="eastAsia"/>
          <w:kern w:val="0"/>
          <w:sz w:val="20"/>
        </w:rPr>
      </w:pPr>
      <w:bookmarkStart w:id="7" w:name="_GoBack"/>
      <w:bookmarkEnd w:id="7"/>
    </w:p>
    <w:p w:rsidR="00687B9C" w:rsidRDefault="00620F0E" w:rsidP="00AF64DE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>
        <w:rPr>
          <w:rFonts w:asciiTheme="minorEastAsia" w:hAnsiTheme="minorEastAsia" w:cs="Calibri"/>
          <w:kern w:val="0"/>
          <w:sz w:val="20"/>
        </w:rPr>
        <w:t xml:space="preserve">(2) </w:t>
      </w:r>
      <w:r w:rsidR="00687B9C">
        <w:rPr>
          <w:rFonts w:asciiTheme="minorEastAsia" w:hAnsiTheme="minorEastAsia" w:cs="Calibri" w:hint="eastAsia"/>
          <w:kern w:val="0"/>
          <w:sz w:val="20"/>
        </w:rPr>
        <w:t>Changed file에 불필요한 파일이 존재 시 우</w:t>
      </w:r>
      <w:r>
        <w:rPr>
          <w:rFonts w:asciiTheme="minorEastAsia" w:hAnsiTheme="minorEastAsia" w:cs="Calibri" w:hint="eastAsia"/>
          <w:kern w:val="0"/>
          <w:sz w:val="20"/>
        </w:rPr>
        <w:t xml:space="preserve"> </w:t>
      </w:r>
      <w:r w:rsidR="00687B9C">
        <w:rPr>
          <w:rFonts w:asciiTheme="minorEastAsia" w:hAnsiTheme="minorEastAsia" w:cs="Calibri" w:hint="eastAsia"/>
          <w:kern w:val="0"/>
          <w:sz w:val="20"/>
        </w:rPr>
        <w:t xml:space="preserve">클릭 후 </w:t>
      </w:r>
      <w:r w:rsidR="00687B9C">
        <w:rPr>
          <w:rFonts w:asciiTheme="minorEastAsia" w:hAnsiTheme="minorEastAsia" w:cs="Calibri"/>
          <w:kern w:val="0"/>
          <w:sz w:val="20"/>
        </w:rPr>
        <w:t>“Discard Changes..”</w:t>
      </w:r>
      <w:r w:rsidR="00687B9C">
        <w:rPr>
          <w:rFonts w:asciiTheme="minorEastAsia" w:hAnsiTheme="minorEastAsia" w:cs="Calibri" w:hint="eastAsia"/>
          <w:kern w:val="0"/>
          <w:sz w:val="20"/>
        </w:rPr>
        <w:t xml:space="preserve"> 선택하여 제거 합니다 </w:t>
      </w:r>
    </w:p>
    <w:p w:rsidR="001C13EF" w:rsidRDefault="00911AB9" w:rsidP="00AF64DE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>
        <w:rPr>
          <w:rFonts w:asciiTheme="minorEastAsia" w:hAnsiTheme="minorEastAsia" w:cs="Calibri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238125</wp:posOffset>
                </wp:positionV>
                <wp:extent cx="2247900" cy="1447800"/>
                <wp:effectExtent l="704850" t="0" r="19050" b="19050"/>
                <wp:wrapNone/>
                <wp:docPr id="23" name="사각형 설명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447800"/>
                        </a:xfrm>
                        <a:prstGeom prst="wedgeRectCallout">
                          <a:avLst>
                            <a:gd name="adj1" fmla="val -81003"/>
                            <a:gd name="adj2" fmla="val -25658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AB9" w:rsidRDefault="00911AB9" w:rsidP="00911A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사각형 설명선 23" o:spid="_x0000_s1026" type="#_x0000_t61" style="position:absolute;margin-left:255pt;margin-top:18.75pt;width:177pt;height:11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" adj="-6697,5258" filled="f" strokecolor="red" strokeweight="1pt">
                <v:textbox>
                  <w:txbxContent>
                    <w:p w:rsidR="00911AB9" w:rsidRDefault="00911AB9" w:rsidP="00911AB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cs="Calibri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514350</wp:posOffset>
                </wp:positionV>
                <wp:extent cx="904875" cy="152400"/>
                <wp:effectExtent l="0" t="0" r="28575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959C6" id="직사각형 21" o:spid="_x0000_s1026" style="position:absolute;left:0;text-align:left;margin-left:122.25pt;margin-top:40.5pt;width:71.2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" filled="f" strokecolor="red" strokeweight="1pt"/>
            </w:pict>
          </mc:Fallback>
        </mc:AlternateContent>
      </w:r>
      <w:r>
        <w:rPr>
          <w:rFonts w:asciiTheme="minorEastAsia" w:hAnsiTheme="minorEastAsia" w:cs="Calibri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95F74" wp14:editId="02CF9AF1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1333500</wp:posOffset>
                </wp:positionV>
                <wp:extent cx="552450" cy="180975"/>
                <wp:effectExtent l="0" t="0" r="19050" b="2857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809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17040" id="직사각형 22" o:spid="_x0000_s1026" style="position:absolute;left:0;text-align:left;margin-left:324pt;margin-top:105pt;width:43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" filled="f" strokecolor="red" strokeweight="1pt"/>
            </w:pict>
          </mc:Fallback>
        </mc:AlternateContent>
      </w:r>
      <w:r w:rsidR="00687B9C" w:rsidRPr="00687B9C">
        <w:rPr>
          <w:rFonts w:asciiTheme="minorEastAsia" w:hAnsiTheme="minorEastAsia" w:cs="Calibri"/>
          <w:noProof/>
          <w:kern w:val="0"/>
          <w:sz w:val="20"/>
        </w:rPr>
        <w:drawing>
          <wp:inline distT="0" distB="0" distL="0" distR="0" wp14:anchorId="1803872A" wp14:editId="3104B2FD">
            <wp:extent cx="3201579" cy="18859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2633" cy="189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B9C" w:rsidRPr="00687B9C">
        <w:rPr>
          <w:noProof/>
        </w:rPr>
        <w:t xml:space="preserve"> </w:t>
      </w:r>
      <w:r w:rsidR="00687B9C" w:rsidRPr="00687B9C">
        <w:rPr>
          <w:rFonts w:asciiTheme="minorEastAsia" w:hAnsiTheme="minorEastAsia" w:cs="Calibri"/>
          <w:noProof/>
          <w:kern w:val="0"/>
          <w:sz w:val="20"/>
        </w:rPr>
        <w:drawing>
          <wp:inline distT="0" distB="0" distL="0" distR="0" wp14:anchorId="215A1AA3" wp14:editId="50D12344">
            <wp:extent cx="2174875" cy="13049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5192" cy="130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B9" w:rsidRDefault="00911AB9" w:rsidP="00AF64DE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</w:p>
    <w:p w:rsidR="001C13EF" w:rsidRDefault="001C13EF" w:rsidP="00AF64DE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>
        <w:rPr>
          <w:rFonts w:asciiTheme="minorEastAsia" w:hAnsiTheme="minorEastAsia" w:cs="Calibri" w:hint="eastAsia"/>
          <w:kern w:val="0"/>
          <w:sz w:val="20"/>
        </w:rPr>
        <w:t xml:space="preserve">(2) </w:t>
      </w:r>
      <w:r>
        <w:rPr>
          <w:rFonts w:asciiTheme="minorEastAsia" w:hAnsiTheme="minorEastAsia" w:cs="Calibri"/>
          <w:kern w:val="0"/>
          <w:sz w:val="20"/>
        </w:rPr>
        <w:t>Summary</w:t>
      </w:r>
      <w:r>
        <w:rPr>
          <w:rFonts w:asciiTheme="minorEastAsia" w:hAnsiTheme="minorEastAsia" w:cs="Calibri" w:hint="eastAsia"/>
          <w:kern w:val="0"/>
          <w:sz w:val="20"/>
        </w:rPr>
        <w:t>에</w:t>
      </w:r>
      <w:r w:rsidR="007A4B83">
        <w:rPr>
          <w:rFonts w:asciiTheme="minorEastAsia" w:hAnsiTheme="minorEastAsia" w:cs="Calibri" w:hint="eastAsia"/>
          <w:kern w:val="0"/>
          <w:sz w:val="20"/>
        </w:rPr>
        <w:t xml:space="preserve"> 작업에 대한 제목(티켓 번호등..)을</w:t>
      </w:r>
      <w:r>
        <w:rPr>
          <w:rFonts w:asciiTheme="minorEastAsia" w:hAnsiTheme="minorEastAsia" w:cs="Calibri" w:hint="eastAsia"/>
          <w:kern w:val="0"/>
          <w:sz w:val="20"/>
        </w:rPr>
        <w:t xml:space="preserve"> 기입하고 </w:t>
      </w:r>
      <w:r>
        <w:rPr>
          <w:rFonts w:asciiTheme="minorEastAsia" w:hAnsiTheme="minorEastAsia" w:cs="Calibri"/>
          <w:kern w:val="0"/>
          <w:sz w:val="20"/>
        </w:rPr>
        <w:t>Description</w:t>
      </w:r>
      <w:r>
        <w:rPr>
          <w:rFonts w:asciiTheme="minorEastAsia" w:hAnsiTheme="minorEastAsia" w:cs="Calibri" w:hint="eastAsia"/>
          <w:kern w:val="0"/>
          <w:sz w:val="20"/>
        </w:rPr>
        <w:t xml:space="preserve">에 설명을 기입한 후 </w:t>
      </w:r>
    </w:p>
    <w:p w:rsidR="001C13EF" w:rsidRPr="001C13EF" w:rsidRDefault="001C13EF" w:rsidP="00AF64DE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>
        <w:rPr>
          <w:rFonts w:asciiTheme="minorEastAsia" w:hAnsiTheme="minorEastAsia" w:cs="Calibri"/>
          <w:kern w:val="0"/>
          <w:sz w:val="20"/>
        </w:rPr>
        <w:t xml:space="preserve">  </w:t>
      </w:r>
      <w:r>
        <w:rPr>
          <w:rFonts w:asciiTheme="minorEastAsia" w:hAnsiTheme="minorEastAsia" w:cs="Calibri" w:hint="eastAsia"/>
          <w:kern w:val="0"/>
          <w:sz w:val="20"/>
        </w:rPr>
        <w:t xml:space="preserve">아래 </w:t>
      </w:r>
      <w:r>
        <w:rPr>
          <w:rFonts w:asciiTheme="minorEastAsia" w:hAnsiTheme="minorEastAsia" w:cs="Calibri"/>
          <w:kern w:val="0"/>
          <w:sz w:val="20"/>
        </w:rPr>
        <w:t>“Commit to (</w:t>
      </w:r>
      <w:r>
        <w:rPr>
          <w:rFonts w:asciiTheme="minorEastAsia" w:hAnsiTheme="minorEastAsia" w:cs="Calibri" w:hint="eastAsia"/>
          <w:kern w:val="0"/>
          <w:sz w:val="20"/>
        </w:rPr>
        <w:t>선택된 브랜치명</w:t>
      </w:r>
      <w:r>
        <w:rPr>
          <w:rFonts w:asciiTheme="minorEastAsia" w:hAnsiTheme="minorEastAsia" w:cs="Calibri"/>
          <w:kern w:val="0"/>
          <w:sz w:val="20"/>
        </w:rPr>
        <w:t xml:space="preserve">)” </w:t>
      </w:r>
      <w:r>
        <w:rPr>
          <w:rFonts w:asciiTheme="minorEastAsia" w:hAnsiTheme="minorEastAsia" w:cs="Calibri" w:hint="eastAsia"/>
          <w:kern w:val="0"/>
          <w:sz w:val="20"/>
        </w:rPr>
        <w:t xml:space="preserve">버튼을 눌러 </w:t>
      </w:r>
      <w:r>
        <w:rPr>
          <w:rFonts w:asciiTheme="minorEastAsia" w:hAnsiTheme="minorEastAsia" w:cs="Calibri"/>
          <w:kern w:val="0"/>
          <w:sz w:val="20"/>
        </w:rPr>
        <w:t xml:space="preserve">Commit </w:t>
      </w:r>
      <w:r>
        <w:rPr>
          <w:rFonts w:asciiTheme="minorEastAsia" w:hAnsiTheme="minorEastAsia" w:cs="Calibri" w:hint="eastAsia"/>
          <w:kern w:val="0"/>
          <w:sz w:val="20"/>
        </w:rPr>
        <w:t>합니다.</w:t>
      </w:r>
    </w:p>
    <w:p w:rsidR="001C13EF" w:rsidRDefault="001C13EF" w:rsidP="00AF64DE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 w:rsidRPr="001C13EF">
        <w:rPr>
          <w:rFonts w:asciiTheme="minorEastAsia" w:hAnsiTheme="minorEastAsia" w:cs="Calibri"/>
          <w:noProof/>
          <w:kern w:val="0"/>
          <w:sz w:val="20"/>
        </w:rPr>
        <w:drawing>
          <wp:inline distT="0" distB="0" distL="0" distR="0" wp14:anchorId="26C65E3E" wp14:editId="1A5866BD">
            <wp:extent cx="4867275" cy="3351981"/>
            <wp:effectExtent l="0" t="0" r="0" b="12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9240" cy="336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01" w:rsidRDefault="00446301" w:rsidP="00AF64DE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</w:p>
    <w:p w:rsidR="00446301" w:rsidRDefault="00446301" w:rsidP="00AF64DE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>
        <w:rPr>
          <w:rFonts w:asciiTheme="minorEastAsia" w:hAnsiTheme="minorEastAsia" w:cs="Calibri" w:hint="eastAsia"/>
          <w:kern w:val="0"/>
          <w:sz w:val="20"/>
        </w:rPr>
        <w:t>(3) History에서 선택된 브랜치(</w:t>
      </w:r>
      <w:r>
        <w:rPr>
          <w:rFonts w:asciiTheme="minorEastAsia" w:hAnsiTheme="minorEastAsia" w:cs="Calibri"/>
          <w:kern w:val="0"/>
          <w:sz w:val="20"/>
        </w:rPr>
        <w:t>Branch)</w:t>
      </w:r>
      <w:r>
        <w:rPr>
          <w:rFonts w:asciiTheme="minorEastAsia" w:hAnsiTheme="minorEastAsia" w:cs="Calibri" w:hint="eastAsia"/>
          <w:kern w:val="0"/>
          <w:sz w:val="20"/>
        </w:rPr>
        <w:t xml:space="preserve">의 </w:t>
      </w:r>
      <w:r>
        <w:rPr>
          <w:rFonts w:asciiTheme="minorEastAsia" w:hAnsiTheme="minorEastAsia" w:cs="Calibri"/>
          <w:kern w:val="0"/>
          <w:sz w:val="20"/>
        </w:rPr>
        <w:t xml:space="preserve">Commit </w:t>
      </w:r>
      <w:r>
        <w:rPr>
          <w:rFonts w:asciiTheme="minorEastAsia" w:hAnsiTheme="minorEastAsia" w:cs="Calibri" w:hint="eastAsia"/>
          <w:kern w:val="0"/>
          <w:sz w:val="20"/>
        </w:rPr>
        <w:t>내역을 확인 할 수 있습니다.</w:t>
      </w:r>
    </w:p>
    <w:p w:rsidR="00446301" w:rsidRDefault="00446301" w:rsidP="00AF64DE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 w:rsidRPr="00446301">
        <w:rPr>
          <w:rFonts w:asciiTheme="minorEastAsia" w:hAnsiTheme="minorEastAsia" w:cs="Calibri"/>
          <w:noProof/>
          <w:kern w:val="0"/>
          <w:sz w:val="20"/>
        </w:rPr>
        <w:drawing>
          <wp:inline distT="0" distB="0" distL="0" distR="0" wp14:anchorId="6BBB7587" wp14:editId="2601420D">
            <wp:extent cx="4914900" cy="3402749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3312" cy="340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2A" w:rsidRDefault="006F3930" w:rsidP="0003632A">
      <w:pPr>
        <w:pStyle w:val="af"/>
        <w:numPr>
          <w:ilvl w:val="0"/>
          <w:numId w:val="25"/>
        </w:numPr>
        <w:jc w:val="left"/>
        <w:rPr>
          <w:rStyle w:val="af0"/>
          <w:b/>
          <w:sz w:val="24"/>
          <w:szCs w:val="24"/>
        </w:rPr>
      </w:pPr>
      <w:bookmarkStart w:id="8" w:name="_Toc42506446"/>
      <w:r>
        <w:rPr>
          <w:rStyle w:val="af0"/>
          <w:rFonts w:hint="eastAsia"/>
          <w:b/>
          <w:sz w:val="24"/>
          <w:szCs w:val="24"/>
        </w:rPr>
        <w:lastRenderedPageBreak/>
        <w:t>병합</w:t>
      </w:r>
      <w:r w:rsidR="0003632A">
        <w:rPr>
          <w:rStyle w:val="af0"/>
          <w:rFonts w:hint="eastAsia"/>
          <w:b/>
          <w:sz w:val="24"/>
          <w:szCs w:val="24"/>
        </w:rPr>
        <w:t>(</w:t>
      </w:r>
      <w:r w:rsidR="0003632A">
        <w:rPr>
          <w:rStyle w:val="af0"/>
          <w:b/>
          <w:sz w:val="24"/>
          <w:szCs w:val="24"/>
        </w:rPr>
        <w:t>Merge)</w:t>
      </w:r>
      <w:r w:rsidR="00D011A3">
        <w:rPr>
          <w:rStyle w:val="af0"/>
          <w:rFonts w:hint="eastAsia"/>
          <w:b/>
          <w:sz w:val="24"/>
          <w:szCs w:val="24"/>
        </w:rPr>
        <w:t xml:space="preserve"> 하기</w:t>
      </w:r>
      <w:bookmarkEnd w:id="8"/>
    </w:p>
    <w:p w:rsidR="00A135C0" w:rsidRDefault="00C4324E" w:rsidP="001E2F5E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>
        <w:rPr>
          <w:rFonts w:asciiTheme="minorEastAsia" w:hAnsiTheme="minorEastAsia" w:cs="Calibri" w:hint="eastAsia"/>
          <w:kern w:val="0"/>
          <w:sz w:val="20"/>
        </w:rPr>
        <w:t>여러 사람들이 각각 생성한 브랜치(</w:t>
      </w:r>
      <w:r>
        <w:rPr>
          <w:rFonts w:asciiTheme="minorEastAsia" w:hAnsiTheme="minorEastAsia" w:cs="Calibri"/>
          <w:kern w:val="0"/>
          <w:sz w:val="20"/>
        </w:rPr>
        <w:t>Branch)</w:t>
      </w:r>
      <w:r>
        <w:rPr>
          <w:rFonts w:asciiTheme="minorEastAsia" w:hAnsiTheme="minorEastAsia" w:cs="Calibri" w:hint="eastAsia"/>
          <w:kern w:val="0"/>
          <w:sz w:val="20"/>
        </w:rPr>
        <w:t>들을 원격 저장소에 저장하기 전</w:t>
      </w:r>
      <w:r w:rsidR="001E2F5E">
        <w:rPr>
          <w:rFonts w:asciiTheme="minorEastAsia" w:hAnsiTheme="minorEastAsia" w:cs="Calibri" w:hint="eastAsia"/>
          <w:kern w:val="0"/>
          <w:sz w:val="20"/>
        </w:rPr>
        <w:t xml:space="preserve"> 하나로</w:t>
      </w:r>
      <w:r>
        <w:rPr>
          <w:rFonts w:asciiTheme="minorEastAsia" w:hAnsiTheme="minorEastAsia" w:cs="Calibri" w:hint="eastAsia"/>
          <w:kern w:val="0"/>
          <w:sz w:val="20"/>
        </w:rPr>
        <w:t xml:space="preserve"> 합치는 작업을 </w:t>
      </w:r>
      <w:r w:rsidR="005617C5">
        <w:rPr>
          <w:rFonts w:asciiTheme="minorEastAsia" w:hAnsiTheme="minorEastAsia" w:cs="Calibri" w:hint="eastAsia"/>
          <w:kern w:val="0"/>
          <w:sz w:val="20"/>
        </w:rPr>
        <w:t>병합(</w:t>
      </w:r>
      <w:r w:rsidR="005617C5">
        <w:rPr>
          <w:rFonts w:asciiTheme="minorEastAsia" w:hAnsiTheme="minorEastAsia" w:cs="Calibri"/>
          <w:kern w:val="0"/>
          <w:sz w:val="20"/>
        </w:rPr>
        <w:t>Merg</w:t>
      </w:r>
      <w:r w:rsidR="005617C5">
        <w:rPr>
          <w:rFonts w:asciiTheme="minorEastAsia" w:hAnsiTheme="minorEastAsia" w:cs="Calibri" w:hint="eastAsia"/>
          <w:kern w:val="0"/>
          <w:sz w:val="20"/>
        </w:rPr>
        <w:t>e)</w:t>
      </w:r>
      <w:r w:rsidR="00A135C0">
        <w:rPr>
          <w:rFonts w:asciiTheme="minorEastAsia" w:hAnsiTheme="minorEastAsia" w:cs="Calibri"/>
          <w:kern w:val="0"/>
          <w:sz w:val="20"/>
        </w:rPr>
        <w:t xml:space="preserve"> </w:t>
      </w:r>
      <w:r w:rsidR="00A135C0">
        <w:rPr>
          <w:rFonts w:asciiTheme="minorEastAsia" w:hAnsiTheme="minorEastAsia" w:cs="Calibri" w:hint="eastAsia"/>
          <w:kern w:val="0"/>
          <w:sz w:val="20"/>
        </w:rPr>
        <w:t>이라고 합니다.</w:t>
      </w:r>
    </w:p>
    <w:p w:rsidR="0003632A" w:rsidRDefault="0003632A" w:rsidP="00A135C0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</w:p>
    <w:p w:rsidR="00F93760" w:rsidRPr="00F93760" w:rsidRDefault="00A135C0" w:rsidP="00C4324E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>
        <w:rPr>
          <w:rFonts w:asciiTheme="minorEastAsia" w:hAnsiTheme="minorEastAsia" w:cs="Calibri" w:hint="eastAsia"/>
          <w:kern w:val="0"/>
          <w:sz w:val="20"/>
        </w:rPr>
        <w:t>(1)</w:t>
      </w:r>
      <w:r w:rsidR="00F93760">
        <w:rPr>
          <w:rFonts w:asciiTheme="minorEastAsia" w:hAnsiTheme="minorEastAsia" w:cs="Calibri"/>
          <w:kern w:val="0"/>
          <w:sz w:val="20"/>
        </w:rPr>
        <w:t xml:space="preserve"> </w:t>
      </w:r>
      <w:r w:rsidR="00F93760">
        <w:rPr>
          <w:rFonts w:asciiTheme="minorEastAsia" w:hAnsiTheme="minorEastAsia" w:cs="Calibri" w:hint="eastAsia"/>
          <w:kern w:val="0"/>
          <w:sz w:val="20"/>
        </w:rPr>
        <w:t>C</w:t>
      </w:r>
      <w:r w:rsidR="00F93760">
        <w:rPr>
          <w:rFonts w:asciiTheme="minorEastAsia" w:hAnsiTheme="minorEastAsia" w:cs="Calibri"/>
          <w:kern w:val="0"/>
          <w:sz w:val="20"/>
        </w:rPr>
        <w:t xml:space="preserve">urrent </w:t>
      </w:r>
      <w:r w:rsidR="00F93760">
        <w:rPr>
          <w:rFonts w:asciiTheme="minorEastAsia" w:hAnsiTheme="minorEastAsia" w:cs="Calibri" w:hint="eastAsia"/>
          <w:kern w:val="0"/>
          <w:sz w:val="20"/>
        </w:rPr>
        <w:t>b</w:t>
      </w:r>
      <w:r w:rsidR="00F93760">
        <w:rPr>
          <w:rFonts w:asciiTheme="minorEastAsia" w:hAnsiTheme="minorEastAsia" w:cs="Calibri"/>
          <w:kern w:val="0"/>
          <w:sz w:val="20"/>
        </w:rPr>
        <w:t>anch</w:t>
      </w:r>
      <w:r w:rsidR="00F93760">
        <w:rPr>
          <w:rFonts w:asciiTheme="minorEastAsia" w:hAnsiTheme="minorEastAsia" w:cs="Calibri" w:hint="eastAsia"/>
          <w:kern w:val="0"/>
          <w:sz w:val="20"/>
        </w:rPr>
        <w:t>에서</w:t>
      </w:r>
      <w:r w:rsidR="00F93760">
        <w:rPr>
          <w:rFonts w:asciiTheme="minorEastAsia" w:hAnsiTheme="minorEastAsia" w:cs="Calibri"/>
          <w:kern w:val="0"/>
          <w:sz w:val="20"/>
        </w:rPr>
        <w:t xml:space="preserve"> </w:t>
      </w:r>
      <w:r w:rsidR="004E52B4">
        <w:rPr>
          <w:rFonts w:asciiTheme="minorEastAsia" w:hAnsiTheme="minorEastAsia" w:cs="Calibri"/>
          <w:kern w:val="0"/>
          <w:sz w:val="20"/>
        </w:rPr>
        <w:t>“</w:t>
      </w:r>
      <w:r>
        <w:rPr>
          <w:rFonts w:asciiTheme="minorEastAsia" w:hAnsiTheme="minorEastAsia" w:cs="Calibri" w:hint="eastAsia"/>
          <w:kern w:val="0"/>
          <w:sz w:val="20"/>
        </w:rPr>
        <w:t>Dev</w:t>
      </w:r>
      <w:r w:rsidR="004E52B4">
        <w:rPr>
          <w:rFonts w:asciiTheme="minorEastAsia" w:hAnsiTheme="minorEastAsia" w:cs="Calibri"/>
          <w:kern w:val="0"/>
          <w:sz w:val="20"/>
        </w:rPr>
        <w:t xml:space="preserve">” </w:t>
      </w:r>
      <w:r>
        <w:rPr>
          <w:rFonts w:asciiTheme="minorEastAsia" w:hAnsiTheme="minorEastAsia" w:cs="Calibri" w:hint="eastAsia"/>
          <w:kern w:val="0"/>
          <w:sz w:val="20"/>
        </w:rPr>
        <w:t>브랜치(Branch</w:t>
      </w:r>
      <w:r>
        <w:rPr>
          <w:rFonts w:asciiTheme="minorEastAsia" w:hAnsiTheme="minorEastAsia" w:cs="Calibri"/>
          <w:kern w:val="0"/>
          <w:sz w:val="20"/>
        </w:rPr>
        <w:t>)</w:t>
      </w:r>
      <w:r>
        <w:rPr>
          <w:rFonts w:asciiTheme="minorEastAsia" w:hAnsiTheme="minorEastAsia" w:cs="Calibri" w:hint="eastAsia"/>
          <w:kern w:val="0"/>
          <w:sz w:val="20"/>
        </w:rPr>
        <w:t xml:space="preserve">를 </w:t>
      </w:r>
      <w:r w:rsidR="00F93760">
        <w:rPr>
          <w:rFonts w:asciiTheme="minorEastAsia" w:hAnsiTheme="minorEastAsia" w:cs="Calibri" w:hint="eastAsia"/>
          <w:kern w:val="0"/>
          <w:sz w:val="20"/>
        </w:rPr>
        <w:t>선택</w:t>
      </w:r>
      <w:r w:rsidR="00703BA9">
        <w:rPr>
          <w:rFonts w:asciiTheme="minorEastAsia" w:hAnsiTheme="minorEastAsia" w:cs="Calibri"/>
          <w:kern w:val="0"/>
          <w:sz w:val="20"/>
        </w:rPr>
        <w:t>하</w:t>
      </w:r>
      <w:r w:rsidR="00703BA9">
        <w:rPr>
          <w:rFonts w:asciiTheme="minorEastAsia" w:hAnsiTheme="minorEastAsia" w:cs="Calibri" w:hint="eastAsia"/>
          <w:kern w:val="0"/>
          <w:sz w:val="20"/>
        </w:rPr>
        <w:t xml:space="preserve">고 </w:t>
      </w:r>
      <w:r w:rsidR="00703BA9">
        <w:rPr>
          <w:rFonts w:ascii="맑은 고딕" w:eastAsia="맑은 고딕" w:hAnsi="맑은 고딕" w:cs="Calibri"/>
          <w:kern w:val="0"/>
          <w:sz w:val="20"/>
        </w:rPr>
        <w:t xml:space="preserve">“Fetch origin” </w:t>
      </w:r>
      <w:r w:rsidR="00703BA9">
        <w:rPr>
          <w:rFonts w:ascii="맑은 고딕" w:eastAsia="맑은 고딕" w:hAnsi="맑은 고딕" w:cs="Calibri" w:hint="eastAsia"/>
          <w:kern w:val="0"/>
          <w:sz w:val="20"/>
        </w:rPr>
        <w:t>클릭하여</w:t>
      </w:r>
      <w:r w:rsidR="00C4324E">
        <w:rPr>
          <w:rFonts w:ascii="맑은 고딕" w:eastAsia="맑은 고딕" w:hAnsi="맑은 고딕" w:cs="Calibri" w:hint="eastAsia"/>
          <w:kern w:val="0"/>
          <w:sz w:val="20"/>
        </w:rPr>
        <w:t xml:space="preserve"> </w:t>
      </w:r>
      <w:r w:rsidR="00D07F1B">
        <w:rPr>
          <w:rFonts w:ascii="맑은 고딕" w:eastAsia="맑은 고딕" w:hAnsi="맑은 고딕" w:cs="Calibri" w:hint="eastAsia"/>
          <w:kern w:val="0"/>
          <w:sz w:val="20"/>
        </w:rPr>
        <w:t>로컬</w:t>
      </w:r>
      <w:r w:rsidR="00E17D13">
        <w:rPr>
          <w:rFonts w:ascii="맑은 고딕" w:eastAsia="맑은 고딕" w:hAnsi="맑은 고딕" w:cs="Calibri" w:hint="eastAsia"/>
          <w:kern w:val="0"/>
          <w:sz w:val="20"/>
        </w:rPr>
        <w:t xml:space="preserve"> </w:t>
      </w:r>
      <w:r w:rsidR="00D07F1B">
        <w:rPr>
          <w:rFonts w:ascii="맑은 고딕" w:eastAsia="맑은 고딕" w:hAnsi="맑은 고딕" w:cs="Calibri" w:hint="eastAsia"/>
          <w:kern w:val="0"/>
          <w:sz w:val="20"/>
        </w:rPr>
        <w:t>저장소</w:t>
      </w:r>
      <w:r w:rsidR="00E17D13">
        <w:rPr>
          <w:rFonts w:ascii="맑은 고딕" w:eastAsia="맑은 고딕" w:hAnsi="맑은 고딕" w:cs="Calibri" w:hint="eastAsia"/>
          <w:kern w:val="0"/>
          <w:sz w:val="20"/>
        </w:rPr>
        <w:t>로 가져온</w:t>
      </w:r>
      <w:r w:rsidR="0015201C">
        <w:rPr>
          <w:rFonts w:ascii="맑은 고딕" w:eastAsia="맑은 고딕" w:hAnsi="맑은 고딕" w:cs="Calibri" w:hint="eastAsia"/>
          <w:kern w:val="0"/>
          <w:sz w:val="20"/>
        </w:rPr>
        <w:t xml:space="preserve"> </w:t>
      </w:r>
      <w:r w:rsidR="00703BA9">
        <w:rPr>
          <w:rFonts w:ascii="맑은 고딕" w:eastAsia="맑은 고딕" w:hAnsi="맑은 고딕" w:cs="Calibri" w:hint="eastAsia"/>
          <w:kern w:val="0"/>
          <w:sz w:val="20"/>
        </w:rPr>
        <w:t>소스를 최신화 시켜줍니다</w:t>
      </w:r>
      <w:r w:rsidR="00C4324E">
        <w:rPr>
          <w:rFonts w:ascii="맑은 고딕" w:eastAsia="맑은 고딕" w:hAnsi="맑은 고딕" w:cs="Calibri" w:hint="eastAsia"/>
          <w:kern w:val="0"/>
          <w:sz w:val="20"/>
        </w:rPr>
        <w:t>.</w:t>
      </w:r>
      <w:r w:rsidR="00C4324E">
        <w:rPr>
          <w:rFonts w:ascii="맑은 고딕" w:eastAsia="맑은 고딕" w:hAnsi="맑은 고딕" w:cs="Calibri"/>
          <w:kern w:val="0"/>
          <w:sz w:val="20"/>
        </w:rPr>
        <w:t xml:space="preserve"> </w:t>
      </w:r>
      <w:r w:rsidR="00B43EB5">
        <w:rPr>
          <w:rFonts w:ascii="맑은 고딕" w:eastAsia="맑은 고딕" w:hAnsi="맑은 고딕" w:cs="Calibri"/>
          <w:kern w:val="0"/>
          <w:sz w:val="20"/>
        </w:rPr>
        <w:t>(</w:t>
      </w:r>
      <w:r w:rsidR="00B43EB5">
        <w:rPr>
          <w:rFonts w:ascii="맑은 고딕" w:eastAsia="맑은 고딕" w:hAnsi="맑은 고딕" w:cs="Calibri" w:hint="eastAsia"/>
          <w:kern w:val="0"/>
          <w:sz w:val="20"/>
        </w:rPr>
        <w:t xml:space="preserve">이 작업을 누락 할 경우 다른 사람의 소스와 </w:t>
      </w:r>
      <w:r w:rsidR="00153ACA">
        <w:rPr>
          <w:rFonts w:ascii="맑은 고딕" w:eastAsia="맑은 고딕" w:hAnsi="맑은 고딕" w:cs="Calibri" w:hint="eastAsia"/>
          <w:kern w:val="0"/>
          <w:sz w:val="20"/>
        </w:rPr>
        <w:t>꼬일</w:t>
      </w:r>
      <w:r w:rsidR="00B43EB5">
        <w:rPr>
          <w:rFonts w:ascii="맑은 고딕" w:eastAsia="맑은 고딕" w:hAnsi="맑은 고딕" w:cs="Calibri" w:hint="eastAsia"/>
          <w:kern w:val="0"/>
          <w:sz w:val="20"/>
        </w:rPr>
        <w:t xml:space="preserve"> 수 있음) </w:t>
      </w:r>
    </w:p>
    <w:p w:rsidR="00A135C0" w:rsidRDefault="005B31D7" w:rsidP="00A135C0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>
        <w:rPr>
          <w:rFonts w:asciiTheme="minorEastAsia" w:hAnsiTheme="minorEastAsia" w:cs="Calibri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29FE2F" wp14:editId="09095793">
                <wp:simplePos x="0" y="0"/>
                <wp:positionH relativeFrom="column">
                  <wp:posOffset>1981200</wp:posOffset>
                </wp:positionH>
                <wp:positionV relativeFrom="paragraph">
                  <wp:posOffset>183515</wp:posOffset>
                </wp:positionV>
                <wp:extent cx="1352550" cy="285750"/>
                <wp:effectExtent l="0" t="0" r="19050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5F9DA" id="직사각형 26" o:spid="_x0000_s1026" style="position:absolute;left:0;text-align:left;margin-left:156pt;margin-top:14.45pt;width:106.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" filled="f" strokecolor="red" strokeweight="2pt"/>
            </w:pict>
          </mc:Fallback>
        </mc:AlternateContent>
      </w:r>
      <w:r>
        <w:rPr>
          <w:rFonts w:asciiTheme="minorEastAsia" w:hAnsiTheme="minorEastAsia" w:cs="Calibri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FB212C" wp14:editId="5B3470B2">
                <wp:simplePos x="0" y="0"/>
                <wp:positionH relativeFrom="column">
                  <wp:posOffset>371475</wp:posOffset>
                </wp:positionH>
                <wp:positionV relativeFrom="paragraph">
                  <wp:posOffset>183514</wp:posOffset>
                </wp:positionV>
                <wp:extent cx="904875" cy="276225"/>
                <wp:effectExtent l="0" t="0" r="28575" b="2857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C52C8" id="직사각형 25" o:spid="_x0000_s1026" style="position:absolute;left:0;text-align:left;margin-left:29.25pt;margin-top:14.45pt;width:71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" filled="f" strokecolor="red" strokeweight="2pt"/>
            </w:pict>
          </mc:Fallback>
        </mc:AlternateContent>
      </w:r>
      <w:r w:rsidR="004E52B4">
        <w:rPr>
          <w:rFonts w:asciiTheme="minorEastAsia" w:hAnsiTheme="minorEastAsia" w:cs="Calibri"/>
          <w:kern w:val="0"/>
          <w:sz w:val="20"/>
        </w:rPr>
        <w:t xml:space="preserve"> </w:t>
      </w:r>
      <w:r w:rsidR="00F93760" w:rsidRPr="00F93760">
        <w:rPr>
          <w:rFonts w:asciiTheme="minorEastAsia" w:hAnsiTheme="minorEastAsia" w:cs="Calibri"/>
          <w:noProof/>
          <w:kern w:val="0"/>
          <w:sz w:val="20"/>
        </w:rPr>
        <w:drawing>
          <wp:inline distT="0" distB="0" distL="0" distR="0" wp14:anchorId="44D68DD7" wp14:editId="5241E4F6">
            <wp:extent cx="3524250" cy="1776112"/>
            <wp:effectExtent l="19050" t="19050" r="19050" b="1460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8372" cy="17983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D28DB" w:rsidRDefault="00ED28DB" w:rsidP="00A135C0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</w:p>
    <w:p w:rsidR="00AB0B61" w:rsidRDefault="00ED28DB" w:rsidP="00A135C0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>
        <w:rPr>
          <w:rFonts w:asciiTheme="minorEastAsia" w:hAnsiTheme="minorEastAsia" w:cs="Calibri"/>
          <w:kern w:val="0"/>
          <w:sz w:val="20"/>
        </w:rPr>
        <w:t xml:space="preserve">(2) </w:t>
      </w:r>
      <w:r w:rsidR="00AB0B61">
        <w:rPr>
          <w:rFonts w:asciiTheme="minorEastAsia" w:hAnsiTheme="minorEastAsia" w:cs="Calibri"/>
          <w:kern w:val="0"/>
          <w:sz w:val="20"/>
        </w:rPr>
        <w:t>Current branch</w:t>
      </w:r>
      <w:r w:rsidR="00AB0B61">
        <w:rPr>
          <w:rFonts w:asciiTheme="minorEastAsia" w:hAnsiTheme="minorEastAsia" w:cs="Calibri" w:hint="eastAsia"/>
          <w:kern w:val="0"/>
          <w:sz w:val="20"/>
        </w:rPr>
        <w:t xml:space="preserve">에서 </w:t>
      </w:r>
      <w:r w:rsidR="00AB0B61">
        <w:rPr>
          <w:rFonts w:asciiTheme="minorEastAsia" w:hAnsiTheme="minorEastAsia" w:cs="Calibri"/>
          <w:kern w:val="0"/>
          <w:sz w:val="20"/>
        </w:rPr>
        <w:t>“Choose a branch to merge into (</w:t>
      </w:r>
      <w:r w:rsidR="00AB0B61">
        <w:rPr>
          <w:rFonts w:asciiTheme="minorEastAsia" w:hAnsiTheme="minorEastAsia" w:cs="Calibri" w:hint="eastAsia"/>
          <w:kern w:val="0"/>
          <w:sz w:val="20"/>
        </w:rPr>
        <w:t>선택된 브랜치</w:t>
      </w:r>
      <w:r w:rsidR="00AB0B61">
        <w:rPr>
          <w:rFonts w:asciiTheme="minorEastAsia" w:hAnsiTheme="minorEastAsia" w:cs="Calibri"/>
          <w:kern w:val="0"/>
          <w:sz w:val="20"/>
        </w:rPr>
        <w:t>)”</w:t>
      </w:r>
      <w:r w:rsidR="00AB0B61">
        <w:rPr>
          <w:rFonts w:asciiTheme="minorEastAsia" w:hAnsiTheme="minorEastAsia" w:cs="Calibri" w:hint="eastAsia"/>
          <w:kern w:val="0"/>
          <w:sz w:val="20"/>
        </w:rPr>
        <w:t>를 클릭하여 발생된</w:t>
      </w:r>
    </w:p>
    <w:p w:rsidR="00ED28DB" w:rsidRDefault="00AB0B61" w:rsidP="00AB0B61">
      <w:pPr>
        <w:widowControl/>
        <w:wordWrap/>
        <w:ind w:leftChars="100" w:left="220"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>
        <w:rPr>
          <w:rFonts w:asciiTheme="minorEastAsia" w:hAnsiTheme="minorEastAsia" w:cs="Calibri" w:hint="eastAsia"/>
          <w:kern w:val="0"/>
          <w:sz w:val="20"/>
        </w:rPr>
        <w:t>팝업창에서 커밋(Commit</w:t>
      </w:r>
      <w:r>
        <w:rPr>
          <w:rFonts w:asciiTheme="minorEastAsia" w:hAnsiTheme="minorEastAsia" w:cs="Calibri"/>
          <w:kern w:val="0"/>
          <w:sz w:val="20"/>
        </w:rPr>
        <w:t>)</w:t>
      </w:r>
      <w:r w:rsidR="00995C8D">
        <w:rPr>
          <w:rFonts w:asciiTheme="minorEastAsia" w:hAnsiTheme="minorEastAsia" w:cs="Calibri" w:hint="eastAsia"/>
          <w:kern w:val="0"/>
          <w:sz w:val="20"/>
        </w:rPr>
        <w:t>한</w:t>
      </w:r>
      <w:r>
        <w:rPr>
          <w:rFonts w:asciiTheme="minorEastAsia" w:hAnsiTheme="minorEastAsia" w:cs="Calibri" w:hint="eastAsia"/>
          <w:kern w:val="0"/>
          <w:sz w:val="20"/>
        </w:rPr>
        <w:t xml:space="preserve"> </w:t>
      </w:r>
      <w:r w:rsidR="0078426D">
        <w:rPr>
          <w:rFonts w:asciiTheme="minorEastAsia" w:hAnsiTheme="minorEastAsia" w:cs="Calibri" w:hint="eastAsia"/>
          <w:kern w:val="0"/>
          <w:sz w:val="20"/>
        </w:rPr>
        <w:t>이력</w:t>
      </w:r>
      <w:r>
        <w:rPr>
          <w:rFonts w:asciiTheme="minorEastAsia" w:hAnsiTheme="minorEastAsia" w:cs="Calibri" w:hint="eastAsia"/>
          <w:kern w:val="0"/>
          <w:sz w:val="20"/>
        </w:rPr>
        <w:t>이 있는 브랜치(</w:t>
      </w:r>
      <w:r>
        <w:rPr>
          <w:rFonts w:asciiTheme="minorEastAsia" w:hAnsiTheme="minorEastAsia" w:cs="Calibri"/>
          <w:kern w:val="0"/>
          <w:sz w:val="20"/>
        </w:rPr>
        <w:t>Branch)</w:t>
      </w:r>
      <w:r>
        <w:rPr>
          <w:rFonts w:asciiTheme="minorEastAsia" w:hAnsiTheme="minorEastAsia" w:cs="Calibri" w:hint="eastAsia"/>
          <w:kern w:val="0"/>
          <w:sz w:val="20"/>
        </w:rPr>
        <w:t>를 선택하여</w:t>
      </w:r>
      <w:r w:rsidR="00224610">
        <w:rPr>
          <w:rFonts w:asciiTheme="minorEastAsia" w:hAnsiTheme="minorEastAsia" w:cs="Calibri" w:hint="eastAsia"/>
          <w:kern w:val="0"/>
          <w:sz w:val="20"/>
        </w:rPr>
        <w:t xml:space="preserve"> </w:t>
      </w:r>
      <w:r>
        <w:rPr>
          <w:rFonts w:asciiTheme="minorEastAsia" w:hAnsiTheme="minorEastAsia" w:cs="Calibri"/>
          <w:kern w:val="0"/>
          <w:sz w:val="20"/>
        </w:rPr>
        <w:t>“</w:t>
      </w:r>
      <w:r>
        <w:rPr>
          <w:rFonts w:asciiTheme="minorEastAsia" w:hAnsiTheme="minorEastAsia" w:cs="Calibri" w:hint="eastAsia"/>
          <w:kern w:val="0"/>
          <w:sz w:val="20"/>
        </w:rPr>
        <w:t>Dev</w:t>
      </w:r>
      <w:r>
        <w:rPr>
          <w:rFonts w:asciiTheme="minorEastAsia" w:hAnsiTheme="minorEastAsia" w:cs="Calibri"/>
          <w:kern w:val="0"/>
          <w:sz w:val="20"/>
        </w:rPr>
        <w:t xml:space="preserve">” </w:t>
      </w:r>
      <w:r>
        <w:rPr>
          <w:rFonts w:asciiTheme="minorEastAsia" w:hAnsiTheme="minorEastAsia" w:cs="Calibri" w:hint="eastAsia"/>
          <w:kern w:val="0"/>
          <w:sz w:val="20"/>
        </w:rPr>
        <w:t>브랜치(Branch</w:t>
      </w:r>
      <w:r>
        <w:rPr>
          <w:rFonts w:asciiTheme="minorEastAsia" w:hAnsiTheme="minorEastAsia" w:cs="Calibri"/>
          <w:kern w:val="0"/>
          <w:sz w:val="20"/>
        </w:rPr>
        <w:t>)</w:t>
      </w:r>
      <w:r>
        <w:rPr>
          <w:rFonts w:asciiTheme="minorEastAsia" w:hAnsiTheme="minorEastAsia" w:cs="Calibri" w:hint="eastAsia"/>
          <w:kern w:val="0"/>
          <w:sz w:val="20"/>
        </w:rPr>
        <w:t>와</w:t>
      </w:r>
      <w:r w:rsidR="00256ED3">
        <w:rPr>
          <w:rFonts w:asciiTheme="minorEastAsia" w:hAnsiTheme="minorEastAsia" w:cs="Calibri"/>
          <w:kern w:val="0"/>
          <w:sz w:val="20"/>
        </w:rPr>
        <w:t xml:space="preserve"> </w:t>
      </w:r>
      <w:r w:rsidR="00256ED3">
        <w:rPr>
          <w:rFonts w:asciiTheme="minorEastAsia" w:hAnsiTheme="minorEastAsia" w:cs="Calibri" w:hint="eastAsia"/>
          <w:kern w:val="0"/>
          <w:sz w:val="20"/>
        </w:rPr>
        <w:t>파일들을</w:t>
      </w:r>
      <w:r>
        <w:rPr>
          <w:rFonts w:asciiTheme="minorEastAsia" w:hAnsiTheme="minorEastAsia" w:cs="Calibri" w:hint="eastAsia"/>
          <w:kern w:val="0"/>
          <w:sz w:val="20"/>
        </w:rPr>
        <w:t xml:space="preserve"> 병합(</w:t>
      </w:r>
      <w:r>
        <w:rPr>
          <w:rFonts w:asciiTheme="minorEastAsia" w:hAnsiTheme="minorEastAsia" w:cs="Calibri"/>
          <w:kern w:val="0"/>
          <w:sz w:val="20"/>
        </w:rPr>
        <w:t xml:space="preserve">merge) </w:t>
      </w:r>
      <w:r>
        <w:rPr>
          <w:rFonts w:asciiTheme="minorEastAsia" w:hAnsiTheme="minorEastAsia" w:cs="Calibri" w:hint="eastAsia"/>
          <w:kern w:val="0"/>
          <w:sz w:val="20"/>
        </w:rPr>
        <w:t>할 수 있습니다.</w:t>
      </w:r>
    </w:p>
    <w:p w:rsidR="00ED28DB" w:rsidRDefault="0078426D" w:rsidP="00A135C0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>
        <w:rPr>
          <w:rFonts w:asciiTheme="minorEastAsia" w:hAnsiTheme="minorEastAsia" w:cs="Calibri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643488" wp14:editId="7640296F">
                <wp:simplePos x="0" y="0"/>
                <wp:positionH relativeFrom="column">
                  <wp:posOffset>3505200</wp:posOffset>
                </wp:positionH>
                <wp:positionV relativeFrom="paragraph">
                  <wp:posOffset>2829560</wp:posOffset>
                </wp:positionV>
                <wp:extent cx="1466850" cy="209550"/>
                <wp:effectExtent l="0" t="0" r="19050" b="1905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09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583E5" id="직사각형 32" o:spid="_x0000_s1026" style="position:absolute;left:0;text-align:left;margin-left:276pt;margin-top:222.8pt;width:115.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" filled="f" strokecolor="red" strokeweight="1pt"/>
            </w:pict>
          </mc:Fallback>
        </mc:AlternateContent>
      </w:r>
      <w:r w:rsidR="00AB0B61">
        <w:rPr>
          <w:rFonts w:asciiTheme="minorEastAsia" w:hAnsiTheme="minorEastAsia" w:cs="Calibri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726057" wp14:editId="4CE6CC23">
                <wp:simplePos x="0" y="0"/>
                <wp:positionH relativeFrom="column">
                  <wp:posOffset>3000375</wp:posOffset>
                </wp:positionH>
                <wp:positionV relativeFrom="paragraph">
                  <wp:posOffset>581660</wp:posOffset>
                </wp:positionV>
                <wp:extent cx="2552700" cy="2628900"/>
                <wp:effectExtent l="1123950" t="0" r="19050" b="457200"/>
                <wp:wrapNone/>
                <wp:docPr id="31" name="사각형 설명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628900"/>
                        </a:xfrm>
                        <a:prstGeom prst="wedgeRectCallout">
                          <a:avLst>
                            <a:gd name="adj1" fmla="val -93316"/>
                            <a:gd name="adj2" fmla="val 66009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B61" w:rsidRPr="00912747" w:rsidRDefault="00AB0B61" w:rsidP="00AB0B61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26057" id="사각형 설명선 31" o:spid="_x0000_s1027" type="#_x0000_t61" style="position:absolute;margin-left:236.25pt;margin-top:45.8pt;width:201pt;height:20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" adj="-9356,25058" filled="f" strokecolor="red" strokeweight="1pt">
                <v:textbox>
                  <w:txbxContent>
                    <w:p w:rsidR="00AB0B61" w:rsidRPr="00912747" w:rsidRDefault="00AB0B61" w:rsidP="00AB0B61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0B61">
        <w:rPr>
          <w:rFonts w:asciiTheme="minorEastAsia" w:hAnsiTheme="minorEastAsia" w:cs="Calibri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5AB79F" wp14:editId="42432C33">
                <wp:simplePos x="0" y="0"/>
                <wp:positionH relativeFrom="column">
                  <wp:posOffset>390525</wp:posOffset>
                </wp:positionH>
                <wp:positionV relativeFrom="paragraph">
                  <wp:posOffset>3543935</wp:posOffset>
                </wp:positionV>
                <wp:extent cx="1466850" cy="209550"/>
                <wp:effectExtent l="0" t="0" r="19050" b="1905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09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0B21D" id="직사각형 29" o:spid="_x0000_s1026" style="position:absolute;left:0;text-align:left;margin-left:30.75pt;margin-top:279.05pt;width:115.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" filled="f" strokecolor="red" strokeweight="1pt"/>
            </w:pict>
          </mc:Fallback>
        </mc:AlternateContent>
      </w:r>
      <w:r w:rsidR="00ED28DB" w:rsidRPr="00ED28DB">
        <w:rPr>
          <w:rFonts w:asciiTheme="minorEastAsia" w:hAnsiTheme="minorEastAsia" w:cs="Calibri"/>
          <w:noProof/>
          <w:kern w:val="0"/>
          <w:sz w:val="20"/>
        </w:rPr>
        <w:drawing>
          <wp:inline distT="0" distB="0" distL="0" distR="0" wp14:anchorId="25E086DA" wp14:editId="5115B98A">
            <wp:extent cx="2779412" cy="3819525"/>
            <wp:effectExtent l="0" t="0" r="190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2858" cy="38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B61">
        <w:rPr>
          <w:rFonts w:asciiTheme="minorEastAsia" w:hAnsiTheme="minorEastAsia" w:cs="Calibri" w:hint="eastAsia"/>
          <w:kern w:val="0"/>
          <w:sz w:val="20"/>
        </w:rPr>
        <w:t xml:space="preserve"> </w:t>
      </w:r>
      <w:r w:rsidR="00AB0B61">
        <w:rPr>
          <w:rFonts w:asciiTheme="minorEastAsia" w:hAnsiTheme="minorEastAsia" w:cs="Calibri"/>
          <w:kern w:val="0"/>
          <w:sz w:val="20"/>
        </w:rPr>
        <w:t xml:space="preserve"> </w:t>
      </w:r>
      <w:r w:rsidR="00AB0B61">
        <w:rPr>
          <w:rFonts w:asciiTheme="minorEastAsia" w:hAnsiTheme="minorEastAsia" w:cs="Calibri" w:hint="eastAsia"/>
          <w:kern w:val="0"/>
          <w:sz w:val="20"/>
        </w:rPr>
        <w:t xml:space="preserve">  </w:t>
      </w:r>
      <w:r>
        <w:rPr>
          <w:noProof/>
        </w:rPr>
        <w:drawing>
          <wp:inline distT="0" distB="0" distL="0" distR="0" wp14:anchorId="2B99042F" wp14:editId="28425265">
            <wp:extent cx="2486025" cy="2539373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9891" cy="255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6D" w:rsidRDefault="0078426D" w:rsidP="00A135C0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>
        <w:rPr>
          <w:rFonts w:asciiTheme="minorEastAsia" w:hAnsiTheme="minorEastAsia" w:cs="Calibri" w:hint="eastAsia"/>
          <w:kern w:val="0"/>
          <w:sz w:val="20"/>
        </w:rPr>
        <w:lastRenderedPageBreak/>
        <w:t>(3)</w:t>
      </w:r>
      <w:r>
        <w:rPr>
          <w:rFonts w:asciiTheme="minorEastAsia" w:hAnsiTheme="minorEastAsia" w:cs="Calibri"/>
          <w:kern w:val="0"/>
          <w:sz w:val="20"/>
        </w:rPr>
        <w:t xml:space="preserve"> </w:t>
      </w:r>
      <w:r>
        <w:rPr>
          <w:rFonts w:asciiTheme="minorEastAsia" w:hAnsiTheme="minorEastAsia" w:cs="Calibri" w:hint="eastAsia"/>
          <w:kern w:val="0"/>
          <w:sz w:val="20"/>
        </w:rPr>
        <w:t>Dev</w:t>
      </w:r>
      <w:r>
        <w:rPr>
          <w:rFonts w:asciiTheme="minorEastAsia" w:hAnsiTheme="minorEastAsia" w:cs="Calibri"/>
          <w:kern w:val="0"/>
          <w:sz w:val="20"/>
        </w:rPr>
        <w:t xml:space="preserve">” </w:t>
      </w:r>
      <w:r>
        <w:rPr>
          <w:rFonts w:asciiTheme="minorEastAsia" w:hAnsiTheme="minorEastAsia" w:cs="Calibri" w:hint="eastAsia"/>
          <w:kern w:val="0"/>
          <w:sz w:val="20"/>
        </w:rPr>
        <w:t>브랜치(Branch</w:t>
      </w:r>
      <w:r>
        <w:rPr>
          <w:rFonts w:asciiTheme="minorEastAsia" w:hAnsiTheme="minorEastAsia" w:cs="Calibri"/>
          <w:kern w:val="0"/>
          <w:sz w:val="20"/>
        </w:rPr>
        <w:t>)</w:t>
      </w:r>
      <w:r w:rsidR="008E0748">
        <w:rPr>
          <w:rFonts w:asciiTheme="minorEastAsia" w:hAnsiTheme="minorEastAsia" w:cs="Calibri" w:hint="eastAsia"/>
          <w:kern w:val="0"/>
          <w:sz w:val="20"/>
        </w:rPr>
        <w:t>의</w:t>
      </w:r>
      <w:r>
        <w:rPr>
          <w:rFonts w:asciiTheme="minorEastAsia" w:hAnsiTheme="minorEastAsia" w:cs="Calibri" w:hint="eastAsia"/>
          <w:kern w:val="0"/>
          <w:sz w:val="20"/>
        </w:rPr>
        <w:t xml:space="preserve"> 병합(</w:t>
      </w:r>
      <w:r>
        <w:rPr>
          <w:rFonts w:asciiTheme="minorEastAsia" w:hAnsiTheme="minorEastAsia" w:cs="Calibri"/>
          <w:kern w:val="0"/>
          <w:sz w:val="20"/>
        </w:rPr>
        <w:t>merge)</w:t>
      </w:r>
      <w:r>
        <w:rPr>
          <w:rFonts w:asciiTheme="minorEastAsia" w:hAnsiTheme="minorEastAsia" w:cs="Calibri" w:hint="eastAsia"/>
          <w:kern w:val="0"/>
          <w:sz w:val="20"/>
        </w:rPr>
        <w:t xml:space="preserve"> 이력들은 </w:t>
      </w:r>
      <w:r>
        <w:rPr>
          <w:rFonts w:asciiTheme="minorEastAsia" w:hAnsiTheme="minorEastAsia" w:cs="Calibri"/>
          <w:kern w:val="0"/>
          <w:sz w:val="20"/>
        </w:rPr>
        <w:t>history</w:t>
      </w:r>
      <w:r>
        <w:rPr>
          <w:rFonts w:asciiTheme="minorEastAsia" w:hAnsiTheme="minorEastAsia" w:cs="Calibri" w:hint="eastAsia"/>
          <w:kern w:val="0"/>
          <w:sz w:val="20"/>
        </w:rPr>
        <w:t>에서 확인 할 수 있습니다.</w:t>
      </w:r>
    </w:p>
    <w:p w:rsidR="0078426D" w:rsidRDefault="0078426D" w:rsidP="00A135C0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 w:rsidRPr="0078426D">
        <w:rPr>
          <w:rFonts w:asciiTheme="minorEastAsia" w:hAnsiTheme="minorEastAsia" w:cs="Calibri"/>
          <w:noProof/>
          <w:kern w:val="0"/>
          <w:sz w:val="20"/>
        </w:rPr>
        <w:drawing>
          <wp:inline distT="0" distB="0" distL="0" distR="0" wp14:anchorId="581089BC" wp14:editId="1F5D78A6">
            <wp:extent cx="5238750" cy="3647275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6578" cy="36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74" w:rsidRDefault="008E1574" w:rsidP="00A135C0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</w:p>
    <w:p w:rsidR="008E1574" w:rsidRDefault="008E1574" w:rsidP="00A135C0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</w:p>
    <w:p w:rsidR="008E1574" w:rsidRDefault="008E1574" w:rsidP="008E1574">
      <w:pPr>
        <w:pStyle w:val="af"/>
        <w:numPr>
          <w:ilvl w:val="0"/>
          <w:numId w:val="25"/>
        </w:numPr>
        <w:jc w:val="left"/>
        <w:rPr>
          <w:rStyle w:val="af0"/>
          <w:b/>
          <w:sz w:val="24"/>
          <w:szCs w:val="24"/>
        </w:rPr>
      </w:pPr>
      <w:bookmarkStart w:id="9" w:name="_Toc42506447"/>
      <w:r>
        <w:rPr>
          <w:rStyle w:val="af0"/>
          <w:rFonts w:hint="eastAsia"/>
          <w:b/>
          <w:sz w:val="24"/>
          <w:szCs w:val="24"/>
        </w:rPr>
        <w:t>푸시(</w:t>
      </w:r>
      <w:r>
        <w:rPr>
          <w:rStyle w:val="af0"/>
          <w:b/>
          <w:sz w:val="24"/>
          <w:szCs w:val="24"/>
        </w:rPr>
        <w:t xml:space="preserve">Push) </w:t>
      </w:r>
      <w:r>
        <w:rPr>
          <w:rStyle w:val="af0"/>
          <w:rFonts w:hint="eastAsia"/>
          <w:b/>
          <w:sz w:val="24"/>
          <w:szCs w:val="24"/>
        </w:rPr>
        <w:t>하기</w:t>
      </w:r>
      <w:bookmarkEnd w:id="9"/>
    </w:p>
    <w:p w:rsidR="006135F5" w:rsidRDefault="006135F5" w:rsidP="00A135C0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>
        <w:rPr>
          <w:rFonts w:asciiTheme="minorEastAsia" w:hAnsiTheme="minorEastAsia" w:cs="Calibri" w:hint="eastAsia"/>
          <w:kern w:val="0"/>
          <w:sz w:val="20"/>
        </w:rPr>
        <w:t>병합(</w:t>
      </w:r>
      <w:r>
        <w:rPr>
          <w:rFonts w:asciiTheme="minorEastAsia" w:hAnsiTheme="minorEastAsia" w:cs="Calibri"/>
          <w:kern w:val="0"/>
          <w:sz w:val="20"/>
        </w:rPr>
        <w:t>merge)</w:t>
      </w:r>
      <w:r>
        <w:rPr>
          <w:rFonts w:asciiTheme="minorEastAsia" w:hAnsiTheme="minorEastAsia" w:cs="Calibri" w:hint="eastAsia"/>
          <w:kern w:val="0"/>
          <w:sz w:val="20"/>
        </w:rPr>
        <w:t xml:space="preserve">하는 과정까지 로컬 저장소에서 진행되며, 원격 저장소에 업데이트하는 </w:t>
      </w:r>
    </w:p>
    <w:p w:rsidR="006135F5" w:rsidRPr="006135F5" w:rsidRDefault="006135F5" w:rsidP="00A135C0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>
        <w:rPr>
          <w:rFonts w:asciiTheme="minorEastAsia" w:hAnsiTheme="minorEastAsia" w:cs="Calibri" w:hint="eastAsia"/>
          <w:kern w:val="0"/>
          <w:sz w:val="20"/>
        </w:rPr>
        <w:t>푸시(Push)를 해야 합니다.</w:t>
      </w:r>
    </w:p>
    <w:p w:rsidR="006135F5" w:rsidRDefault="006135F5" w:rsidP="00A135C0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</w:p>
    <w:p w:rsidR="008E1DB8" w:rsidRDefault="006135F5" w:rsidP="00A135C0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>
        <w:rPr>
          <w:rFonts w:asciiTheme="minorEastAsia" w:hAnsiTheme="minorEastAsia" w:cs="Calibri" w:hint="eastAsia"/>
          <w:kern w:val="0"/>
          <w:sz w:val="20"/>
        </w:rPr>
        <w:t>(1) 병합(</w:t>
      </w:r>
      <w:r>
        <w:rPr>
          <w:rFonts w:asciiTheme="minorEastAsia" w:hAnsiTheme="minorEastAsia" w:cs="Calibri"/>
          <w:kern w:val="0"/>
          <w:sz w:val="20"/>
        </w:rPr>
        <w:t>merge)</w:t>
      </w:r>
      <w:r w:rsidR="0034061E">
        <w:rPr>
          <w:rFonts w:asciiTheme="minorEastAsia" w:hAnsiTheme="minorEastAsia" w:cs="Calibri" w:hint="eastAsia"/>
          <w:kern w:val="0"/>
          <w:sz w:val="20"/>
        </w:rPr>
        <w:t>까지 진행 후 Dev</w:t>
      </w:r>
      <w:r w:rsidR="0034061E">
        <w:rPr>
          <w:rFonts w:asciiTheme="minorEastAsia" w:hAnsiTheme="minorEastAsia" w:cs="Calibri"/>
          <w:kern w:val="0"/>
          <w:sz w:val="20"/>
        </w:rPr>
        <w:t xml:space="preserve">” </w:t>
      </w:r>
      <w:r w:rsidR="0034061E">
        <w:rPr>
          <w:rFonts w:asciiTheme="minorEastAsia" w:hAnsiTheme="minorEastAsia" w:cs="Calibri" w:hint="eastAsia"/>
          <w:kern w:val="0"/>
          <w:sz w:val="20"/>
        </w:rPr>
        <w:t>브랜치(Branch</w:t>
      </w:r>
      <w:r w:rsidR="0034061E">
        <w:rPr>
          <w:rFonts w:asciiTheme="minorEastAsia" w:hAnsiTheme="minorEastAsia" w:cs="Calibri"/>
          <w:kern w:val="0"/>
          <w:sz w:val="20"/>
        </w:rPr>
        <w:t>)</w:t>
      </w:r>
      <w:r w:rsidR="0034061E">
        <w:rPr>
          <w:rFonts w:asciiTheme="minorEastAsia" w:hAnsiTheme="minorEastAsia" w:cs="Calibri" w:hint="eastAsia"/>
          <w:kern w:val="0"/>
          <w:sz w:val="20"/>
        </w:rPr>
        <w:t xml:space="preserve"> 추가되는 </w:t>
      </w:r>
      <w:r w:rsidR="0034061E">
        <w:rPr>
          <w:rFonts w:asciiTheme="minorEastAsia" w:hAnsiTheme="minorEastAsia" w:cs="Calibri"/>
          <w:kern w:val="0"/>
          <w:sz w:val="20"/>
        </w:rPr>
        <w:t>history</w:t>
      </w:r>
      <w:r w:rsidR="0034061E">
        <w:rPr>
          <w:rFonts w:asciiTheme="minorEastAsia" w:hAnsiTheme="minorEastAsia" w:cs="Calibri" w:hint="eastAsia"/>
          <w:kern w:val="0"/>
          <w:sz w:val="20"/>
        </w:rPr>
        <w:t xml:space="preserve">의 </w:t>
      </w:r>
      <w:r w:rsidR="008E1DB8">
        <w:rPr>
          <w:rFonts w:asciiTheme="minorEastAsia" w:hAnsiTheme="minorEastAsia" w:cs="Calibri" w:hint="eastAsia"/>
          <w:kern w:val="0"/>
          <w:sz w:val="20"/>
        </w:rPr>
        <w:t xml:space="preserve">표시 </w:t>
      </w:r>
      <w:r>
        <w:rPr>
          <w:rFonts w:asciiTheme="minorEastAsia" w:hAnsiTheme="minorEastAsia" w:cs="Calibri" w:hint="eastAsia"/>
          <w:kern w:val="0"/>
          <w:sz w:val="20"/>
        </w:rPr>
        <w:t>이력</w:t>
      </w:r>
      <w:r w:rsidR="008E1DB8">
        <w:rPr>
          <w:rFonts w:asciiTheme="minorEastAsia" w:hAnsiTheme="minorEastAsia" w:cs="Calibri" w:hint="eastAsia"/>
          <w:kern w:val="0"/>
          <w:sz w:val="20"/>
        </w:rPr>
        <w:t xml:space="preserve">들을 </w:t>
      </w:r>
    </w:p>
    <w:p w:rsidR="006135F5" w:rsidRDefault="002B2AE9" w:rsidP="008E1DB8">
      <w:pPr>
        <w:widowControl/>
        <w:wordWrap/>
        <w:ind w:firstLineChars="100" w:firstLine="200"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>
        <w:rPr>
          <w:rFonts w:asciiTheme="minorEastAsia" w:hAnsiTheme="minorEastAsia" w:cs="Calibri"/>
          <w:kern w:val="0"/>
          <w:sz w:val="20"/>
        </w:rPr>
        <w:t>“</w:t>
      </w:r>
      <w:r w:rsidR="008E1DB8">
        <w:rPr>
          <w:rFonts w:asciiTheme="minorEastAsia" w:hAnsiTheme="minorEastAsia" w:cs="Calibri"/>
          <w:kern w:val="0"/>
          <w:sz w:val="20"/>
        </w:rPr>
        <w:t>Push origin</w:t>
      </w:r>
      <w:r>
        <w:rPr>
          <w:rFonts w:asciiTheme="minorEastAsia" w:hAnsiTheme="minorEastAsia" w:cs="Calibri"/>
          <w:kern w:val="0"/>
          <w:sz w:val="20"/>
        </w:rPr>
        <w:t>”</w:t>
      </w:r>
      <w:r w:rsidR="00437802">
        <w:rPr>
          <w:rFonts w:asciiTheme="minorEastAsia" w:hAnsiTheme="minorEastAsia" w:cs="Calibri" w:hint="eastAsia"/>
          <w:kern w:val="0"/>
          <w:sz w:val="20"/>
        </w:rPr>
        <w:t>를</w:t>
      </w:r>
      <w:r w:rsidR="008E1DB8">
        <w:rPr>
          <w:rFonts w:asciiTheme="minorEastAsia" w:hAnsiTheme="minorEastAsia" w:cs="Calibri" w:hint="eastAsia"/>
          <w:kern w:val="0"/>
          <w:sz w:val="20"/>
        </w:rPr>
        <w:t xml:space="preserve"> 클릭하여 </w:t>
      </w:r>
      <w:r w:rsidR="00403BBC">
        <w:rPr>
          <w:rFonts w:asciiTheme="minorEastAsia" w:hAnsiTheme="minorEastAsia" w:cs="Calibri" w:hint="eastAsia"/>
          <w:kern w:val="0"/>
          <w:sz w:val="20"/>
        </w:rPr>
        <w:t xml:space="preserve">원격 저장소에 </w:t>
      </w:r>
      <w:r w:rsidR="008E1DB8">
        <w:rPr>
          <w:rFonts w:asciiTheme="minorEastAsia" w:hAnsiTheme="minorEastAsia" w:cs="Calibri" w:hint="eastAsia"/>
          <w:kern w:val="0"/>
          <w:sz w:val="20"/>
        </w:rPr>
        <w:t>업데이트 합니다.</w:t>
      </w:r>
    </w:p>
    <w:p w:rsidR="008E1574" w:rsidRDefault="00912747" w:rsidP="00A135C0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  <w:r>
        <w:rPr>
          <w:rFonts w:asciiTheme="minorEastAsia" w:hAnsiTheme="minorEastAsia" w:cs="Calibri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96139D" wp14:editId="1A7B7057">
                <wp:simplePos x="0" y="0"/>
                <wp:positionH relativeFrom="margin">
                  <wp:posOffset>2124075</wp:posOffset>
                </wp:positionH>
                <wp:positionV relativeFrom="paragraph">
                  <wp:posOffset>287654</wp:posOffset>
                </wp:positionV>
                <wp:extent cx="2019300" cy="333375"/>
                <wp:effectExtent l="0" t="0" r="19050" b="2857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333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0D1F5" id="직사각형 37" o:spid="_x0000_s1026" style="position:absolute;left:0;text-align:left;margin-left:167.25pt;margin-top:22.65pt;width:159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" filled="f" strokecolor="red" strokeweight="1pt">
                <w10:wrap anchorx="margin"/>
              </v:rect>
            </w:pict>
          </mc:Fallback>
        </mc:AlternateContent>
      </w:r>
      <w:r w:rsidR="006135F5" w:rsidRPr="006135F5">
        <w:rPr>
          <w:rFonts w:asciiTheme="minorEastAsia" w:hAnsiTheme="minorEastAsia" w:cs="Calibri"/>
          <w:noProof/>
          <w:kern w:val="0"/>
          <w:sz w:val="20"/>
        </w:rPr>
        <w:drawing>
          <wp:inline distT="0" distB="0" distL="0" distR="0" wp14:anchorId="65CB75C6" wp14:editId="4A63F3C5">
            <wp:extent cx="4191585" cy="1152686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CA" w:rsidRDefault="00F74ECA" w:rsidP="00A135C0">
      <w:pPr>
        <w:widowControl/>
        <w:wordWrap/>
        <w:jc w:val="left"/>
        <w:textAlignment w:val="center"/>
        <w:rPr>
          <w:rFonts w:asciiTheme="minorEastAsia" w:hAnsiTheme="minorEastAsia" w:cs="Calibri"/>
          <w:kern w:val="0"/>
          <w:sz w:val="20"/>
        </w:rPr>
      </w:pPr>
    </w:p>
    <w:sectPr w:rsidR="00F74ECA" w:rsidSect="00462E40">
      <w:headerReference w:type="default" r:id="rId31"/>
      <w:footerReference w:type="default" r:id="rId32"/>
      <w:pgSz w:w="11906" w:h="16838" w:code="9"/>
      <w:pgMar w:top="1701" w:right="1440" w:bottom="1440" w:left="1440" w:header="851" w:footer="851" w:gutter="0"/>
      <w:pgBorders w:offsetFrom="page">
        <w:top w:val="single" w:sz="4" w:space="24" w:color="F0F0F0"/>
        <w:left w:val="single" w:sz="4" w:space="24" w:color="F0F0F0"/>
        <w:bottom w:val="single" w:sz="4" w:space="24" w:color="F0F0F0"/>
        <w:right w:val="single" w:sz="4" w:space="24" w:color="F0F0F0"/>
      </w:pgBorders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28D" w:rsidRDefault="00BC028D">
      <w:r>
        <w:separator/>
      </w:r>
    </w:p>
  </w:endnote>
  <w:endnote w:type="continuationSeparator" w:id="0">
    <w:p w:rsidR="00BC028D" w:rsidRDefault="00BC0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태고딕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C8D" w:rsidRDefault="00192C8D"/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8918"/>
    </w:tblGrid>
    <w:tr w:rsidR="00192C8D" w:rsidTr="0078204F">
      <w:trPr>
        <w:trHeight w:val="554"/>
      </w:trPr>
      <w:tc>
        <w:tcPr>
          <w:tcW w:w="8918" w:type="dxa"/>
        </w:tcPr>
        <w:p w:rsidR="00192C8D" w:rsidRPr="00066B49" w:rsidRDefault="00192C8D" w:rsidP="00066B49">
          <w:pPr>
            <w:pStyle w:val="a4"/>
            <w:pBdr>
              <w:top w:val="single" w:sz="12" w:space="1" w:color="808080"/>
            </w:pBdr>
            <w:tabs>
              <w:tab w:val="clear" w:pos="4252"/>
              <w:tab w:val="clear" w:pos="8504"/>
              <w:tab w:val="right" w:pos="8889"/>
            </w:tabs>
            <w:jc w:val="right"/>
            <w:rPr>
              <w:rFonts w:eastAsia="굴림"/>
            </w:rPr>
          </w:pPr>
          <w:r w:rsidRPr="00066B49">
            <w:rPr>
              <w:rFonts w:eastAsia="굴림" w:hint="eastAsia"/>
              <w:b/>
            </w:rPr>
            <w:t xml:space="preserve">SmileGate, </w:t>
          </w:r>
          <w:r w:rsidRPr="00066B49">
            <w:rPr>
              <w:rFonts w:eastAsia="굴림"/>
              <w:b/>
            </w:rPr>
            <w:t>Inc.</w:t>
          </w:r>
        </w:p>
        <w:p w:rsidR="00192C8D" w:rsidRDefault="00192C8D" w:rsidP="00066B49">
          <w:pPr>
            <w:tabs>
              <w:tab w:val="right" w:pos="8889"/>
            </w:tabs>
          </w:pPr>
        </w:p>
      </w:tc>
    </w:tr>
  </w:tbl>
  <w:p w:rsidR="00192C8D" w:rsidRPr="007F2BF4" w:rsidRDefault="00192C8D" w:rsidP="0078204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28D" w:rsidRDefault="00BC028D">
      <w:r>
        <w:separator/>
      </w:r>
    </w:p>
  </w:footnote>
  <w:footnote w:type="continuationSeparator" w:id="0">
    <w:p w:rsidR="00BC028D" w:rsidRDefault="00BC0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1" w:type="dxa"/>
      <w:tblInd w:w="108" w:type="dxa"/>
      <w:tblLook w:val="01E0" w:firstRow="1" w:lastRow="1" w:firstColumn="1" w:lastColumn="1" w:noHBand="0" w:noVBand="0"/>
    </w:tblPr>
    <w:tblGrid>
      <w:gridCol w:w="3240"/>
      <w:gridCol w:w="6391"/>
    </w:tblGrid>
    <w:tr w:rsidR="00192C8D" w:rsidRPr="00066B49" w:rsidTr="00066B49">
      <w:trPr>
        <w:trHeight w:val="1346"/>
      </w:trPr>
      <w:tc>
        <w:tcPr>
          <w:tcW w:w="3240" w:type="dxa"/>
        </w:tcPr>
        <w:p w:rsidR="00192C8D" w:rsidRPr="00066B49" w:rsidRDefault="00192C8D" w:rsidP="0001324C">
          <w:pPr>
            <w:pStyle w:val="a3"/>
            <w:rPr>
              <w:rFonts w:eastAsia="굴림"/>
              <w:b/>
            </w:rPr>
          </w:pPr>
          <w:r w:rsidRPr="00066B49">
            <w:rPr>
              <w:rFonts w:eastAsia="굴림" w:hint="eastAsia"/>
              <w:b/>
            </w:rPr>
            <w:t xml:space="preserve">`   </w:t>
          </w:r>
        </w:p>
        <w:p w:rsidR="00192C8D" w:rsidRPr="00066B49" w:rsidRDefault="00192C8D" w:rsidP="0001324C">
          <w:pPr>
            <w:pStyle w:val="a3"/>
            <w:rPr>
              <w:rFonts w:eastAsia="굴림"/>
              <w:b/>
            </w:rPr>
          </w:pPr>
          <w:r>
            <w:rPr>
              <w:noProof/>
            </w:rPr>
            <w:drawing>
              <wp:inline distT="0" distB="0" distL="0" distR="0">
                <wp:extent cx="1514475" cy="561975"/>
                <wp:effectExtent l="0" t="0" r="9525" b="9525"/>
                <wp:docPr id="54" name="그림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91" w:type="dxa"/>
        </w:tcPr>
        <w:p w:rsidR="00192C8D" w:rsidRPr="00066B49" w:rsidRDefault="00192C8D" w:rsidP="00066B49">
          <w:pPr>
            <w:pStyle w:val="a3"/>
            <w:spacing w:line="0" w:lineRule="atLeast"/>
            <w:jc w:val="right"/>
            <w:rPr>
              <w:rFonts w:eastAsia="굴림"/>
              <w:sz w:val="16"/>
            </w:rPr>
          </w:pPr>
        </w:p>
        <w:p w:rsidR="00192C8D" w:rsidRPr="00066B49" w:rsidRDefault="00192C8D" w:rsidP="00066B49">
          <w:pPr>
            <w:pStyle w:val="a3"/>
            <w:spacing w:line="0" w:lineRule="atLeast"/>
            <w:ind w:rightChars="-404" w:right="-889"/>
            <w:jc w:val="center"/>
            <w:rPr>
              <w:rFonts w:eastAsia="굴림"/>
              <w:b/>
            </w:rPr>
          </w:pPr>
          <w:r w:rsidRPr="00066B49">
            <w:rPr>
              <w:rFonts w:eastAsia="굴림" w:hint="eastAsia"/>
              <w:b/>
            </w:rPr>
            <w:t xml:space="preserve">                                   </w:t>
          </w:r>
          <w:r w:rsidRPr="00066B49">
            <w:rPr>
              <w:rFonts w:eastAsia="굴림" w:hint="eastAsia"/>
              <w:b/>
            </w:rPr>
            <w:t>㈜스마일게이트</w:t>
          </w:r>
          <w:r w:rsidRPr="00066B49">
            <w:rPr>
              <w:rFonts w:eastAsia="굴림" w:hint="eastAsia"/>
              <w:b/>
            </w:rPr>
            <w:t xml:space="preserve"> </w:t>
          </w:r>
        </w:p>
        <w:p w:rsidR="00192C8D" w:rsidRPr="00066B49" w:rsidRDefault="00192C8D" w:rsidP="00066B49">
          <w:pPr>
            <w:pStyle w:val="a3"/>
            <w:spacing w:line="0" w:lineRule="atLeast"/>
            <w:jc w:val="right"/>
            <w:rPr>
              <w:rFonts w:eastAsia="굴림"/>
              <w:sz w:val="16"/>
            </w:rPr>
          </w:pPr>
        </w:p>
        <w:p w:rsidR="00192C8D" w:rsidRDefault="00192C8D" w:rsidP="00066B49">
          <w:pPr>
            <w:pStyle w:val="a3"/>
            <w:spacing w:line="0" w:lineRule="atLeast"/>
            <w:jc w:val="right"/>
            <w:rPr>
              <w:rFonts w:eastAsia="굴림"/>
              <w:sz w:val="16"/>
            </w:rPr>
          </w:pPr>
          <w:r>
            <w:rPr>
              <w:rFonts w:eastAsia="굴림" w:hint="eastAsia"/>
              <w:sz w:val="16"/>
            </w:rPr>
            <w:t>경기도</w:t>
          </w:r>
          <w:r>
            <w:rPr>
              <w:rFonts w:eastAsia="굴림" w:hint="eastAsia"/>
              <w:sz w:val="16"/>
            </w:rPr>
            <w:t xml:space="preserve"> </w:t>
          </w:r>
          <w:r>
            <w:rPr>
              <w:rFonts w:eastAsia="굴림" w:hint="eastAsia"/>
              <w:sz w:val="16"/>
            </w:rPr>
            <w:t>성남시</w:t>
          </w:r>
          <w:r>
            <w:rPr>
              <w:rFonts w:eastAsia="굴림" w:hint="eastAsia"/>
              <w:sz w:val="16"/>
            </w:rPr>
            <w:t xml:space="preserve"> </w:t>
          </w:r>
          <w:r>
            <w:rPr>
              <w:rFonts w:eastAsia="굴림" w:hint="eastAsia"/>
              <w:sz w:val="16"/>
            </w:rPr>
            <w:t>분당구</w:t>
          </w:r>
          <w:r>
            <w:rPr>
              <w:rFonts w:eastAsia="굴림" w:hint="eastAsia"/>
              <w:sz w:val="16"/>
            </w:rPr>
            <w:t xml:space="preserve"> </w:t>
          </w:r>
          <w:r>
            <w:rPr>
              <w:rFonts w:eastAsia="굴림" w:hint="eastAsia"/>
              <w:sz w:val="16"/>
            </w:rPr>
            <w:t>판교역로</w:t>
          </w:r>
          <w:r>
            <w:rPr>
              <w:rFonts w:eastAsia="굴림" w:hint="eastAsia"/>
              <w:sz w:val="16"/>
            </w:rPr>
            <w:t xml:space="preserve"> 220 </w:t>
          </w:r>
          <w:r>
            <w:rPr>
              <w:rFonts w:eastAsia="굴림" w:hint="eastAsia"/>
              <w:sz w:val="16"/>
            </w:rPr>
            <w:t>쏠리드스페이스빌딩</w:t>
          </w:r>
          <w:r>
            <w:rPr>
              <w:rFonts w:eastAsia="굴림" w:hint="eastAsia"/>
              <w:sz w:val="16"/>
            </w:rPr>
            <w:t xml:space="preserve"> 5</w:t>
          </w:r>
          <w:r>
            <w:rPr>
              <w:rFonts w:eastAsia="굴림" w:hint="eastAsia"/>
              <w:sz w:val="16"/>
            </w:rPr>
            <w:t>층</w:t>
          </w:r>
          <w:r>
            <w:rPr>
              <w:rFonts w:eastAsia="굴림" w:hint="eastAsia"/>
              <w:sz w:val="16"/>
            </w:rPr>
            <w:t xml:space="preserve"> </w:t>
          </w:r>
        </w:p>
        <w:p w:rsidR="00192C8D" w:rsidRPr="00066B49" w:rsidRDefault="00192C8D" w:rsidP="00066B49">
          <w:pPr>
            <w:pStyle w:val="a3"/>
            <w:spacing w:line="0" w:lineRule="atLeast"/>
            <w:jc w:val="right"/>
            <w:rPr>
              <w:rFonts w:eastAsia="굴림"/>
              <w:sz w:val="16"/>
            </w:rPr>
          </w:pPr>
          <w:r w:rsidRPr="00066B49">
            <w:rPr>
              <w:rFonts w:eastAsia="굴림" w:hint="eastAsia"/>
              <w:sz w:val="16"/>
            </w:rPr>
            <w:t>http://www.smilegate.com</w:t>
          </w:r>
        </w:p>
        <w:p w:rsidR="00192C8D" w:rsidRPr="00066B49" w:rsidRDefault="00192C8D" w:rsidP="0066686F">
          <w:pPr>
            <w:pStyle w:val="a3"/>
            <w:jc w:val="right"/>
            <w:rPr>
              <w:rFonts w:eastAsia="굴림"/>
              <w:b/>
            </w:rPr>
          </w:pPr>
          <w:r w:rsidRPr="00066B49">
            <w:rPr>
              <w:rFonts w:eastAsia="굴림" w:hint="eastAsia"/>
              <w:sz w:val="16"/>
            </w:rPr>
            <w:t xml:space="preserve">Tel.: </w:t>
          </w:r>
          <w:r>
            <w:rPr>
              <w:rFonts w:eastAsia="굴림" w:hint="eastAsia"/>
              <w:sz w:val="16"/>
            </w:rPr>
            <w:t>031-600-8200</w:t>
          </w:r>
          <w:r w:rsidRPr="00066B49">
            <w:rPr>
              <w:rFonts w:eastAsia="굴림" w:hint="eastAsia"/>
              <w:sz w:val="16"/>
            </w:rPr>
            <w:t xml:space="preserve">  Fax.:</w:t>
          </w:r>
          <w:r>
            <w:rPr>
              <w:rFonts w:eastAsia="굴림" w:hint="eastAsia"/>
              <w:sz w:val="16"/>
            </w:rPr>
            <w:t>031-600-8287</w:t>
          </w:r>
          <w:r w:rsidRPr="00066B49">
            <w:rPr>
              <w:rFonts w:eastAsia="굴림" w:hint="eastAsia"/>
              <w:sz w:val="16"/>
            </w:rPr>
            <w:t xml:space="preserve">  E-mail : webmaster@smilegate.com</w:t>
          </w:r>
        </w:p>
      </w:tc>
    </w:tr>
  </w:tbl>
  <w:p w:rsidR="00192C8D" w:rsidRPr="0041535C" w:rsidRDefault="00192C8D" w:rsidP="00807BAD">
    <w:pPr>
      <w:pStyle w:val="a3"/>
      <w:pBdr>
        <w:bottom w:val="single" w:sz="12" w:space="0" w:color="808080"/>
      </w:pBdr>
      <w:tabs>
        <w:tab w:val="left" w:pos="8235"/>
      </w:tabs>
      <w:spacing w:line="0" w:lineRule="atLeast"/>
      <w:rPr>
        <w:sz w:val="16"/>
      </w:rPr>
    </w:pPr>
    <w:r>
      <w:rPr>
        <w:rFonts w:hint="eastAsia"/>
        <w:sz w:val="16"/>
      </w:rPr>
      <w:t>`</w:t>
    </w:r>
    <w:r>
      <w:rPr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751E"/>
    <w:multiLevelType w:val="hybridMultilevel"/>
    <w:tmpl w:val="347E2560"/>
    <w:lvl w:ilvl="0" w:tplc="04090001">
      <w:start w:val="1"/>
      <w:numFmt w:val="bullet"/>
      <w:lvlText w:val=""/>
      <w:lvlJc w:val="left"/>
      <w:pPr>
        <w:ind w:left="487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2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6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4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8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2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6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78" w:hanging="400"/>
      </w:pPr>
      <w:rPr>
        <w:rFonts w:ascii="Wingdings" w:hAnsi="Wingdings" w:hint="default"/>
      </w:rPr>
    </w:lvl>
  </w:abstractNum>
  <w:abstractNum w:abstractNumId="1" w15:restartNumberingAfterBreak="0">
    <w:nsid w:val="0DAA760E"/>
    <w:multiLevelType w:val="hybridMultilevel"/>
    <w:tmpl w:val="70446B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5F7F7F"/>
    <w:multiLevelType w:val="multilevel"/>
    <w:tmpl w:val="133C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033FD"/>
    <w:multiLevelType w:val="hybridMultilevel"/>
    <w:tmpl w:val="057477AE"/>
    <w:lvl w:ilvl="0" w:tplc="C352C4AC">
      <w:start w:val="1"/>
      <w:numFmt w:val="decimal"/>
      <w:lvlText w:val="%1."/>
      <w:lvlJc w:val="left"/>
      <w:pPr>
        <w:ind w:left="1611" w:hanging="360"/>
      </w:pPr>
      <w:rPr>
        <w:rFonts w:ascii="바탕" w:eastAsia="바탕" w:hAnsi="바탕" w:hint="default"/>
        <w:b w:val="0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4" w15:restartNumberingAfterBreak="0">
    <w:nsid w:val="12E0528C"/>
    <w:multiLevelType w:val="multilevel"/>
    <w:tmpl w:val="E7F2DE4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2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8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  <w:b w:val="0"/>
        <w:sz w:val="20"/>
      </w:rPr>
    </w:lvl>
    <w:lvl w:ilvl="4">
      <w:start w:val="1"/>
      <w:numFmt w:val="decimal"/>
      <w:isLgl/>
      <w:lvlText w:val="%1.%2.%3.%4.%5"/>
      <w:lvlJc w:val="left"/>
      <w:pPr>
        <w:ind w:left="780" w:hanging="7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43F7A13"/>
    <w:multiLevelType w:val="hybridMultilevel"/>
    <w:tmpl w:val="26141472"/>
    <w:lvl w:ilvl="0" w:tplc="04090009">
      <w:start w:val="1"/>
      <w:numFmt w:val="bullet"/>
      <w:lvlText w:val=""/>
      <w:lvlJc w:val="left"/>
      <w:pPr>
        <w:ind w:left="15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00"/>
      </w:pPr>
      <w:rPr>
        <w:rFonts w:ascii="Wingdings" w:hAnsi="Wingdings" w:hint="default"/>
      </w:rPr>
    </w:lvl>
  </w:abstractNum>
  <w:abstractNum w:abstractNumId="6" w15:restartNumberingAfterBreak="0">
    <w:nsid w:val="163F26B4"/>
    <w:multiLevelType w:val="multilevel"/>
    <w:tmpl w:val="03F40AF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7" w15:restartNumberingAfterBreak="0">
    <w:nsid w:val="179572F3"/>
    <w:multiLevelType w:val="hybridMultilevel"/>
    <w:tmpl w:val="6CBCC1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7C3AA9"/>
    <w:multiLevelType w:val="multilevel"/>
    <w:tmpl w:val="26387B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BA37858"/>
    <w:multiLevelType w:val="hybridMultilevel"/>
    <w:tmpl w:val="714AA2B4"/>
    <w:lvl w:ilvl="0" w:tplc="690208D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CAB0BD0"/>
    <w:multiLevelType w:val="hybridMultilevel"/>
    <w:tmpl w:val="4F56F93A"/>
    <w:lvl w:ilvl="0" w:tplc="040810E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D5B598F"/>
    <w:multiLevelType w:val="multilevel"/>
    <w:tmpl w:val="133C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BC5289"/>
    <w:multiLevelType w:val="hybridMultilevel"/>
    <w:tmpl w:val="3CE47E0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81903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285C0DBC"/>
    <w:multiLevelType w:val="hybridMultilevel"/>
    <w:tmpl w:val="4830E9FA"/>
    <w:lvl w:ilvl="0" w:tplc="DEF60B0C">
      <w:start w:val="1"/>
      <w:numFmt w:val="ganada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0" w:hanging="400"/>
      </w:pPr>
    </w:lvl>
    <w:lvl w:ilvl="2" w:tplc="0409001B" w:tentative="1">
      <w:start w:val="1"/>
      <w:numFmt w:val="lowerRoman"/>
      <w:lvlText w:val="%3."/>
      <w:lvlJc w:val="right"/>
      <w:pPr>
        <w:ind w:left="1470" w:hanging="400"/>
      </w:pPr>
    </w:lvl>
    <w:lvl w:ilvl="3" w:tplc="0409000F" w:tentative="1">
      <w:start w:val="1"/>
      <w:numFmt w:val="decimal"/>
      <w:lvlText w:val="%4."/>
      <w:lvlJc w:val="left"/>
      <w:pPr>
        <w:ind w:left="1870" w:hanging="400"/>
      </w:pPr>
    </w:lvl>
    <w:lvl w:ilvl="4" w:tplc="04090019" w:tentative="1">
      <w:start w:val="1"/>
      <w:numFmt w:val="upperLetter"/>
      <w:lvlText w:val="%5."/>
      <w:lvlJc w:val="left"/>
      <w:pPr>
        <w:ind w:left="2270" w:hanging="400"/>
      </w:pPr>
    </w:lvl>
    <w:lvl w:ilvl="5" w:tplc="0409001B" w:tentative="1">
      <w:start w:val="1"/>
      <w:numFmt w:val="lowerRoman"/>
      <w:lvlText w:val="%6."/>
      <w:lvlJc w:val="right"/>
      <w:pPr>
        <w:ind w:left="2670" w:hanging="400"/>
      </w:pPr>
    </w:lvl>
    <w:lvl w:ilvl="6" w:tplc="0409000F" w:tentative="1">
      <w:start w:val="1"/>
      <w:numFmt w:val="decimal"/>
      <w:lvlText w:val="%7."/>
      <w:lvlJc w:val="left"/>
      <w:pPr>
        <w:ind w:left="3070" w:hanging="400"/>
      </w:pPr>
    </w:lvl>
    <w:lvl w:ilvl="7" w:tplc="04090019" w:tentative="1">
      <w:start w:val="1"/>
      <w:numFmt w:val="upperLetter"/>
      <w:lvlText w:val="%8."/>
      <w:lvlJc w:val="left"/>
      <w:pPr>
        <w:ind w:left="3470" w:hanging="400"/>
      </w:pPr>
    </w:lvl>
    <w:lvl w:ilvl="8" w:tplc="0409001B" w:tentative="1">
      <w:start w:val="1"/>
      <w:numFmt w:val="lowerRoman"/>
      <w:lvlText w:val="%9."/>
      <w:lvlJc w:val="right"/>
      <w:pPr>
        <w:ind w:left="3870" w:hanging="400"/>
      </w:pPr>
    </w:lvl>
  </w:abstractNum>
  <w:abstractNum w:abstractNumId="15" w15:restartNumberingAfterBreak="0">
    <w:nsid w:val="2FC12E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30E6F26"/>
    <w:multiLevelType w:val="hybridMultilevel"/>
    <w:tmpl w:val="B0CC0A0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5937BC9"/>
    <w:multiLevelType w:val="multilevel"/>
    <w:tmpl w:val="BC70CCA6"/>
    <w:lvl w:ilvl="0">
      <w:start w:val="1"/>
      <w:numFmt w:val="decimal"/>
      <w:lvlText w:val="%1."/>
      <w:lvlJc w:val="left"/>
      <w:pPr>
        <w:ind w:left="1226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8" w15:restartNumberingAfterBreak="0">
    <w:nsid w:val="3C50068C"/>
    <w:multiLevelType w:val="hybridMultilevel"/>
    <w:tmpl w:val="C96CBFBE"/>
    <w:lvl w:ilvl="0" w:tplc="39302E3E">
      <w:start w:val="2"/>
      <w:numFmt w:val="bullet"/>
      <w:lvlText w:val=""/>
      <w:lvlJc w:val="left"/>
      <w:pPr>
        <w:ind w:left="397" w:hanging="397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31D7E71"/>
    <w:multiLevelType w:val="hybridMultilevel"/>
    <w:tmpl w:val="70AE257E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51" w:hanging="400"/>
      </w:pPr>
      <w:rPr>
        <w:rFonts w:ascii="Wingdings" w:hAnsi="Wingdings" w:hint="default"/>
      </w:rPr>
    </w:lvl>
    <w:lvl w:ilvl="2" w:tplc="CE46E386">
      <w:numFmt w:val="bullet"/>
      <w:lvlText w:val="-"/>
      <w:lvlJc w:val="left"/>
      <w:pPr>
        <w:ind w:left="2011" w:hanging="360"/>
      </w:pPr>
      <w:rPr>
        <w:rFonts w:ascii="맑은 고딕" w:eastAsia="맑은 고딕" w:hAnsi="맑은 고딕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0" w15:restartNumberingAfterBreak="0">
    <w:nsid w:val="51C65F67"/>
    <w:multiLevelType w:val="hybridMultilevel"/>
    <w:tmpl w:val="1966E70A"/>
    <w:lvl w:ilvl="0" w:tplc="0409000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</w:abstractNum>
  <w:abstractNum w:abstractNumId="21" w15:restartNumberingAfterBreak="0">
    <w:nsid w:val="5206080B"/>
    <w:multiLevelType w:val="hybridMultilevel"/>
    <w:tmpl w:val="EEC241EC"/>
    <w:lvl w:ilvl="0" w:tplc="0002A1C8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57785F6D"/>
    <w:multiLevelType w:val="hybridMultilevel"/>
    <w:tmpl w:val="87D44C00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5929352F"/>
    <w:multiLevelType w:val="hybridMultilevel"/>
    <w:tmpl w:val="FA3C5AFA"/>
    <w:lvl w:ilvl="0" w:tplc="5C3A9496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F3C4422"/>
    <w:multiLevelType w:val="hybridMultilevel"/>
    <w:tmpl w:val="35B6DDA4"/>
    <w:lvl w:ilvl="0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5" w15:restartNumberingAfterBreak="0">
    <w:nsid w:val="5FB2753B"/>
    <w:multiLevelType w:val="hybridMultilevel"/>
    <w:tmpl w:val="A4804F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41714A1"/>
    <w:multiLevelType w:val="hybridMultilevel"/>
    <w:tmpl w:val="2766FBA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64874B57"/>
    <w:multiLevelType w:val="hybridMultilevel"/>
    <w:tmpl w:val="5B065B8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8" w15:restartNumberingAfterBreak="0">
    <w:nsid w:val="66145796"/>
    <w:multiLevelType w:val="multilevel"/>
    <w:tmpl w:val="FF809EB4"/>
    <w:lvl w:ilvl="0">
      <w:start w:val="3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8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  <w:b w:val="0"/>
        <w:sz w:val="20"/>
      </w:rPr>
    </w:lvl>
    <w:lvl w:ilvl="4">
      <w:start w:val="1"/>
      <w:numFmt w:val="decimal"/>
      <w:isLgl/>
      <w:lvlText w:val="%1.%2.%3.%4.%5"/>
      <w:lvlJc w:val="left"/>
      <w:pPr>
        <w:ind w:left="780" w:hanging="7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7A622FF"/>
    <w:multiLevelType w:val="hybridMultilevel"/>
    <w:tmpl w:val="C8D8A3B2"/>
    <w:lvl w:ilvl="0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0" w15:restartNumberingAfterBreak="0">
    <w:nsid w:val="6E987E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EF75966"/>
    <w:multiLevelType w:val="hybridMultilevel"/>
    <w:tmpl w:val="36D2898E"/>
    <w:lvl w:ilvl="0" w:tplc="FE0EE972">
      <w:start w:val="1"/>
      <w:numFmt w:val="bullet"/>
      <w:lvlText w:val="-"/>
      <w:lvlJc w:val="left"/>
      <w:pPr>
        <w:ind w:left="54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32" w15:restartNumberingAfterBreak="0">
    <w:nsid w:val="7E892AED"/>
    <w:multiLevelType w:val="hybridMultilevel"/>
    <w:tmpl w:val="81C6318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16"/>
  </w:num>
  <w:num w:numId="4">
    <w:abstractNumId w:val="29"/>
  </w:num>
  <w:num w:numId="5">
    <w:abstractNumId w:val="24"/>
  </w:num>
  <w:num w:numId="6">
    <w:abstractNumId w:val="6"/>
  </w:num>
  <w:num w:numId="7">
    <w:abstractNumId w:val="3"/>
  </w:num>
  <w:num w:numId="8">
    <w:abstractNumId w:val="5"/>
  </w:num>
  <w:num w:numId="9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맑은 고딕" w:eastAsia="맑은 고딕" w:hint="eastAsia"/>
          <w:b/>
          <w:i w:val="0"/>
          <w:sz w:val="32"/>
        </w:rPr>
      </w:lvl>
    </w:lvlOverride>
    <w:lvlOverride w:ilvl="1">
      <w:lvl w:ilvl="1">
        <w:start w:val="2"/>
        <w:numFmt w:val="decimal"/>
        <w:isLgl/>
        <w:lvlText w:val="%1.%2"/>
        <w:lvlJc w:val="left"/>
        <w:pPr>
          <w:ind w:left="780" w:hanging="780"/>
        </w:pPr>
        <w:rPr>
          <w:rFonts w:eastAsia="맑은 고딕" w:hint="eastAsia"/>
          <w:b w:val="0"/>
          <w:i w:val="0"/>
          <w:sz w:val="28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80" w:hanging="780"/>
        </w:pPr>
        <w:rPr>
          <w:rFonts w:eastAsia="맑은 고딕" w:hint="eastAsia"/>
          <w:b w:val="0"/>
          <w:i w:val="0"/>
          <w:sz w:val="24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780" w:hanging="780"/>
        </w:pPr>
        <w:rPr>
          <w:rFonts w:hint="default"/>
          <w:b w:val="0"/>
          <w:sz w:val="20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780" w:hanging="7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08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440" w:hanging="1440"/>
        </w:pPr>
        <w:rPr>
          <w:rFonts w:hint="default"/>
        </w:rPr>
      </w:lvl>
    </w:lvlOverride>
  </w:num>
  <w:num w:numId="10">
    <w:abstractNumId w:val="22"/>
  </w:num>
  <w:num w:numId="11">
    <w:abstractNumId w:val="20"/>
  </w:num>
  <w:num w:numId="12">
    <w:abstractNumId w:val="0"/>
  </w:num>
  <w:num w:numId="13">
    <w:abstractNumId w:val="32"/>
  </w:num>
  <w:num w:numId="14">
    <w:abstractNumId w:val="27"/>
  </w:num>
  <w:num w:numId="15">
    <w:abstractNumId w:val="19"/>
  </w:num>
  <w:num w:numId="16">
    <w:abstractNumId w:val="21"/>
  </w:num>
  <w:num w:numId="17">
    <w:abstractNumId w:val="23"/>
  </w:num>
  <w:num w:numId="18">
    <w:abstractNumId w:val="18"/>
  </w:num>
  <w:num w:numId="19">
    <w:abstractNumId w:val="14"/>
  </w:num>
  <w:num w:numId="20">
    <w:abstractNumId w:val="31"/>
  </w:num>
  <w:num w:numId="21">
    <w:abstractNumId w:val="1"/>
  </w:num>
  <w:num w:numId="22">
    <w:abstractNumId w:val="15"/>
  </w:num>
  <w:num w:numId="23">
    <w:abstractNumId w:val="13"/>
  </w:num>
  <w:num w:numId="24">
    <w:abstractNumId w:val="28"/>
  </w:num>
  <w:num w:numId="25">
    <w:abstractNumId w:val="8"/>
  </w:num>
  <w:num w:numId="26">
    <w:abstractNumId w:val="12"/>
  </w:num>
  <w:num w:numId="27">
    <w:abstractNumId w:val="17"/>
  </w:num>
  <w:num w:numId="28">
    <w:abstractNumId w:val="7"/>
  </w:num>
  <w:num w:numId="29">
    <w:abstractNumId w:val="25"/>
  </w:num>
  <w:num w:numId="30">
    <w:abstractNumId w:val="30"/>
  </w:num>
  <w:num w:numId="31">
    <w:abstractNumId w:val="10"/>
  </w:num>
  <w:num w:numId="32">
    <w:abstractNumId w:val="9"/>
  </w:num>
  <w:num w:numId="33">
    <w:abstractNumId w:val="2"/>
    <w:lvlOverride w:ilvl="0">
      <w:startOverride w:val="2"/>
    </w:lvlOverride>
  </w:num>
  <w:num w:numId="34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EE"/>
    <w:rsid w:val="00002EDA"/>
    <w:rsid w:val="00010252"/>
    <w:rsid w:val="000108FC"/>
    <w:rsid w:val="0001181A"/>
    <w:rsid w:val="0001324C"/>
    <w:rsid w:val="0002013A"/>
    <w:rsid w:val="000201E6"/>
    <w:rsid w:val="00020349"/>
    <w:rsid w:val="00021DF1"/>
    <w:rsid w:val="00022E37"/>
    <w:rsid w:val="0002328A"/>
    <w:rsid w:val="00024FB8"/>
    <w:rsid w:val="00026EBD"/>
    <w:rsid w:val="00027293"/>
    <w:rsid w:val="0003157F"/>
    <w:rsid w:val="000318DD"/>
    <w:rsid w:val="00033442"/>
    <w:rsid w:val="0003632A"/>
    <w:rsid w:val="00040873"/>
    <w:rsid w:val="0004661F"/>
    <w:rsid w:val="000512F9"/>
    <w:rsid w:val="00054582"/>
    <w:rsid w:val="00055012"/>
    <w:rsid w:val="00056C96"/>
    <w:rsid w:val="00061226"/>
    <w:rsid w:val="00064325"/>
    <w:rsid w:val="00066B49"/>
    <w:rsid w:val="0006769E"/>
    <w:rsid w:val="0007056E"/>
    <w:rsid w:val="00073466"/>
    <w:rsid w:val="00075591"/>
    <w:rsid w:val="00077A40"/>
    <w:rsid w:val="000803B2"/>
    <w:rsid w:val="0008066C"/>
    <w:rsid w:val="00080AAE"/>
    <w:rsid w:val="0008318D"/>
    <w:rsid w:val="00083E95"/>
    <w:rsid w:val="00086B34"/>
    <w:rsid w:val="00086CDC"/>
    <w:rsid w:val="00087419"/>
    <w:rsid w:val="00093045"/>
    <w:rsid w:val="000931DC"/>
    <w:rsid w:val="00093E16"/>
    <w:rsid w:val="000950BD"/>
    <w:rsid w:val="00096815"/>
    <w:rsid w:val="000A009D"/>
    <w:rsid w:val="000A3C93"/>
    <w:rsid w:val="000A7F05"/>
    <w:rsid w:val="000B03FF"/>
    <w:rsid w:val="000B707E"/>
    <w:rsid w:val="000C0E86"/>
    <w:rsid w:val="000C217A"/>
    <w:rsid w:val="000C24EA"/>
    <w:rsid w:val="000C374B"/>
    <w:rsid w:val="000C403D"/>
    <w:rsid w:val="000D238E"/>
    <w:rsid w:val="000E3310"/>
    <w:rsid w:val="000E474B"/>
    <w:rsid w:val="000E6C3E"/>
    <w:rsid w:val="000F100D"/>
    <w:rsid w:val="000F1C97"/>
    <w:rsid w:val="000F42F8"/>
    <w:rsid w:val="000F4977"/>
    <w:rsid w:val="000F617D"/>
    <w:rsid w:val="000F7054"/>
    <w:rsid w:val="000F78E5"/>
    <w:rsid w:val="000F7F06"/>
    <w:rsid w:val="001005B5"/>
    <w:rsid w:val="00104B62"/>
    <w:rsid w:val="001077A8"/>
    <w:rsid w:val="001131CB"/>
    <w:rsid w:val="00114569"/>
    <w:rsid w:val="00115D64"/>
    <w:rsid w:val="0012195E"/>
    <w:rsid w:val="001221E8"/>
    <w:rsid w:val="00122C8B"/>
    <w:rsid w:val="00123154"/>
    <w:rsid w:val="001238E8"/>
    <w:rsid w:val="00124229"/>
    <w:rsid w:val="0012465D"/>
    <w:rsid w:val="00133B50"/>
    <w:rsid w:val="001341F6"/>
    <w:rsid w:val="001377B3"/>
    <w:rsid w:val="00144231"/>
    <w:rsid w:val="00144319"/>
    <w:rsid w:val="00145138"/>
    <w:rsid w:val="0014584B"/>
    <w:rsid w:val="00145F6E"/>
    <w:rsid w:val="0014629A"/>
    <w:rsid w:val="00147D14"/>
    <w:rsid w:val="0015201C"/>
    <w:rsid w:val="00152F5E"/>
    <w:rsid w:val="00153378"/>
    <w:rsid w:val="00153ACA"/>
    <w:rsid w:val="0016102F"/>
    <w:rsid w:val="00164AE7"/>
    <w:rsid w:val="0016616B"/>
    <w:rsid w:val="00166403"/>
    <w:rsid w:val="001739F8"/>
    <w:rsid w:val="00182618"/>
    <w:rsid w:val="00182A74"/>
    <w:rsid w:val="00183129"/>
    <w:rsid w:val="001841E8"/>
    <w:rsid w:val="00185C99"/>
    <w:rsid w:val="00187F66"/>
    <w:rsid w:val="00192C8D"/>
    <w:rsid w:val="00193E54"/>
    <w:rsid w:val="001946DD"/>
    <w:rsid w:val="00194FC2"/>
    <w:rsid w:val="00195736"/>
    <w:rsid w:val="00197EF0"/>
    <w:rsid w:val="001A2451"/>
    <w:rsid w:val="001A7776"/>
    <w:rsid w:val="001B0FED"/>
    <w:rsid w:val="001B3E52"/>
    <w:rsid w:val="001C091D"/>
    <w:rsid w:val="001C106F"/>
    <w:rsid w:val="001C12DF"/>
    <w:rsid w:val="001C13EF"/>
    <w:rsid w:val="001C2E44"/>
    <w:rsid w:val="001C318B"/>
    <w:rsid w:val="001C38B5"/>
    <w:rsid w:val="001C55AF"/>
    <w:rsid w:val="001C7921"/>
    <w:rsid w:val="001D03A7"/>
    <w:rsid w:val="001D069C"/>
    <w:rsid w:val="001D1366"/>
    <w:rsid w:val="001D30B4"/>
    <w:rsid w:val="001D316A"/>
    <w:rsid w:val="001D7966"/>
    <w:rsid w:val="001E0016"/>
    <w:rsid w:val="001E19EC"/>
    <w:rsid w:val="001E2016"/>
    <w:rsid w:val="001E2123"/>
    <w:rsid w:val="001E226F"/>
    <w:rsid w:val="001E2AA0"/>
    <w:rsid w:val="001E2F5E"/>
    <w:rsid w:val="001E3F88"/>
    <w:rsid w:val="001E4ABB"/>
    <w:rsid w:val="001E5368"/>
    <w:rsid w:val="001E6448"/>
    <w:rsid w:val="001E695D"/>
    <w:rsid w:val="001F0A45"/>
    <w:rsid w:val="001F1160"/>
    <w:rsid w:val="001F1DE3"/>
    <w:rsid w:val="001F3D0F"/>
    <w:rsid w:val="002040B5"/>
    <w:rsid w:val="00216A57"/>
    <w:rsid w:val="002207B6"/>
    <w:rsid w:val="00220980"/>
    <w:rsid w:val="00220BC1"/>
    <w:rsid w:val="00221945"/>
    <w:rsid w:val="002222E7"/>
    <w:rsid w:val="00224610"/>
    <w:rsid w:val="00225E43"/>
    <w:rsid w:val="0022608E"/>
    <w:rsid w:val="00227608"/>
    <w:rsid w:val="002319AA"/>
    <w:rsid w:val="0023320A"/>
    <w:rsid w:val="00235CE1"/>
    <w:rsid w:val="00240B2C"/>
    <w:rsid w:val="00242984"/>
    <w:rsid w:val="0024340A"/>
    <w:rsid w:val="002505A0"/>
    <w:rsid w:val="002528BB"/>
    <w:rsid w:val="002530FF"/>
    <w:rsid w:val="0025391B"/>
    <w:rsid w:val="00253D78"/>
    <w:rsid w:val="00255424"/>
    <w:rsid w:val="00256ED3"/>
    <w:rsid w:val="00257F2B"/>
    <w:rsid w:val="00260273"/>
    <w:rsid w:val="00260303"/>
    <w:rsid w:val="002610E8"/>
    <w:rsid w:val="00261102"/>
    <w:rsid w:val="00262EC7"/>
    <w:rsid w:val="00263015"/>
    <w:rsid w:val="0026437E"/>
    <w:rsid w:val="002658A4"/>
    <w:rsid w:val="00265AE3"/>
    <w:rsid w:val="002668FC"/>
    <w:rsid w:val="002709C4"/>
    <w:rsid w:val="00281427"/>
    <w:rsid w:val="00285496"/>
    <w:rsid w:val="00285E23"/>
    <w:rsid w:val="00287F0F"/>
    <w:rsid w:val="00291571"/>
    <w:rsid w:val="0029546C"/>
    <w:rsid w:val="0029680E"/>
    <w:rsid w:val="002A0ABD"/>
    <w:rsid w:val="002A2E92"/>
    <w:rsid w:val="002A3B92"/>
    <w:rsid w:val="002A4FF2"/>
    <w:rsid w:val="002A7B99"/>
    <w:rsid w:val="002B0B29"/>
    <w:rsid w:val="002B0FAE"/>
    <w:rsid w:val="002B2AE9"/>
    <w:rsid w:val="002B2C00"/>
    <w:rsid w:val="002C0D25"/>
    <w:rsid w:val="002C3281"/>
    <w:rsid w:val="002C4550"/>
    <w:rsid w:val="002D0F64"/>
    <w:rsid w:val="002D107C"/>
    <w:rsid w:val="002D717C"/>
    <w:rsid w:val="002E15DA"/>
    <w:rsid w:val="002E1D9C"/>
    <w:rsid w:val="002E2642"/>
    <w:rsid w:val="002E3F95"/>
    <w:rsid w:val="002E6470"/>
    <w:rsid w:val="002F116F"/>
    <w:rsid w:val="002F306F"/>
    <w:rsid w:val="003013AA"/>
    <w:rsid w:val="00305377"/>
    <w:rsid w:val="00306F9C"/>
    <w:rsid w:val="003130CF"/>
    <w:rsid w:val="0031414A"/>
    <w:rsid w:val="00316A22"/>
    <w:rsid w:val="00322080"/>
    <w:rsid w:val="0032223F"/>
    <w:rsid w:val="00324260"/>
    <w:rsid w:val="00326379"/>
    <w:rsid w:val="00330257"/>
    <w:rsid w:val="003363F8"/>
    <w:rsid w:val="003367C7"/>
    <w:rsid w:val="0034061E"/>
    <w:rsid w:val="00341616"/>
    <w:rsid w:val="00342003"/>
    <w:rsid w:val="003423AC"/>
    <w:rsid w:val="003425DA"/>
    <w:rsid w:val="00343BBD"/>
    <w:rsid w:val="00346C4E"/>
    <w:rsid w:val="0034750A"/>
    <w:rsid w:val="00353C76"/>
    <w:rsid w:val="00354AFD"/>
    <w:rsid w:val="00361ADF"/>
    <w:rsid w:val="003638F3"/>
    <w:rsid w:val="00363951"/>
    <w:rsid w:val="003671BF"/>
    <w:rsid w:val="003724FD"/>
    <w:rsid w:val="00372F61"/>
    <w:rsid w:val="00374D91"/>
    <w:rsid w:val="00374DFA"/>
    <w:rsid w:val="00376F44"/>
    <w:rsid w:val="003772D9"/>
    <w:rsid w:val="00380D05"/>
    <w:rsid w:val="00382DF6"/>
    <w:rsid w:val="00386739"/>
    <w:rsid w:val="00387305"/>
    <w:rsid w:val="003913E1"/>
    <w:rsid w:val="00392343"/>
    <w:rsid w:val="003928E3"/>
    <w:rsid w:val="00396BF1"/>
    <w:rsid w:val="003A0994"/>
    <w:rsid w:val="003A25C6"/>
    <w:rsid w:val="003A42FD"/>
    <w:rsid w:val="003A6567"/>
    <w:rsid w:val="003B168E"/>
    <w:rsid w:val="003B274A"/>
    <w:rsid w:val="003B28B6"/>
    <w:rsid w:val="003B3692"/>
    <w:rsid w:val="003B3A12"/>
    <w:rsid w:val="003B65DF"/>
    <w:rsid w:val="003C0816"/>
    <w:rsid w:val="003C120D"/>
    <w:rsid w:val="003C28F0"/>
    <w:rsid w:val="003C4CAF"/>
    <w:rsid w:val="003C59E3"/>
    <w:rsid w:val="003D0027"/>
    <w:rsid w:val="003D0795"/>
    <w:rsid w:val="003D2264"/>
    <w:rsid w:val="003D4A98"/>
    <w:rsid w:val="003D4F4E"/>
    <w:rsid w:val="003D50D4"/>
    <w:rsid w:val="003D572D"/>
    <w:rsid w:val="003D612C"/>
    <w:rsid w:val="003E0C22"/>
    <w:rsid w:val="003E3A47"/>
    <w:rsid w:val="003E42C3"/>
    <w:rsid w:val="003E5B93"/>
    <w:rsid w:val="003F3167"/>
    <w:rsid w:val="003F3C43"/>
    <w:rsid w:val="003F4412"/>
    <w:rsid w:val="003F5C84"/>
    <w:rsid w:val="003F5F66"/>
    <w:rsid w:val="003F652F"/>
    <w:rsid w:val="00400E20"/>
    <w:rsid w:val="0040251F"/>
    <w:rsid w:val="004032B0"/>
    <w:rsid w:val="00403BBC"/>
    <w:rsid w:val="004048A0"/>
    <w:rsid w:val="004057E7"/>
    <w:rsid w:val="00410377"/>
    <w:rsid w:val="0041535C"/>
    <w:rsid w:val="00416912"/>
    <w:rsid w:val="0042118D"/>
    <w:rsid w:val="0042166B"/>
    <w:rsid w:val="004249FD"/>
    <w:rsid w:val="00424B03"/>
    <w:rsid w:val="004322AD"/>
    <w:rsid w:val="00432AB9"/>
    <w:rsid w:val="0043532F"/>
    <w:rsid w:val="00437802"/>
    <w:rsid w:val="004403E5"/>
    <w:rsid w:val="0044091A"/>
    <w:rsid w:val="00441960"/>
    <w:rsid w:val="00442486"/>
    <w:rsid w:val="00442596"/>
    <w:rsid w:val="00442A18"/>
    <w:rsid w:val="00442F51"/>
    <w:rsid w:val="00446301"/>
    <w:rsid w:val="00452C3A"/>
    <w:rsid w:val="004537C1"/>
    <w:rsid w:val="0046058E"/>
    <w:rsid w:val="0046084C"/>
    <w:rsid w:val="00462E40"/>
    <w:rsid w:val="00463C5A"/>
    <w:rsid w:val="00464B73"/>
    <w:rsid w:val="00464E35"/>
    <w:rsid w:val="004656D5"/>
    <w:rsid w:val="004668FF"/>
    <w:rsid w:val="00470B97"/>
    <w:rsid w:val="00470BD1"/>
    <w:rsid w:val="00472063"/>
    <w:rsid w:val="00474B62"/>
    <w:rsid w:val="00475102"/>
    <w:rsid w:val="004811F3"/>
    <w:rsid w:val="004818D5"/>
    <w:rsid w:val="00483275"/>
    <w:rsid w:val="004853EE"/>
    <w:rsid w:val="00490BE5"/>
    <w:rsid w:val="004932C5"/>
    <w:rsid w:val="00495818"/>
    <w:rsid w:val="004964C2"/>
    <w:rsid w:val="004A1F6D"/>
    <w:rsid w:val="004A3636"/>
    <w:rsid w:val="004A5435"/>
    <w:rsid w:val="004A6F0C"/>
    <w:rsid w:val="004A7712"/>
    <w:rsid w:val="004B2DC8"/>
    <w:rsid w:val="004B2E2D"/>
    <w:rsid w:val="004B549E"/>
    <w:rsid w:val="004B588E"/>
    <w:rsid w:val="004B5AFF"/>
    <w:rsid w:val="004B6726"/>
    <w:rsid w:val="004B7E15"/>
    <w:rsid w:val="004C1EDF"/>
    <w:rsid w:val="004C67E5"/>
    <w:rsid w:val="004D2B77"/>
    <w:rsid w:val="004D4CB2"/>
    <w:rsid w:val="004D65FE"/>
    <w:rsid w:val="004E0AFD"/>
    <w:rsid w:val="004E1B3E"/>
    <w:rsid w:val="004E4519"/>
    <w:rsid w:val="004E52B4"/>
    <w:rsid w:val="004E5A08"/>
    <w:rsid w:val="004F204A"/>
    <w:rsid w:val="004F6A75"/>
    <w:rsid w:val="004F7207"/>
    <w:rsid w:val="00504997"/>
    <w:rsid w:val="005068B7"/>
    <w:rsid w:val="00510D48"/>
    <w:rsid w:val="00513BC3"/>
    <w:rsid w:val="00514141"/>
    <w:rsid w:val="005177D8"/>
    <w:rsid w:val="0052255C"/>
    <w:rsid w:val="00525B35"/>
    <w:rsid w:val="00525C62"/>
    <w:rsid w:val="005348C9"/>
    <w:rsid w:val="00534BD6"/>
    <w:rsid w:val="00536AB8"/>
    <w:rsid w:val="00541288"/>
    <w:rsid w:val="005413A8"/>
    <w:rsid w:val="0054156A"/>
    <w:rsid w:val="00543A65"/>
    <w:rsid w:val="005517AC"/>
    <w:rsid w:val="00551853"/>
    <w:rsid w:val="00553599"/>
    <w:rsid w:val="00556A25"/>
    <w:rsid w:val="005571C5"/>
    <w:rsid w:val="005571ED"/>
    <w:rsid w:val="005578E3"/>
    <w:rsid w:val="00557BD0"/>
    <w:rsid w:val="005604E8"/>
    <w:rsid w:val="005617C5"/>
    <w:rsid w:val="00562603"/>
    <w:rsid w:val="0056485D"/>
    <w:rsid w:val="00565DA6"/>
    <w:rsid w:val="005664A3"/>
    <w:rsid w:val="00572B61"/>
    <w:rsid w:val="00575CBB"/>
    <w:rsid w:val="00580898"/>
    <w:rsid w:val="00581BCB"/>
    <w:rsid w:val="00581F65"/>
    <w:rsid w:val="00584562"/>
    <w:rsid w:val="00585849"/>
    <w:rsid w:val="0058742F"/>
    <w:rsid w:val="0059598C"/>
    <w:rsid w:val="00595F53"/>
    <w:rsid w:val="00596D09"/>
    <w:rsid w:val="00597EC6"/>
    <w:rsid w:val="00597F14"/>
    <w:rsid w:val="005A5126"/>
    <w:rsid w:val="005A7AE9"/>
    <w:rsid w:val="005B23A4"/>
    <w:rsid w:val="005B31D7"/>
    <w:rsid w:val="005B38A4"/>
    <w:rsid w:val="005C24FA"/>
    <w:rsid w:val="005C46A4"/>
    <w:rsid w:val="005D5387"/>
    <w:rsid w:val="005E0BE1"/>
    <w:rsid w:val="005E1A42"/>
    <w:rsid w:val="005E2390"/>
    <w:rsid w:val="005E280B"/>
    <w:rsid w:val="005E4E24"/>
    <w:rsid w:val="005E6972"/>
    <w:rsid w:val="005F3437"/>
    <w:rsid w:val="005F418D"/>
    <w:rsid w:val="005F5552"/>
    <w:rsid w:val="005F583D"/>
    <w:rsid w:val="005F5AF0"/>
    <w:rsid w:val="006011DA"/>
    <w:rsid w:val="00602195"/>
    <w:rsid w:val="00602325"/>
    <w:rsid w:val="00604E9A"/>
    <w:rsid w:val="00606767"/>
    <w:rsid w:val="006128B3"/>
    <w:rsid w:val="006135F5"/>
    <w:rsid w:val="00614B30"/>
    <w:rsid w:val="006158BB"/>
    <w:rsid w:val="00616C49"/>
    <w:rsid w:val="00617E08"/>
    <w:rsid w:val="00620F0E"/>
    <w:rsid w:val="0062101D"/>
    <w:rsid w:val="00621A7A"/>
    <w:rsid w:val="0062253E"/>
    <w:rsid w:val="00624820"/>
    <w:rsid w:val="006248AC"/>
    <w:rsid w:val="0062513B"/>
    <w:rsid w:val="0062637E"/>
    <w:rsid w:val="006279B8"/>
    <w:rsid w:val="00627DEB"/>
    <w:rsid w:val="006301F3"/>
    <w:rsid w:val="006309CF"/>
    <w:rsid w:val="00632197"/>
    <w:rsid w:val="0063274B"/>
    <w:rsid w:val="00634676"/>
    <w:rsid w:val="00636625"/>
    <w:rsid w:val="00636A35"/>
    <w:rsid w:val="00636D5C"/>
    <w:rsid w:val="00637982"/>
    <w:rsid w:val="00637F89"/>
    <w:rsid w:val="006402E5"/>
    <w:rsid w:val="006412AF"/>
    <w:rsid w:val="006440E9"/>
    <w:rsid w:val="006476C5"/>
    <w:rsid w:val="006476C7"/>
    <w:rsid w:val="00647D49"/>
    <w:rsid w:val="00657475"/>
    <w:rsid w:val="00661639"/>
    <w:rsid w:val="006634E7"/>
    <w:rsid w:val="006642ED"/>
    <w:rsid w:val="00665D43"/>
    <w:rsid w:val="00666693"/>
    <w:rsid w:val="0066686F"/>
    <w:rsid w:val="00666DAF"/>
    <w:rsid w:val="00667204"/>
    <w:rsid w:val="0067324D"/>
    <w:rsid w:val="00673F92"/>
    <w:rsid w:val="00674A80"/>
    <w:rsid w:val="00674DB5"/>
    <w:rsid w:val="00680D9A"/>
    <w:rsid w:val="00683911"/>
    <w:rsid w:val="0068670E"/>
    <w:rsid w:val="006876B0"/>
    <w:rsid w:val="00687B9C"/>
    <w:rsid w:val="00694D0D"/>
    <w:rsid w:val="00695E19"/>
    <w:rsid w:val="00697347"/>
    <w:rsid w:val="006A1AD2"/>
    <w:rsid w:val="006A2089"/>
    <w:rsid w:val="006A75D8"/>
    <w:rsid w:val="006A7689"/>
    <w:rsid w:val="006B0034"/>
    <w:rsid w:val="006B0BD3"/>
    <w:rsid w:val="006B0CBC"/>
    <w:rsid w:val="006B0EE7"/>
    <w:rsid w:val="006B37A1"/>
    <w:rsid w:val="006B4108"/>
    <w:rsid w:val="006B798A"/>
    <w:rsid w:val="006C00EF"/>
    <w:rsid w:val="006C25F0"/>
    <w:rsid w:val="006C6F67"/>
    <w:rsid w:val="006D26EE"/>
    <w:rsid w:val="006D31B6"/>
    <w:rsid w:val="006E0977"/>
    <w:rsid w:val="006E2297"/>
    <w:rsid w:val="006E2999"/>
    <w:rsid w:val="006E38E4"/>
    <w:rsid w:val="006E3CA7"/>
    <w:rsid w:val="006F25F7"/>
    <w:rsid w:val="006F29F8"/>
    <w:rsid w:val="006F3930"/>
    <w:rsid w:val="006F5CF5"/>
    <w:rsid w:val="00701638"/>
    <w:rsid w:val="00703BA9"/>
    <w:rsid w:val="00705DC9"/>
    <w:rsid w:val="007079F1"/>
    <w:rsid w:val="00712AEE"/>
    <w:rsid w:val="0071333A"/>
    <w:rsid w:val="00721DA7"/>
    <w:rsid w:val="0072359F"/>
    <w:rsid w:val="007265FA"/>
    <w:rsid w:val="007310FA"/>
    <w:rsid w:val="007319FB"/>
    <w:rsid w:val="00731B20"/>
    <w:rsid w:val="00734899"/>
    <w:rsid w:val="007354E7"/>
    <w:rsid w:val="0073573C"/>
    <w:rsid w:val="0074577E"/>
    <w:rsid w:val="007461B0"/>
    <w:rsid w:val="00751A69"/>
    <w:rsid w:val="007534F5"/>
    <w:rsid w:val="00753946"/>
    <w:rsid w:val="0075414B"/>
    <w:rsid w:val="00754707"/>
    <w:rsid w:val="00755C39"/>
    <w:rsid w:val="00757B04"/>
    <w:rsid w:val="00757D6C"/>
    <w:rsid w:val="00763FF3"/>
    <w:rsid w:val="0077070A"/>
    <w:rsid w:val="00773E14"/>
    <w:rsid w:val="0077420C"/>
    <w:rsid w:val="00775479"/>
    <w:rsid w:val="00776711"/>
    <w:rsid w:val="00777007"/>
    <w:rsid w:val="0078204F"/>
    <w:rsid w:val="007835F8"/>
    <w:rsid w:val="00783BE6"/>
    <w:rsid w:val="0078410A"/>
    <w:rsid w:val="0078426D"/>
    <w:rsid w:val="00784366"/>
    <w:rsid w:val="00784948"/>
    <w:rsid w:val="00784ADB"/>
    <w:rsid w:val="00784DAE"/>
    <w:rsid w:val="0078674A"/>
    <w:rsid w:val="00790817"/>
    <w:rsid w:val="007938ED"/>
    <w:rsid w:val="007A2456"/>
    <w:rsid w:val="007A26FB"/>
    <w:rsid w:val="007A3F04"/>
    <w:rsid w:val="007A4B83"/>
    <w:rsid w:val="007A4C6F"/>
    <w:rsid w:val="007A60A5"/>
    <w:rsid w:val="007A7217"/>
    <w:rsid w:val="007B109A"/>
    <w:rsid w:val="007B3782"/>
    <w:rsid w:val="007B5A2B"/>
    <w:rsid w:val="007B6D64"/>
    <w:rsid w:val="007B73AD"/>
    <w:rsid w:val="007C03AA"/>
    <w:rsid w:val="007C5628"/>
    <w:rsid w:val="007C5D57"/>
    <w:rsid w:val="007D0381"/>
    <w:rsid w:val="007D16D9"/>
    <w:rsid w:val="007D2285"/>
    <w:rsid w:val="007D3B34"/>
    <w:rsid w:val="007D3E4E"/>
    <w:rsid w:val="007D6F0E"/>
    <w:rsid w:val="007E24E8"/>
    <w:rsid w:val="007E2C88"/>
    <w:rsid w:val="007E4679"/>
    <w:rsid w:val="007E672C"/>
    <w:rsid w:val="007E6DF6"/>
    <w:rsid w:val="007E72F6"/>
    <w:rsid w:val="007E74D3"/>
    <w:rsid w:val="007F03CA"/>
    <w:rsid w:val="007F0BF8"/>
    <w:rsid w:val="007F2876"/>
    <w:rsid w:val="007F2BF4"/>
    <w:rsid w:val="007F3444"/>
    <w:rsid w:val="007F6917"/>
    <w:rsid w:val="00801C25"/>
    <w:rsid w:val="0080346E"/>
    <w:rsid w:val="0080679A"/>
    <w:rsid w:val="00806C22"/>
    <w:rsid w:val="00807BAD"/>
    <w:rsid w:val="00807E52"/>
    <w:rsid w:val="00811CCD"/>
    <w:rsid w:val="00812588"/>
    <w:rsid w:val="00813288"/>
    <w:rsid w:val="008135EE"/>
    <w:rsid w:val="00816AC4"/>
    <w:rsid w:val="00816C35"/>
    <w:rsid w:val="00817285"/>
    <w:rsid w:val="008202EF"/>
    <w:rsid w:val="008223AF"/>
    <w:rsid w:val="00822A65"/>
    <w:rsid w:val="008237C3"/>
    <w:rsid w:val="00825F1C"/>
    <w:rsid w:val="00830437"/>
    <w:rsid w:val="00832F11"/>
    <w:rsid w:val="00833BCD"/>
    <w:rsid w:val="00834192"/>
    <w:rsid w:val="00834F15"/>
    <w:rsid w:val="0083629B"/>
    <w:rsid w:val="00836E50"/>
    <w:rsid w:val="008379BF"/>
    <w:rsid w:val="00841636"/>
    <w:rsid w:val="0084195A"/>
    <w:rsid w:val="0084217C"/>
    <w:rsid w:val="00850E97"/>
    <w:rsid w:val="00851EE3"/>
    <w:rsid w:val="00853F79"/>
    <w:rsid w:val="00854955"/>
    <w:rsid w:val="00854BF9"/>
    <w:rsid w:val="00855A9F"/>
    <w:rsid w:val="008601D6"/>
    <w:rsid w:val="008608C5"/>
    <w:rsid w:val="00860BBF"/>
    <w:rsid w:val="00861090"/>
    <w:rsid w:val="00862239"/>
    <w:rsid w:val="0086329A"/>
    <w:rsid w:val="00865BAF"/>
    <w:rsid w:val="00866E0E"/>
    <w:rsid w:val="00867DA9"/>
    <w:rsid w:val="00871118"/>
    <w:rsid w:val="0087209F"/>
    <w:rsid w:val="00877500"/>
    <w:rsid w:val="00884E6A"/>
    <w:rsid w:val="00884EF5"/>
    <w:rsid w:val="00885BEE"/>
    <w:rsid w:val="00886889"/>
    <w:rsid w:val="00886A29"/>
    <w:rsid w:val="00887334"/>
    <w:rsid w:val="00887767"/>
    <w:rsid w:val="00892D23"/>
    <w:rsid w:val="008943FC"/>
    <w:rsid w:val="008957C9"/>
    <w:rsid w:val="00896034"/>
    <w:rsid w:val="00897723"/>
    <w:rsid w:val="008A2CC3"/>
    <w:rsid w:val="008A3736"/>
    <w:rsid w:val="008A4DC3"/>
    <w:rsid w:val="008B0139"/>
    <w:rsid w:val="008B305E"/>
    <w:rsid w:val="008B3924"/>
    <w:rsid w:val="008B4A27"/>
    <w:rsid w:val="008B57E6"/>
    <w:rsid w:val="008B7E33"/>
    <w:rsid w:val="008C0A44"/>
    <w:rsid w:val="008C1958"/>
    <w:rsid w:val="008C51A6"/>
    <w:rsid w:val="008C7CA1"/>
    <w:rsid w:val="008C7FED"/>
    <w:rsid w:val="008D04D9"/>
    <w:rsid w:val="008D4F23"/>
    <w:rsid w:val="008D5F6F"/>
    <w:rsid w:val="008D696E"/>
    <w:rsid w:val="008D6FBD"/>
    <w:rsid w:val="008E0748"/>
    <w:rsid w:val="008E07F0"/>
    <w:rsid w:val="008E1574"/>
    <w:rsid w:val="008E1DB8"/>
    <w:rsid w:val="008E252E"/>
    <w:rsid w:val="008E3F6E"/>
    <w:rsid w:val="008E6839"/>
    <w:rsid w:val="008E7636"/>
    <w:rsid w:val="008F1B25"/>
    <w:rsid w:val="008F32A6"/>
    <w:rsid w:val="008F431A"/>
    <w:rsid w:val="008F4B34"/>
    <w:rsid w:val="008F538C"/>
    <w:rsid w:val="008F5AAE"/>
    <w:rsid w:val="008F5B17"/>
    <w:rsid w:val="008F74D7"/>
    <w:rsid w:val="008F7D17"/>
    <w:rsid w:val="008F7D6C"/>
    <w:rsid w:val="00901730"/>
    <w:rsid w:val="0090254D"/>
    <w:rsid w:val="009051ED"/>
    <w:rsid w:val="00905B73"/>
    <w:rsid w:val="0090673D"/>
    <w:rsid w:val="00906DF6"/>
    <w:rsid w:val="009070F7"/>
    <w:rsid w:val="00910587"/>
    <w:rsid w:val="00911AB9"/>
    <w:rsid w:val="009121DA"/>
    <w:rsid w:val="00912747"/>
    <w:rsid w:val="0091404A"/>
    <w:rsid w:val="00916C1F"/>
    <w:rsid w:val="00917662"/>
    <w:rsid w:val="00925B30"/>
    <w:rsid w:val="00926D7B"/>
    <w:rsid w:val="00927107"/>
    <w:rsid w:val="00931D8F"/>
    <w:rsid w:val="00934DA1"/>
    <w:rsid w:val="009362EA"/>
    <w:rsid w:val="009369C7"/>
    <w:rsid w:val="0093769D"/>
    <w:rsid w:val="00940726"/>
    <w:rsid w:val="00940849"/>
    <w:rsid w:val="00942399"/>
    <w:rsid w:val="009425D7"/>
    <w:rsid w:val="009441A5"/>
    <w:rsid w:val="00945A09"/>
    <w:rsid w:val="00946D3B"/>
    <w:rsid w:val="00946E57"/>
    <w:rsid w:val="00946F66"/>
    <w:rsid w:val="00952EEC"/>
    <w:rsid w:val="0095453C"/>
    <w:rsid w:val="00961E8D"/>
    <w:rsid w:val="00962124"/>
    <w:rsid w:val="009625C8"/>
    <w:rsid w:val="009640A1"/>
    <w:rsid w:val="00965DE8"/>
    <w:rsid w:val="00965F01"/>
    <w:rsid w:val="00966E8F"/>
    <w:rsid w:val="00967FE0"/>
    <w:rsid w:val="00972706"/>
    <w:rsid w:val="00982332"/>
    <w:rsid w:val="00982E00"/>
    <w:rsid w:val="00985D47"/>
    <w:rsid w:val="00985EEE"/>
    <w:rsid w:val="0098791A"/>
    <w:rsid w:val="0099122F"/>
    <w:rsid w:val="00993F00"/>
    <w:rsid w:val="00995C8D"/>
    <w:rsid w:val="00995DCD"/>
    <w:rsid w:val="0099635D"/>
    <w:rsid w:val="00996469"/>
    <w:rsid w:val="009A16F1"/>
    <w:rsid w:val="009A1724"/>
    <w:rsid w:val="009A2D0C"/>
    <w:rsid w:val="009A42DC"/>
    <w:rsid w:val="009A5B43"/>
    <w:rsid w:val="009B48C9"/>
    <w:rsid w:val="009C2C51"/>
    <w:rsid w:val="009C5D02"/>
    <w:rsid w:val="009C6475"/>
    <w:rsid w:val="009C7283"/>
    <w:rsid w:val="009D0A32"/>
    <w:rsid w:val="009D39B6"/>
    <w:rsid w:val="009D6386"/>
    <w:rsid w:val="009E38C8"/>
    <w:rsid w:val="009E3E6C"/>
    <w:rsid w:val="009E4E96"/>
    <w:rsid w:val="009E6FBC"/>
    <w:rsid w:val="009F0673"/>
    <w:rsid w:val="009F21B5"/>
    <w:rsid w:val="009F3894"/>
    <w:rsid w:val="00A007E5"/>
    <w:rsid w:val="00A01CC2"/>
    <w:rsid w:val="00A02957"/>
    <w:rsid w:val="00A02981"/>
    <w:rsid w:val="00A03055"/>
    <w:rsid w:val="00A052B2"/>
    <w:rsid w:val="00A1211D"/>
    <w:rsid w:val="00A135C0"/>
    <w:rsid w:val="00A13EA5"/>
    <w:rsid w:val="00A158B4"/>
    <w:rsid w:val="00A23D08"/>
    <w:rsid w:val="00A24F08"/>
    <w:rsid w:val="00A26C25"/>
    <w:rsid w:val="00A34564"/>
    <w:rsid w:val="00A35C25"/>
    <w:rsid w:val="00A3793C"/>
    <w:rsid w:val="00A40344"/>
    <w:rsid w:val="00A40D90"/>
    <w:rsid w:val="00A44BC4"/>
    <w:rsid w:val="00A45D90"/>
    <w:rsid w:val="00A46F2A"/>
    <w:rsid w:val="00A51149"/>
    <w:rsid w:val="00A54B8D"/>
    <w:rsid w:val="00A54E21"/>
    <w:rsid w:val="00A574B4"/>
    <w:rsid w:val="00A61538"/>
    <w:rsid w:val="00A620D3"/>
    <w:rsid w:val="00A621A9"/>
    <w:rsid w:val="00A63F67"/>
    <w:rsid w:val="00A64499"/>
    <w:rsid w:val="00A64AD6"/>
    <w:rsid w:val="00A664A7"/>
    <w:rsid w:val="00A66970"/>
    <w:rsid w:val="00A673C7"/>
    <w:rsid w:val="00A7006F"/>
    <w:rsid w:val="00A70763"/>
    <w:rsid w:val="00A709D5"/>
    <w:rsid w:val="00A73714"/>
    <w:rsid w:val="00A7417B"/>
    <w:rsid w:val="00A7548D"/>
    <w:rsid w:val="00A76FC8"/>
    <w:rsid w:val="00A774E1"/>
    <w:rsid w:val="00A77A43"/>
    <w:rsid w:val="00A82A4E"/>
    <w:rsid w:val="00A8380C"/>
    <w:rsid w:val="00A8472D"/>
    <w:rsid w:val="00A87103"/>
    <w:rsid w:val="00A90B07"/>
    <w:rsid w:val="00AA650A"/>
    <w:rsid w:val="00AA7D5A"/>
    <w:rsid w:val="00AB0B61"/>
    <w:rsid w:val="00AB0B7C"/>
    <w:rsid w:val="00AB4379"/>
    <w:rsid w:val="00AB4A0D"/>
    <w:rsid w:val="00AB76A1"/>
    <w:rsid w:val="00AC0185"/>
    <w:rsid w:val="00AC1A4E"/>
    <w:rsid w:val="00AC4B9B"/>
    <w:rsid w:val="00AC6618"/>
    <w:rsid w:val="00AC6936"/>
    <w:rsid w:val="00AC717A"/>
    <w:rsid w:val="00AD0AC2"/>
    <w:rsid w:val="00AD477E"/>
    <w:rsid w:val="00AD6203"/>
    <w:rsid w:val="00AD6AB4"/>
    <w:rsid w:val="00AD6EDA"/>
    <w:rsid w:val="00AD761D"/>
    <w:rsid w:val="00AE2D61"/>
    <w:rsid w:val="00AE5395"/>
    <w:rsid w:val="00AE54C3"/>
    <w:rsid w:val="00AE5A5A"/>
    <w:rsid w:val="00AE6138"/>
    <w:rsid w:val="00AE62CF"/>
    <w:rsid w:val="00AE6C7E"/>
    <w:rsid w:val="00AE7B90"/>
    <w:rsid w:val="00AE7BAE"/>
    <w:rsid w:val="00AF2125"/>
    <w:rsid w:val="00AF22E5"/>
    <w:rsid w:val="00AF5C74"/>
    <w:rsid w:val="00AF64DE"/>
    <w:rsid w:val="00B00AE8"/>
    <w:rsid w:val="00B017C7"/>
    <w:rsid w:val="00B017D0"/>
    <w:rsid w:val="00B02059"/>
    <w:rsid w:val="00B04CEA"/>
    <w:rsid w:val="00B05504"/>
    <w:rsid w:val="00B063EC"/>
    <w:rsid w:val="00B06856"/>
    <w:rsid w:val="00B07072"/>
    <w:rsid w:val="00B130B3"/>
    <w:rsid w:val="00B13557"/>
    <w:rsid w:val="00B143BF"/>
    <w:rsid w:val="00B1475C"/>
    <w:rsid w:val="00B2255D"/>
    <w:rsid w:val="00B24A73"/>
    <w:rsid w:val="00B2787A"/>
    <w:rsid w:val="00B30DDB"/>
    <w:rsid w:val="00B35297"/>
    <w:rsid w:val="00B35FC4"/>
    <w:rsid w:val="00B409E5"/>
    <w:rsid w:val="00B40BFA"/>
    <w:rsid w:val="00B414A1"/>
    <w:rsid w:val="00B41CE4"/>
    <w:rsid w:val="00B41D32"/>
    <w:rsid w:val="00B41E9D"/>
    <w:rsid w:val="00B426CF"/>
    <w:rsid w:val="00B4351C"/>
    <w:rsid w:val="00B43A8B"/>
    <w:rsid w:val="00B43EB5"/>
    <w:rsid w:val="00B4757D"/>
    <w:rsid w:val="00B478E8"/>
    <w:rsid w:val="00B51895"/>
    <w:rsid w:val="00B53BC2"/>
    <w:rsid w:val="00B55618"/>
    <w:rsid w:val="00B56B60"/>
    <w:rsid w:val="00B57A06"/>
    <w:rsid w:val="00B57AB1"/>
    <w:rsid w:val="00B57E71"/>
    <w:rsid w:val="00B603DC"/>
    <w:rsid w:val="00B62ED9"/>
    <w:rsid w:val="00B63CB2"/>
    <w:rsid w:val="00B71DA1"/>
    <w:rsid w:val="00B73359"/>
    <w:rsid w:val="00B77DD0"/>
    <w:rsid w:val="00B80E83"/>
    <w:rsid w:val="00B9249A"/>
    <w:rsid w:val="00B978B9"/>
    <w:rsid w:val="00BA0484"/>
    <w:rsid w:val="00BA073D"/>
    <w:rsid w:val="00BA1351"/>
    <w:rsid w:val="00BA3BE9"/>
    <w:rsid w:val="00BA3F48"/>
    <w:rsid w:val="00BB0A2C"/>
    <w:rsid w:val="00BB5A9C"/>
    <w:rsid w:val="00BB5B2C"/>
    <w:rsid w:val="00BB6738"/>
    <w:rsid w:val="00BC028D"/>
    <w:rsid w:val="00BC13A4"/>
    <w:rsid w:val="00BC3B98"/>
    <w:rsid w:val="00BC611C"/>
    <w:rsid w:val="00BC62B0"/>
    <w:rsid w:val="00BC6A86"/>
    <w:rsid w:val="00BC7DE0"/>
    <w:rsid w:val="00BD14C3"/>
    <w:rsid w:val="00BD197A"/>
    <w:rsid w:val="00BD311F"/>
    <w:rsid w:val="00BD3A70"/>
    <w:rsid w:val="00BD5BDF"/>
    <w:rsid w:val="00BD61E8"/>
    <w:rsid w:val="00BD722B"/>
    <w:rsid w:val="00BD76B6"/>
    <w:rsid w:val="00BE268E"/>
    <w:rsid w:val="00BE6AB9"/>
    <w:rsid w:val="00BF4D9D"/>
    <w:rsid w:val="00BF7A81"/>
    <w:rsid w:val="00C00A29"/>
    <w:rsid w:val="00C01AD2"/>
    <w:rsid w:val="00C026FC"/>
    <w:rsid w:val="00C06111"/>
    <w:rsid w:val="00C0703F"/>
    <w:rsid w:val="00C10F7D"/>
    <w:rsid w:val="00C137EC"/>
    <w:rsid w:val="00C13DCA"/>
    <w:rsid w:val="00C14603"/>
    <w:rsid w:val="00C20344"/>
    <w:rsid w:val="00C20EC6"/>
    <w:rsid w:val="00C2114D"/>
    <w:rsid w:val="00C226E4"/>
    <w:rsid w:val="00C279F8"/>
    <w:rsid w:val="00C30318"/>
    <w:rsid w:val="00C31F9E"/>
    <w:rsid w:val="00C3231F"/>
    <w:rsid w:val="00C360B3"/>
    <w:rsid w:val="00C375BA"/>
    <w:rsid w:val="00C37EAB"/>
    <w:rsid w:val="00C40BE4"/>
    <w:rsid w:val="00C41B67"/>
    <w:rsid w:val="00C4324E"/>
    <w:rsid w:val="00C4469B"/>
    <w:rsid w:val="00C46561"/>
    <w:rsid w:val="00C52C33"/>
    <w:rsid w:val="00C54E5B"/>
    <w:rsid w:val="00C56DF1"/>
    <w:rsid w:val="00C60B4A"/>
    <w:rsid w:val="00C61DDD"/>
    <w:rsid w:val="00C63FCF"/>
    <w:rsid w:val="00C64FB4"/>
    <w:rsid w:val="00C70A21"/>
    <w:rsid w:val="00C70EB8"/>
    <w:rsid w:val="00C71FB6"/>
    <w:rsid w:val="00C72A64"/>
    <w:rsid w:val="00C734D8"/>
    <w:rsid w:val="00C760E9"/>
    <w:rsid w:val="00C76BAE"/>
    <w:rsid w:val="00C76FB2"/>
    <w:rsid w:val="00C822BD"/>
    <w:rsid w:val="00C85F72"/>
    <w:rsid w:val="00C867F0"/>
    <w:rsid w:val="00C90E14"/>
    <w:rsid w:val="00C9227C"/>
    <w:rsid w:val="00C9362D"/>
    <w:rsid w:val="00C93B60"/>
    <w:rsid w:val="00C93C65"/>
    <w:rsid w:val="00C944A9"/>
    <w:rsid w:val="00C95338"/>
    <w:rsid w:val="00C963AF"/>
    <w:rsid w:val="00C96BED"/>
    <w:rsid w:val="00C97133"/>
    <w:rsid w:val="00CA58DE"/>
    <w:rsid w:val="00CA610F"/>
    <w:rsid w:val="00CA7934"/>
    <w:rsid w:val="00CA7DE7"/>
    <w:rsid w:val="00CA7E3E"/>
    <w:rsid w:val="00CB080D"/>
    <w:rsid w:val="00CB09CB"/>
    <w:rsid w:val="00CB0F46"/>
    <w:rsid w:val="00CB144B"/>
    <w:rsid w:val="00CB15E4"/>
    <w:rsid w:val="00CB39D8"/>
    <w:rsid w:val="00CB48DC"/>
    <w:rsid w:val="00CB4E30"/>
    <w:rsid w:val="00CB5A64"/>
    <w:rsid w:val="00CC0EA2"/>
    <w:rsid w:val="00CC1A84"/>
    <w:rsid w:val="00CC3523"/>
    <w:rsid w:val="00CC42D9"/>
    <w:rsid w:val="00CC59B1"/>
    <w:rsid w:val="00CC6339"/>
    <w:rsid w:val="00CD703E"/>
    <w:rsid w:val="00CE2106"/>
    <w:rsid w:val="00CE54FD"/>
    <w:rsid w:val="00CE5C95"/>
    <w:rsid w:val="00CF19BD"/>
    <w:rsid w:val="00CF2102"/>
    <w:rsid w:val="00D008DC"/>
    <w:rsid w:val="00D011A3"/>
    <w:rsid w:val="00D02681"/>
    <w:rsid w:val="00D02C03"/>
    <w:rsid w:val="00D03DE5"/>
    <w:rsid w:val="00D0413C"/>
    <w:rsid w:val="00D06FA0"/>
    <w:rsid w:val="00D07523"/>
    <w:rsid w:val="00D07F1B"/>
    <w:rsid w:val="00D10597"/>
    <w:rsid w:val="00D13A7C"/>
    <w:rsid w:val="00D13D25"/>
    <w:rsid w:val="00D16458"/>
    <w:rsid w:val="00D1730D"/>
    <w:rsid w:val="00D17B9C"/>
    <w:rsid w:val="00D21B27"/>
    <w:rsid w:val="00D225D9"/>
    <w:rsid w:val="00D23C07"/>
    <w:rsid w:val="00D249A3"/>
    <w:rsid w:val="00D31BBE"/>
    <w:rsid w:val="00D31C72"/>
    <w:rsid w:val="00D3475A"/>
    <w:rsid w:val="00D34E44"/>
    <w:rsid w:val="00D36420"/>
    <w:rsid w:val="00D37563"/>
    <w:rsid w:val="00D4063E"/>
    <w:rsid w:val="00D41B28"/>
    <w:rsid w:val="00D432D7"/>
    <w:rsid w:val="00D43EE7"/>
    <w:rsid w:val="00D458A5"/>
    <w:rsid w:val="00D50E4E"/>
    <w:rsid w:val="00D51E29"/>
    <w:rsid w:val="00D54188"/>
    <w:rsid w:val="00D57D92"/>
    <w:rsid w:val="00D57EF0"/>
    <w:rsid w:val="00D60E50"/>
    <w:rsid w:val="00D620BC"/>
    <w:rsid w:val="00D62D52"/>
    <w:rsid w:val="00D64F3A"/>
    <w:rsid w:val="00D75234"/>
    <w:rsid w:val="00D76065"/>
    <w:rsid w:val="00D81291"/>
    <w:rsid w:val="00D853DF"/>
    <w:rsid w:val="00D862DC"/>
    <w:rsid w:val="00D870C4"/>
    <w:rsid w:val="00D8752B"/>
    <w:rsid w:val="00D900F9"/>
    <w:rsid w:val="00D901D2"/>
    <w:rsid w:val="00D90D96"/>
    <w:rsid w:val="00D9145D"/>
    <w:rsid w:val="00D93A04"/>
    <w:rsid w:val="00D97D9C"/>
    <w:rsid w:val="00DA1664"/>
    <w:rsid w:val="00DA23C8"/>
    <w:rsid w:val="00DA24FD"/>
    <w:rsid w:val="00DA421C"/>
    <w:rsid w:val="00DA6A98"/>
    <w:rsid w:val="00DB52EF"/>
    <w:rsid w:val="00DB5362"/>
    <w:rsid w:val="00DB5E79"/>
    <w:rsid w:val="00DB61D2"/>
    <w:rsid w:val="00DB623F"/>
    <w:rsid w:val="00DB7D0A"/>
    <w:rsid w:val="00DC0174"/>
    <w:rsid w:val="00DC0B90"/>
    <w:rsid w:val="00DC0EAE"/>
    <w:rsid w:val="00DC1155"/>
    <w:rsid w:val="00DC1699"/>
    <w:rsid w:val="00DC4E13"/>
    <w:rsid w:val="00DC4F61"/>
    <w:rsid w:val="00DC5E9B"/>
    <w:rsid w:val="00DC67C5"/>
    <w:rsid w:val="00DC6F5E"/>
    <w:rsid w:val="00DD336C"/>
    <w:rsid w:val="00DD6BB6"/>
    <w:rsid w:val="00DE0F7E"/>
    <w:rsid w:val="00DE2B16"/>
    <w:rsid w:val="00DE3053"/>
    <w:rsid w:val="00DE7BD5"/>
    <w:rsid w:val="00DF086D"/>
    <w:rsid w:val="00DF167A"/>
    <w:rsid w:val="00DF2E7C"/>
    <w:rsid w:val="00DF3129"/>
    <w:rsid w:val="00DF3785"/>
    <w:rsid w:val="00DF769B"/>
    <w:rsid w:val="00E0200B"/>
    <w:rsid w:val="00E03F3D"/>
    <w:rsid w:val="00E04405"/>
    <w:rsid w:val="00E05D28"/>
    <w:rsid w:val="00E05E5B"/>
    <w:rsid w:val="00E10B88"/>
    <w:rsid w:val="00E141BF"/>
    <w:rsid w:val="00E14A29"/>
    <w:rsid w:val="00E154C0"/>
    <w:rsid w:val="00E16374"/>
    <w:rsid w:val="00E17800"/>
    <w:rsid w:val="00E17D13"/>
    <w:rsid w:val="00E17EB0"/>
    <w:rsid w:val="00E2002C"/>
    <w:rsid w:val="00E20190"/>
    <w:rsid w:val="00E23674"/>
    <w:rsid w:val="00E24781"/>
    <w:rsid w:val="00E25EEE"/>
    <w:rsid w:val="00E27678"/>
    <w:rsid w:val="00E30811"/>
    <w:rsid w:val="00E37200"/>
    <w:rsid w:val="00E4282E"/>
    <w:rsid w:val="00E42E71"/>
    <w:rsid w:val="00E4359F"/>
    <w:rsid w:val="00E5149F"/>
    <w:rsid w:val="00E55D7E"/>
    <w:rsid w:val="00E56A19"/>
    <w:rsid w:val="00E56A1E"/>
    <w:rsid w:val="00E57018"/>
    <w:rsid w:val="00E60671"/>
    <w:rsid w:val="00E613D1"/>
    <w:rsid w:val="00E63488"/>
    <w:rsid w:val="00E65570"/>
    <w:rsid w:val="00E66C66"/>
    <w:rsid w:val="00E70D2F"/>
    <w:rsid w:val="00E728CE"/>
    <w:rsid w:val="00E769F5"/>
    <w:rsid w:val="00E774D0"/>
    <w:rsid w:val="00E815E9"/>
    <w:rsid w:val="00E815EA"/>
    <w:rsid w:val="00E872F9"/>
    <w:rsid w:val="00E874CE"/>
    <w:rsid w:val="00E87643"/>
    <w:rsid w:val="00E877ED"/>
    <w:rsid w:val="00E90FDA"/>
    <w:rsid w:val="00E91BA6"/>
    <w:rsid w:val="00E9214C"/>
    <w:rsid w:val="00E9450C"/>
    <w:rsid w:val="00E95E6E"/>
    <w:rsid w:val="00E95E72"/>
    <w:rsid w:val="00E9612B"/>
    <w:rsid w:val="00EA01B8"/>
    <w:rsid w:val="00EA255E"/>
    <w:rsid w:val="00EA4203"/>
    <w:rsid w:val="00EA42A6"/>
    <w:rsid w:val="00EA4ED4"/>
    <w:rsid w:val="00EA5A54"/>
    <w:rsid w:val="00EA6D32"/>
    <w:rsid w:val="00EA7338"/>
    <w:rsid w:val="00EB1672"/>
    <w:rsid w:val="00EB1E56"/>
    <w:rsid w:val="00EB209B"/>
    <w:rsid w:val="00EB2D5C"/>
    <w:rsid w:val="00EB4EB6"/>
    <w:rsid w:val="00EB6D15"/>
    <w:rsid w:val="00EC0148"/>
    <w:rsid w:val="00EC1A28"/>
    <w:rsid w:val="00EC326B"/>
    <w:rsid w:val="00EC684A"/>
    <w:rsid w:val="00EC6C8F"/>
    <w:rsid w:val="00ED160F"/>
    <w:rsid w:val="00ED28DB"/>
    <w:rsid w:val="00ED52F5"/>
    <w:rsid w:val="00EE39D4"/>
    <w:rsid w:val="00EE4545"/>
    <w:rsid w:val="00EE62B0"/>
    <w:rsid w:val="00EF0516"/>
    <w:rsid w:val="00EF09E5"/>
    <w:rsid w:val="00EF0CF1"/>
    <w:rsid w:val="00EF11BF"/>
    <w:rsid w:val="00EF272A"/>
    <w:rsid w:val="00EF3FB2"/>
    <w:rsid w:val="00F00AD4"/>
    <w:rsid w:val="00F0391C"/>
    <w:rsid w:val="00F039C9"/>
    <w:rsid w:val="00F06ED3"/>
    <w:rsid w:val="00F07BCF"/>
    <w:rsid w:val="00F13C87"/>
    <w:rsid w:val="00F147F3"/>
    <w:rsid w:val="00F15085"/>
    <w:rsid w:val="00F20428"/>
    <w:rsid w:val="00F33202"/>
    <w:rsid w:val="00F37097"/>
    <w:rsid w:val="00F3711D"/>
    <w:rsid w:val="00F41E36"/>
    <w:rsid w:val="00F43231"/>
    <w:rsid w:val="00F4350F"/>
    <w:rsid w:val="00F43AAD"/>
    <w:rsid w:val="00F43B9D"/>
    <w:rsid w:val="00F44756"/>
    <w:rsid w:val="00F46578"/>
    <w:rsid w:val="00F47E95"/>
    <w:rsid w:val="00F50F86"/>
    <w:rsid w:val="00F52AD6"/>
    <w:rsid w:val="00F53685"/>
    <w:rsid w:val="00F541F0"/>
    <w:rsid w:val="00F551F7"/>
    <w:rsid w:val="00F5554D"/>
    <w:rsid w:val="00F5663C"/>
    <w:rsid w:val="00F614EB"/>
    <w:rsid w:val="00F66EC6"/>
    <w:rsid w:val="00F67AAF"/>
    <w:rsid w:val="00F70193"/>
    <w:rsid w:val="00F7186B"/>
    <w:rsid w:val="00F74ECA"/>
    <w:rsid w:val="00F750CF"/>
    <w:rsid w:val="00F75A88"/>
    <w:rsid w:val="00F81607"/>
    <w:rsid w:val="00F81E41"/>
    <w:rsid w:val="00F86249"/>
    <w:rsid w:val="00F87CE3"/>
    <w:rsid w:val="00F90515"/>
    <w:rsid w:val="00F9364C"/>
    <w:rsid w:val="00F93760"/>
    <w:rsid w:val="00F94313"/>
    <w:rsid w:val="00F96945"/>
    <w:rsid w:val="00FA07CE"/>
    <w:rsid w:val="00FA1E06"/>
    <w:rsid w:val="00FA38F9"/>
    <w:rsid w:val="00FA3DE4"/>
    <w:rsid w:val="00FA5745"/>
    <w:rsid w:val="00FB5A24"/>
    <w:rsid w:val="00FB6B77"/>
    <w:rsid w:val="00FB743E"/>
    <w:rsid w:val="00FC312E"/>
    <w:rsid w:val="00FC548E"/>
    <w:rsid w:val="00FC5E51"/>
    <w:rsid w:val="00FC6767"/>
    <w:rsid w:val="00FC677F"/>
    <w:rsid w:val="00FD0571"/>
    <w:rsid w:val="00FD1B9F"/>
    <w:rsid w:val="00FD3123"/>
    <w:rsid w:val="00FD4621"/>
    <w:rsid w:val="00FD7ED7"/>
    <w:rsid w:val="00FE01A8"/>
    <w:rsid w:val="00FE453B"/>
    <w:rsid w:val="00FE4A21"/>
    <w:rsid w:val="00FE5C93"/>
    <w:rsid w:val="00FE66B0"/>
    <w:rsid w:val="00FE7C75"/>
    <w:rsid w:val="00FF336F"/>
    <w:rsid w:val="00FF4EFE"/>
    <w:rsid w:val="00FF51E0"/>
    <w:rsid w:val="00FF52D4"/>
    <w:rsid w:val="00FF6178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A01120"/>
  <w15:docId w15:val="{9BE0ED7C-E76B-46D8-9349-C282430D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561"/>
    <w:pPr>
      <w:widowControl w:val="0"/>
      <w:wordWrap w:val="0"/>
      <w:jc w:val="both"/>
    </w:pPr>
    <w:rPr>
      <w:rFonts w:eastAsiaTheme="minorEastAsia"/>
      <w:kern w:val="2"/>
      <w:sz w:val="22"/>
    </w:rPr>
  </w:style>
  <w:style w:type="paragraph" w:styleId="1">
    <w:name w:val="heading 1"/>
    <w:basedOn w:val="a"/>
    <w:next w:val="a"/>
    <w:link w:val="1Char"/>
    <w:qFormat/>
    <w:rsid w:val="00E14A29"/>
    <w:pPr>
      <w:keepNext/>
      <w:autoSpaceDE w:val="0"/>
      <w:autoSpaceDN w:val="0"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link w:val="2Char"/>
    <w:semiHidden/>
    <w:unhideWhenUsed/>
    <w:qFormat/>
    <w:rsid w:val="0022098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semiHidden/>
    <w:unhideWhenUsed/>
    <w:qFormat/>
    <w:rsid w:val="00A574B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uiPriority w:val="39"/>
    <w:rsid w:val="00B24A73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표준 단락"/>
    <w:link w:val="Char1"/>
    <w:rsid w:val="00B24A7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</w:rPr>
  </w:style>
  <w:style w:type="character" w:customStyle="1" w:styleId="Char1">
    <w:name w:val="표준 단락 Char"/>
    <w:link w:val="a6"/>
    <w:rsid w:val="00DA421C"/>
    <w:rPr>
      <w:rFonts w:ascii="바탕" w:eastAsia="바탕" w:hAnsi="바탕" w:cs="바탕"/>
      <w:color w:val="000000"/>
      <w:lang w:val="en-US" w:eastAsia="ko-KR" w:bidi="ar-SA"/>
    </w:rPr>
  </w:style>
  <w:style w:type="paragraph" w:customStyle="1" w:styleId="a7">
    <w:name w:val="비즈폼"/>
    <w:rsid w:val="00E4359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22"/>
      <w:szCs w:val="22"/>
    </w:rPr>
  </w:style>
  <w:style w:type="paragraph" w:styleId="a8">
    <w:name w:val="Normal (Web)"/>
    <w:basedOn w:val="a"/>
    <w:uiPriority w:val="99"/>
    <w:rsid w:val="00BE268E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paragraph" w:customStyle="1" w:styleId="hs1">
    <w:name w:val="hs1"/>
    <w:basedOn w:val="a"/>
    <w:rsid w:val="00BE268E"/>
    <w:pPr>
      <w:widowControl/>
      <w:wordWrap/>
      <w:spacing w:before="567" w:line="555" w:lineRule="atLeast"/>
      <w:jc w:val="center"/>
    </w:pPr>
    <w:rPr>
      <w:rFonts w:ascii="신명 태고딕" w:eastAsia="신명 태고딕" w:hAnsi="바탕" w:hint="eastAsia"/>
      <w:color w:val="000000"/>
      <w:kern w:val="0"/>
      <w:sz w:val="30"/>
      <w:szCs w:val="30"/>
    </w:rPr>
  </w:style>
  <w:style w:type="table" w:styleId="a9">
    <w:name w:val="Table Theme"/>
    <w:basedOn w:val="a1"/>
    <w:rsid w:val="00D9145D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2"/>
    <w:rsid w:val="003F5F6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rsid w:val="003F5F66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1Char">
    <w:name w:val="제목 1 Char"/>
    <w:basedOn w:val="a0"/>
    <w:link w:val="1"/>
    <w:rsid w:val="00E14A29"/>
    <w:rPr>
      <w:rFonts w:ascii="Arial" w:eastAsia="돋움" w:hAnsi="Arial"/>
      <w:kern w:val="2"/>
      <w:sz w:val="28"/>
      <w:szCs w:val="28"/>
    </w:rPr>
  </w:style>
  <w:style w:type="character" w:styleId="ab">
    <w:name w:val="Hyperlink"/>
    <w:basedOn w:val="a0"/>
    <w:uiPriority w:val="99"/>
    <w:unhideWhenUsed/>
    <w:rsid w:val="00E14A29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4A29"/>
    <w:pPr>
      <w:widowControl/>
      <w:tabs>
        <w:tab w:val="right" w:leader="dot" w:pos="10456"/>
      </w:tabs>
      <w:wordWrap/>
      <w:spacing w:after="100" w:line="259" w:lineRule="auto"/>
      <w:ind w:left="220"/>
      <w:jc w:val="left"/>
    </w:pPr>
    <w:rPr>
      <w:rFonts w:asciiTheme="minorHAnsi" w:hAnsiTheme="minorHAnsi"/>
      <w:noProof/>
      <w:kern w:val="0"/>
      <w:sz w:val="18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E14A29"/>
    <w:pPr>
      <w:widowControl/>
      <w:wordWrap/>
      <w:spacing w:after="100" w:line="259" w:lineRule="auto"/>
      <w:jc w:val="left"/>
    </w:pPr>
    <w:rPr>
      <w:rFonts w:asciiTheme="minorHAnsi" w:hAnsiTheme="minorHAnsi"/>
      <w:kern w:val="0"/>
      <w:szCs w:val="22"/>
    </w:rPr>
  </w:style>
  <w:style w:type="paragraph" w:customStyle="1" w:styleId="ac">
    <w:name w:val="표머리"/>
    <w:basedOn w:val="a"/>
    <w:rsid w:val="00EF0CF1"/>
    <w:pPr>
      <w:widowControl/>
      <w:wordWrap/>
      <w:adjustRightInd w:val="0"/>
      <w:spacing w:line="280" w:lineRule="atLeast"/>
      <w:ind w:leftChars="100" w:left="220"/>
      <w:jc w:val="center"/>
      <w:textAlignment w:val="center"/>
    </w:pPr>
    <w:rPr>
      <w:rFonts w:ascii="맑은 고딕" w:eastAsia="맑은 고딕" w:hAnsi="맑은 고딕"/>
      <w:b/>
      <w:kern w:val="0"/>
      <w:sz w:val="18"/>
      <w:szCs w:val="18"/>
    </w:rPr>
  </w:style>
  <w:style w:type="character" w:styleId="ad">
    <w:name w:val="footnote reference"/>
    <w:semiHidden/>
    <w:rsid w:val="00EF0CF1"/>
    <w:rPr>
      <w:vertAlign w:val="superscript"/>
    </w:rPr>
  </w:style>
  <w:style w:type="paragraph" w:customStyle="1" w:styleId="--">
    <w:name w:val="목차-표-그림"/>
    <w:basedOn w:val="a"/>
    <w:rsid w:val="00EF0CF1"/>
    <w:pPr>
      <w:widowControl/>
      <w:wordWrap/>
      <w:adjustRightInd w:val="0"/>
      <w:spacing w:line="280" w:lineRule="atLeast"/>
      <w:ind w:leftChars="100" w:left="220"/>
      <w:jc w:val="center"/>
      <w:textAlignment w:val="baseline"/>
    </w:pPr>
    <w:rPr>
      <w:rFonts w:ascii="맑은 고딕" w:eastAsia="맑은 고딕" w:hAnsi="맑은 고딕" w:cs="바탕"/>
      <w:b/>
      <w:bCs/>
      <w:kern w:val="0"/>
      <w:sz w:val="28"/>
      <w:szCs w:val="18"/>
      <w:u w:val="single"/>
    </w:rPr>
  </w:style>
  <w:style w:type="paragraph" w:customStyle="1" w:styleId="Char3">
    <w:name w:val="각주참조 Char"/>
    <w:basedOn w:val="a"/>
    <w:rsid w:val="00EF0CF1"/>
    <w:pPr>
      <w:widowControl/>
      <w:wordWrap/>
      <w:adjustRightInd w:val="0"/>
      <w:ind w:leftChars="100" w:left="220"/>
      <w:textAlignment w:val="baseline"/>
    </w:pPr>
    <w:rPr>
      <w:rFonts w:ascii="맑은 고딕" w:eastAsia="맑은 고딕" w:hAnsi="맑은 고딕"/>
      <w:kern w:val="0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2668FC"/>
    <w:pPr>
      <w:ind w:leftChars="400" w:left="850"/>
    </w:pPr>
  </w:style>
  <w:style w:type="paragraph" w:styleId="ae">
    <w:name w:val="List Paragraph"/>
    <w:basedOn w:val="a"/>
    <w:uiPriority w:val="34"/>
    <w:qFormat/>
    <w:rsid w:val="00EC326B"/>
    <w:pPr>
      <w:ind w:leftChars="400" w:left="800"/>
    </w:pPr>
  </w:style>
  <w:style w:type="paragraph" w:styleId="af">
    <w:name w:val="Title"/>
    <w:basedOn w:val="a"/>
    <w:next w:val="a"/>
    <w:link w:val="Char4"/>
    <w:qFormat/>
    <w:rsid w:val="00EC32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"/>
    <w:rsid w:val="00EC326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04CEA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styleId="af0">
    <w:name w:val="Strong"/>
    <w:basedOn w:val="a0"/>
    <w:uiPriority w:val="22"/>
    <w:qFormat/>
    <w:rsid w:val="00056C96"/>
    <w:rPr>
      <w:b/>
      <w:bCs/>
    </w:rPr>
  </w:style>
  <w:style w:type="character" w:styleId="af1">
    <w:name w:val="Subtle Reference"/>
    <w:basedOn w:val="a0"/>
    <w:uiPriority w:val="31"/>
    <w:qFormat/>
    <w:rsid w:val="00056C96"/>
    <w:rPr>
      <w:smallCaps/>
      <w:color w:val="5A5A5A" w:themeColor="text1" w:themeTint="A5"/>
    </w:rPr>
  </w:style>
  <w:style w:type="character" w:styleId="af2">
    <w:name w:val="FollowedHyperlink"/>
    <w:basedOn w:val="a0"/>
    <w:semiHidden/>
    <w:unhideWhenUsed/>
    <w:rsid w:val="00F3711D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541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54188"/>
    <w:rPr>
      <w:rFonts w:ascii="굴림체" w:eastAsia="굴림체" w:hAnsi="굴림체" w:cs="굴림체"/>
      <w:sz w:val="24"/>
      <w:szCs w:val="24"/>
    </w:rPr>
  </w:style>
  <w:style w:type="paragraph" w:styleId="af3">
    <w:name w:val="caption"/>
    <w:basedOn w:val="a"/>
    <w:next w:val="a"/>
    <w:unhideWhenUsed/>
    <w:qFormat/>
    <w:rsid w:val="00CB4E30"/>
    <w:rPr>
      <w:b/>
      <w:bCs/>
    </w:rPr>
  </w:style>
  <w:style w:type="character" w:customStyle="1" w:styleId="Char0">
    <w:name w:val="바닥글 Char"/>
    <w:basedOn w:val="a0"/>
    <w:link w:val="a4"/>
    <w:uiPriority w:val="99"/>
    <w:rsid w:val="00185C99"/>
    <w:rPr>
      <w:kern w:val="2"/>
    </w:rPr>
  </w:style>
  <w:style w:type="character" w:customStyle="1" w:styleId="Char">
    <w:name w:val="머리글 Char"/>
    <w:basedOn w:val="a0"/>
    <w:link w:val="a3"/>
    <w:uiPriority w:val="99"/>
    <w:rsid w:val="00A7417B"/>
    <w:rPr>
      <w:kern w:val="2"/>
    </w:rPr>
  </w:style>
  <w:style w:type="character" w:styleId="af4">
    <w:name w:val="Intense Emphasis"/>
    <w:basedOn w:val="a0"/>
    <w:uiPriority w:val="21"/>
    <w:qFormat/>
    <w:rsid w:val="00BD61E8"/>
    <w:rPr>
      <w:i/>
      <w:iCs/>
      <w:color w:val="4F81BD" w:themeColor="accent1"/>
    </w:rPr>
  </w:style>
  <w:style w:type="character" w:customStyle="1" w:styleId="3Char">
    <w:name w:val="제목 3 Char"/>
    <w:basedOn w:val="a0"/>
    <w:link w:val="3"/>
    <w:semiHidden/>
    <w:rsid w:val="00A574B4"/>
    <w:rPr>
      <w:rFonts w:asciiTheme="majorHAnsi" w:eastAsiaTheme="majorEastAsia" w:hAnsiTheme="majorHAnsi" w:cstheme="majorBidi"/>
      <w:kern w:val="2"/>
      <w:sz w:val="22"/>
    </w:rPr>
  </w:style>
  <w:style w:type="character" w:customStyle="1" w:styleId="sxs-lookup1">
    <w:name w:val="sxs-lookup1"/>
    <w:basedOn w:val="a0"/>
    <w:rsid w:val="006301F3"/>
    <w:rPr>
      <w:vanish/>
      <w:webHidden w:val="0"/>
      <w:specVanish w:val="0"/>
    </w:rPr>
  </w:style>
  <w:style w:type="table" w:styleId="21">
    <w:name w:val="Plain Table 2"/>
    <w:basedOn w:val="a1"/>
    <w:uiPriority w:val="42"/>
    <w:rsid w:val="006301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Grid Table 1 Light"/>
    <w:basedOn w:val="a1"/>
    <w:uiPriority w:val="46"/>
    <w:rsid w:val="006301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semiHidden/>
    <w:rsid w:val="00220980"/>
    <w:rPr>
      <w:rFonts w:asciiTheme="majorHAnsi" w:eastAsiaTheme="majorEastAsia" w:hAnsiTheme="majorHAnsi" w:cstheme="majorBidi"/>
      <w:kern w:val="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48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83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85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6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463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58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36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3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05402">
                              <w:marLeft w:val="0"/>
                              <w:marRight w:val="0"/>
                              <w:marTop w:val="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3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67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68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831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89928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973592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8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3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51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323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74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25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818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5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2217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7852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1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356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8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52386">
                                          <w:marLeft w:val="0"/>
                                          <w:marRight w:val="0"/>
                                          <w:marTop w:val="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589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65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90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994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104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24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27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726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45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69921">
                              <w:marLeft w:val="0"/>
                              <w:marRight w:val="0"/>
                              <w:marTop w:val="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82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41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6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2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4160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68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4881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34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27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668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2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717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5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3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58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9724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7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9215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90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4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0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35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3958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73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54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7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606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7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2941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8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17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5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51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9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846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6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01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652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5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60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47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27928">
                          <w:marLeft w:val="0"/>
                          <w:marRight w:val="0"/>
                          <w:marTop w:val="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5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3179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12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3255">
                          <w:marLeft w:val="0"/>
                          <w:marRight w:val="0"/>
                          <w:marTop w:val="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58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3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43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23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3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06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045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16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01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897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38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38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4252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9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83194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5094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37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9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3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7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3362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0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659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55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6670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5152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2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70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1424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772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77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2251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0564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07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42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044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54526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089634">
                              <w:marLeft w:val="0"/>
                              <w:marRight w:val="0"/>
                              <w:marTop w:val="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1660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9673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34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4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8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9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747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28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717">
                      <w:blockQuote w:val="1"/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single" w:sz="6" w:space="15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3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44428;&#54785;&#48712;\Application%20Data\Microsoft\Templates\&#51068;&#48152;&#47928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60BD1-544B-4E1C-9C10-BCC9A32B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일반문서.dot</Template>
  <TotalTime>1753</TotalTime>
  <Pages>14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기안서</vt:lpstr>
    </vt:vector>
  </TitlesOfParts>
  <Company>SG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기안서</dc:title>
  <dc:subject/>
  <dc:creator>young</dc:creator>
  <cp:keywords/>
  <dc:description/>
  <cp:lastModifiedBy>이우형</cp:lastModifiedBy>
  <cp:revision>274</cp:revision>
  <cp:lastPrinted>2015-10-21T06:25:00Z</cp:lastPrinted>
  <dcterms:created xsi:type="dcterms:W3CDTF">2020-05-07T04:49:00Z</dcterms:created>
  <dcterms:modified xsi:type="dcterms:W3CDTF">2020-06-08T02:06:00Z</dcterms:modified>
</cp:coreProperties>
</file>